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061"/>
      </w:tblGrid>
      <w:tr w:rsidR="00470B2D" w14:paraId="409E14BB" w14:textId="77777777" w:rsidTr="00B92043">
        <w:trPr>
          <w:trHeight w:val="14502"/>
        </w:trPr>
        <w:tc>
          <w:tcPr>
            <w:tcW w:w="9061" w:type="dxa"/>
          </w:tcPr>
          <w:p w14:paraId="22664BA9" w14:textId="77777777" w:rsidR="00470B2D" w:rsidRDefault="00000000">
            <w:pPr>
              <w:spacing w:before="288" w:afterLines="120" w:after="288" w:line="276" w:lineRule="auto"/>
              <w:ind w:leftChars="6" w:left="16" w:firstLineChars="157" w:firstLine="504"/>
              <w:jc w:val="center"/>
              <w:rPr>
                <w:b/>
                <w:sz w:val="32"/>
                <w:lang w:val="vi-VN"/>
              </w:rPr>
            </w:pPr>
            <w:r>
              <w:rPr>
                <w:b/>
                <w:sz w:val="32"/>
                <w:lang w:val="vi-VN"/>
              </w:rPr>
              <w:t>BỘ CÔNG THƯƠNG</w:t>
            </w:r>
          </w:p>
          <w:p w14:paraId="497165B7" w14:textId="77777777" w:rsidR="00470B2D" w:rsidRDefault="00000000">
            <w:pPr>
              <w:spacing w:before="288" w:afterLines="120" w:after="288" w:line="276" w:lineRule="auto"/>
              <w:ind w:leftChars="6" w:left="16" w:firstLineChars="157" w:firstLine="504"/>
              <w:jc w:val="center"/>
              <w:rPr>
                <w:b/>
                <w:sz w:val="32"/>
                <w:lang w:val="vi-VN"/>
              </w:rPr>
            </w:pPr>
            <w:r>
              <w:rPr>
                <w:b/>
                <w:sz w:val="32"/>
                <w:lang w:val="nb-NO"/>
              </w:rPr>
              <w:t>TRƯỜNG ĐẠI HỌC CÔNG THƯƠNG TP.</w:t>
            </w:r>
            <w:r>
              <w:rPr>
                <w:b/>
                <w:sz w:val="32"/>
                <w:lang w:val="vi-VN"/>
              </w:rPr>
              <w:t xml:space="preserve"> HCM</w:t>
            </w:r>
          </w:p>
          <w:p w14:paraId="1E57F6B9" w14:textId="77777777" w:rsidR="00470B2D" w:rsidRDefault="00000000">
            <w:pPr>
              <w:spacing w:before="288" w:afterLines="120" w:after="288" w:line="276" w:lineRule="auto"/>
              <w:ind w:leftChars="6" w:left="16" w:firstLineChars="157" w:firstLine="504"/>
              <w:jc w:val="center"/>
              <w:rPr>
                <w:b/>
                <w:sz w:val="32"/>
              </w:rPr>
            </w:pPr>
            <w:r>
              <w:rPr>
                <w:b/>
                <w:sz w:val="32"/>
                <w:lang w:val="nb-NO"/>
              </w:rPr>
              <w:t>KHOA CÔNG</w:t>
            </w:r>
            <w:r>
              <w:rPr>
                <w:b/>
                <w:sz w:val="32"/>
                <w:lang w:val="vi-VN"/>
              </w:rPr>
              <w:t xml:space="preserve"> NGHỆ THÔNG TIN</w:t>
            </w:r>
          </w:p>
          <w:p w14:paraId="2FA0D77F" w14:textId="77777777" w:rsidR="00470B2D" w:rsidRDefault="00000000">
            <w:pPr>
              <w:spacing w:before="288" w:afterLines="120" w:after="288" w:line="276" w:lineRule="auto"/>
              <w:ind w:leftChars="6" w:left="16" w:firstLineChars="157" w:firstLine="408"/>
              <w:jc w:val="center"/>
              <w:rPr>
                <w:lang w:val="nb-NO"/>
              </w:rPr>
            </w:pPr>
            <w:r>
              <w:rPr>
                <w:lang w:val="nb-NO"/>
              </w:rPr>
              <w:sym w:font="Wingdings" w:char="F09A"/>
            </w:r>
            <w:r>
              <w:rPr>
                <w:lang w:val="vi-VN"/>
              </w:rPr>
              <w:sym w:font="Wingdings" w:char="F076"/>
            </w:r>
            <w:r>
              <w:rPr>
                <w:lang w:val="nb-NO"/>
              </w:rPr>
              <w:sym w:font="Wingdings" w:char="F09B"/>
            </w:r>
          </w:p>
          <w:p w14:paraId="4877F722" w14:textId="77777777" w:rsidR="00470B2D" w:rsidRDefault="00000000">
            <w:pPr>
              <w:spacing w:before="288" w:afterLines="120" w:after="288" w:line="276" w:lineRule="auto"/>
              <w:ind w:leftChars="6" w:left="16" w:firstLineChars="157" w:firstLine="502"/>
              <w:jc w:val="both"/>
              <w:rPr>
                <w:rFonts w:eastAsia="Times New Roman"/>
                <w:b/>
                <w:color w:val="000000" w:themeColor="text1"/>
                <w:sz w:val="28"/>
                <w:szCs w:val="28"/>
                <w:lang w:val="nb-NO"/>
              </w:rPr>
            </w:pPr>
            <w:r>
              <w:rPr>
                <w:noProof/>
                <w:sz w:val="32"/>
                <w:lang w:val="en-AU"/>
              </w:rPr>
              <w:drawing>
                <wp:anchor distT="0" distB="0" distL="114300" distR="114300" simplePos="0" relativeHeight="251659264" behindDoc="1" locked="0" layoutInCell="1" allowOverlap="1" wp14:anchorId="6A3C348E" wp14:editId="22B91503">
                  <wp:simplePos x="0" y="0"/>
                  <wp:positionH relativeFrom="column">
                    <wp:posOffset>2030730</wp:posOffset>
                  </wp:positionH>
                  <wp:positionV relativeFrom="paragraph">
                    <wp:posOffset>130810</wp:posOffset>
                  </wp:positionV>
                  <wp:extent cx="1524000" cy="1506220"/>
                  <wp:effectExtent l="0" t="0" r="0" b="0"/>
                  <wp:wrapTight wrapText="bothSides">
                    <wp:wrapPolygon edited="0">
                      <wp:start x="0" y="0"/>
                      <wp:lineTo x="0" y="21309"/>
                      <wp:lineTo x="21330" y="21309"/>
                      <wp:lineTo x="21330" y="0"/>
                      <wp:lineTo x="0" y="0"/>
                    </wp:wrapPolygon>
                  </wp:wrapTight>
                  <wp:docPr id="124971410" name="Picture 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1410" name="Picture 1" descr="A blue and white logo with a book and a square c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4000" cy="1506220"/>
                          </a:xfrm>
                          <a:prstGeom prst="rect">
                            <a:avLst/>
                          </a:prstGeom>
                          <a:noFill/>
                          <a:ln>
                            <a:noFill/>
                          </a:ln>
                        </pic:spPr>
                      </pic:pic>
                    </a:graphicData>
                  </a:graphic>
                </wp:anchor>
              </w:drawing>
            </w:r>
          </w:p>
          <w:p w14:paraId="3D509E94" w14:textId="77777777" w:rsidR="00470B2D" w:rsidRDefault="00470B2D">
            <w:pPr>
              <w:spacing w:before="288" w:afterLines="120" w:after="288" w:line="276" w:lineRule="auto"/>
              <w:ind w:leftChars="6" w:left="16" w:firstLineChars="157" w:firstLine="504"/>
              <w:jc w:val="both"/>
              <w:rPr>
                <w:rFonts w:eastAsia="Times New Roman"/>
                <w:b/>
                <w:color w:val="000000" w:themeColor="text1"/>
                <w:sz w:val="32"/>
                <w:lang w:val="nb-NO"/>
              </w:rPr>
            </w:pPr>
          </w:p>
          <w:p w14:paraId="58E07BB1" w14:textId="77777777" w:rsidR="00470B2D" w:rsidRDefault="00470B2D">
            <w:pPr>
              <w:spacing w:before="288" w:afterLines="120" w:after="288" w:line="276" w:lineRule="auto"/>
              <w:ind w:leftChars="6" w:left="16" w:firstLineChars="157" w:firstLine="504"/>
              <w:jc w:val="both"/>
              <w:rPr>
                <w:rFonts w:eastAsia="Times New Roman"/>
                <w:b/>
                <w:color w:val="000000" w:themeColor="text1"/>
                <w:sz w:val="32"/>
                <w:lang w:val="nb-NO"/>
              </w:rPr>
            </w:pPr>
          </w:p>
          <w:p w14:paraId="36F60CAB" w14:textId="77777777" w:rsidR="00470B2D" w:rsidRDefault="00470B2D">
            <w:pPr>
              <w:spacing w:before="288" w:afterLines="120" w:after="288" w:line="276" w:lineRule="auto"/>
              <w:ind w:leftChars="6" w:left="16" w:firstLineChars="157" w:firstLine="504"/>
              <w:jc w:val="both"/>
              <w:rPr>
                <w:b/>
                <w:sz w:val="32"/>
              </w:rPr>
            </w:pPr>
          </w:p>
          <w:p w14:paraId="1850CE05" w14:textId="77777777" w:rsidR="00470B2D" w:rsidRDefault="00000000">
            <w:pPr>
              <w:spacing w:before="288" w:afterLines="120" w:after="288" w:line="276" w:lineRule="auto"/>
              <w:ind w:leftChars="6" w:left="16" w:firstLineChars="157" w:firstLine="504"/>
              <w:jc w:val="center"/>
              <w:rPr>
                <w:b/>
                <w:sz w:val="32"/>
                <w:lang w:val="en-AU"/>
              </w:rPr>
            </w:pPr>
            <w:r>
              <w:rPr>
                <w:b/>
                <w:sz w:val="32"/>
                <w:lang w:val="vi-VN"/>
              </w:rPr>
              <w:t>TIỂU LUẬN MÔN HỌC</w:t>
            </w:r>
            <w:r>
              <w:rPr>
                <w:b/>
                <w:sz w:val="32"/>
                <w:lang w:val="en-AU"/>
              </w:rPr>
              <w:t>: CÔNG NGHỆ PHẦN MỀM</w:t>
            </w:r>
          </w:p>
          <w:p w14:paraId="6EFC5DBF" w14:textId="77777777" w:rsidR="00470B2D" w:rsidRDefault="00000000">
            <w:pPr>
              <w:spacing w:before="288" w:afterLines="120" w:after="288" w:line="276" w:lineRule="auto"/>
              <w:ind w:leftChars="6" w:left="16" w:firstLineChars="157" w:firstLine="504"/>
              <w:jc w:val="center"/>
              <w:rPr>
                <w:b/>
                <w:sz w:val="32"/>
                <w:lang w:val="en-AU"/>
              </w:rPr>
            </w:pPr>
            <w:r>
              <w:rPr>
                <w:b/>
                <w:sz w:val="32"/>
                <w:lang w:val="en-AU"/>
              </w:rPr>
              <w:t>ĐỀ TÀI</w:t>
            </w:r>
          </w:p>
          <w:p w14:paraId="62A5509C" w14:textId="77777777" w:rsidR="00470B2D" w:rsidRDefault="00000000">
            <w:pPr>
              <w:spacing w:before="288" w:afterLines="120" w:after="288" w:line="276" w:lineRule="auto"/>
              <w:ind w:leftChars="6" w:left="16" w:firstLineChars="157" w:firstLine="504"/>
              <w:jc w:val="center"/>
              <w:rPr>
                <w:b/>
                <w:sz w:val="32"/>
                <w:lang w:val="en-AU"/>
              </w:rPr>
            </w:pPr>
            <w:r>
              <w:rPr>
                <w:b/>
                <w:sz w:val="32"/>
                <w:lang w:val="en-AU"/>
              </w:rPr>
              <w:t>TÌM HIỂU CÔNG NGHỆ GITHUB</w:t>
            </w:r>
          </w:p>
          <w:p w14:paraId="7B1263FC" w14:textId="77777777" w:rsidR="00470B2D" w:rsidRDefault="00000000">
            <w:pPr>
              <w:spacing w:before="288" w:afterLines="120" w:after="288" w:line="276" w:lineRule="auto"/>
              <w:ind w:leftChars="6" w:left="16" w:firstLineChars="157" w:firstLine="473"/>
              <w:jc w:val="center"/>
              <w:rPr>
                <w:rFonts w:eastAsia="Times New Roman"/>
                <w:b/>
                <w:color w:val="000000" w:themeColor="text1"/>
                <w:sz w:val="30"/>
                <w:szCs w:val="30"/>
                <w:lang w:val="en-AU"/>
              </w:rPr>
            </w:pPr>
            <w:r>
              <w:rPr>
                <w:rFonts w:eastAsia="Times New Roman"/>
                <w:b/>
                <w:color w:val="000000" w:themeColor="text1"/>
                <w:sz w:val="30"/>
                <w:szCs w:val="30"/>
                <w:lang w:val="vi-VN"/>
              </w:rPr>
              <w:t>N</w:t>
            </w:r>
            <w:r>
              <w:rPr>
                <w:rFonts w:eastAsia="Times New Roman"/>
                <w:b/>
                <w:color w:val="000000" w:themeColor="text1"/>
                <w:sz w:val="30"/>
                <w:szCs w:val="30"/>
                <w:lang w:val="en-AU"/>
              </w:rPr>
              <w:t>HÓM</w:t>
            </w:r>
            <w:r>
              <w:rPr>
                <w:rFonts w:eastAsia="Times New Roman"/>
                <w:b/>
                <w:color w:val="000000" w:themeColor="text1"/>
                <w:sz w:val="30"/>
                <w:szCs w:val="30"/>
                <w:lang w:val="vi-VN"/>
              </w:rPr>
              <w:t xml:space="preserve">: </w:t>
            </w:r>
            <w:r>
              <w:rPr>
                <w:rFonts w:eastAsia="Times New Roman"/>
                <w:b/>
                <w:color w:val="000000" w:themeColor="text1"/>
                <w:sz w:val="30"/>
                <w:szCs w:val="30"/>
                <w:lang w:val="en-AU"/>
              </w:rPr>
              <w:t>05</w:t>
            </w:r>
          </w:p>
          <w:p w14:paraId="3CC6C909" w14:textId="77777777" w:rsidR="00B92043" w:rsidRDefault="00000000">
            <w:pPr>
              <w:spacing w:before="288" w:afterLines="120" w:after="288" w:line="276" w:lineRule="auto"/>
              <w:ind w:leftChars="6" w:left="16" w:firstLineChars="157" w:firstLine="504"/>
              <w:jc w:val="center"/>
              <w:rPr>
                <w:b/>
                <w:sz w:val="32"/>
                <w:lang w:val="nb-NO"/>
              </w:rPr>
            </w:pPr>
            <w:r>
              <w:rPr>
                <w:b/>
                <w:sz w:val="32"/>
                <w:lang w:val="nb-NO"/>
              </w:rPr>
              <w:br/>
            </w:r>
            <w:r>
              <w:rPr>
                <w:b/>
                <w:sz w:val="32"/>
                <w:lang w:val="nb-NO"/>
              </w:rPr>
              <w:br/>
            </w:r>
            <w:r>
              <w:rPr>
                <w:b/>
                <w:sz w:val="32"/>
                <w:lang w:val="nb-NO"/>
              </w:rPr>
              <w:br/>
            </w:r>
            <w:r>
              <w:rPr>
                <w:b/>
                <w:sz w:val="32"/>
                <w:lang w:val="nb-NO"/>
              </w:rPr>
              <w:br/>
            </w:r>
            <w:r>
              <w:rPr>
                <w:b/>
                <w:sz w:val="32"/>
                <w:lang w:val="nb-NO"/>
              </w:rPr>
              <w:br/>
            </w:r>
            <w:r>
              <w:rPr>
                <w:b/>
                <w:sz w:val="32"/>
                <w:lang w:val="nb-NO"/>
              </w:rPr>
              <w:br/>
            </w:r>
            <w:r>
              <w:rPr>
                <w:b/>
                <w:sz w:val="32"/>
                <w:lang w:val="nb-NO"/>
              </w:rPr>
              <w:br/>
            </w:r>
            <w:r>
              <w:rPr>
                <w:b/>
                <w:sz w:val="32"/>
                <w:lang w:val="nb-NO"/>
              </w:rPr>
              <w:br/>
            </w:r>
            <w:r>
              <w:rPr>
                <w:b/>
                <w:sz w:val="32"/>
                <w:lang w:val="nb-NO"/>
              </w:rPr>
              <w:br/>
            </w:r>
          </w:p>
          <w:p w14:paraId="54D70BEC" w14:textId="46C26A60" w:rsidR="00B92043" w:rsidRDefault="00000000" w:rsidP="00B92043">
            <w:pPr>
              <w:spacing w:before="288" w:afterLines="120" w:after="288" w:line="276" w:lineRule="auto"/>
              <w:ind w:leftChars="6" w:left="16" w:firstLineChars="157" w:firstLine="504"/>
              <w:jc w:val="center"/>
              <w:rPr>
                <w:b/>
                <w:sz w:val="32"/>
              </w:rPr>
            </w:pPr>
            <w:r>
              <w:rPr>
                <w:b/>
                <w:sz w:val="32"/>
                <w:lang w:val="nb-NO"/>
              </w:rPr>
              <w:t>Thành phố Hồ Chí Minh, 12</w:t>
            </w:r>
            <w:r>
              <w:rPr>
                <w:b/>
                <w:sz w:val="32"/>
                <w:lang w:val="vi-VN"/>
              </w:rPr>
              <w:t xml:space="preserve"> </w:t>
            </w:r>
            <w:r>
              <w:rPr>
                <w:b/>
                <w:sz w:val="32"/>
                <w:lang w:val="nb-NO"/>
              </w:rPr>
              <w:t>tháng 09 năm 2024</w:t>
            </w:r>
          </w:p>
          <w:p w14:paraId="0B92A94B" w14:textId="6B37C03E" w:rsidR="00470B2D" w:rsidRDefault="00000000" w:rsidP="00B92043">
            <w:pPr>
              <w:spacing w:before="288" w:afterLines="120" w:after="288" w:line="276" w:lineRule="auto"/>
              <w:ind w:leftChars="6" w:left="16" w:firstLineChars="157" w:firstLine="504"/>
              <w:jc w:val="center"/>
              <w:rPr>
                <w:b/>
                <w:sz w:val="32"/>
                <w:lang w:val="nb-NO"/>
              </w:rPr>
            </w:pPr>
            <w:r>
              <w:rPr>
                <w:b/>
                <w:sz w:val="32"/>
                <w:lang w:val="vi-VN"/>
              </w:rPr>
              <w:lastRenderedPageBreak/>
              <w:t>BỘ CÔNG THƯƠNG</w:t>
            </w:r>
          </w:p>
          <w:p w14:paraId="147567B5" w14:textId="77777777" w:rsidR="00470B2D" w:rsidRDefault="00000000" w:rsidP="00B92043">
            <w:pPr>
              <w:spacing w:before="288" w:afterLines="120" w:after="288"/>
              <w:ind w:leftChars="6" w:left="16" w:firstLineChars="157" w:firstLine="504"/>
              <w:jc w:val="center"/>
              <w:rPr>
                <w:b/>
                <w:sz w:val="32"/>
                <w:lang w:val="vi-VN"/>
              </w:rPr>
            </w:pPr>
            <w:r>
              <w:rPr>
                <w:b/>
                <w:sz w:val="32"/>
                <w:lang w:val="nb-NO"/>
              </w:rPr>
              <w:t>TRƯỜNG ĐẠI HỌC CÔNG THƯƠNG TP.</w:t>
            </w:r>
            <w:r>
              <w:rPr>
                <w:b/>
                <w:sz w:val="32"/>
                <w:lang w:val="vi-VN"/>
              </w:rPr>
              <w:t xml:space="preserve"> HCM</w:t>
            </w:r>
          </w:p>
          <w:p w14:paraId="77184CD6" w14:textId="77777777" w:rsidR="00470B2D" w:rsidRDefault="00000000" w:rsidP="00B92043">
            <w:pPr>
              <w:spacing w:before="288" w:afterLines="120" w:after="288"/>
              <w:ind w:leftChars="6" w:left="16" w:firstLineChars="157" w:firstLine="504"/>
              <w:jc w:val="center"/>
              <w:rPr>
                <w:b/>
                <w:sz w:val="32"/>
                <w:lang w:val="vi-VN"/>
              </w:rPr>
            </w:pPr>
            <w:r>
              <w:rPr>
                <w:b/>
                <w:sz w:val="32"/>
                <w:lang w:val="nb-NO"/>
              </w:rPr>
              <w:t>KHOA CÔNG</w:t>
            </w:r>
            <w:r>
              <w:rPr>
                <w:b/>
                <w:sz w:val="32"/>
                <w:lang w:val="vi-VN"/>
              </w:rPr>
              <w:t xml:space="preserve"> NGHỆ THÔNG TIN</w:t>
            </w:r>
          </w:p>
          <w:p w14:paraId="7A48B5E2" w14:textId="77777777" w:rsidR="00470B2D" w:rsidRDefault="00000000" w:rsidP="00B92043">
            <w:pPr>
              <w:spacing w:before="288" w:afterLines="120" w:after="288" w:line="276" w:lineRule="auto"/>
              <w:ind w:leftChars="6" w:left="16" w:firstLineChars="157" w:firstLine="502"/>
              <w:jc w:val="center"/>
              <w:rPr>
                <w:rFonts w:eastAsia="Times New Roman"/>
                <w:b/>
                <w:color w:val="000000" w:themeColor="text1"/>
                <w:sz w:val="28"/>
                <w:szCs w:val="28"/>
                <w:lang w:val="nb-NO"/>
              </w:rPr>
            </w:pPr>
            <w:r>
              <w:rPr>
                <w:noProof/>
                <w:sz w:val="32"/>
                <w:lang w:val="en-AU"/>
              </w:rPr>
              <w:drawing>
                <wp:anchor distT="0" distB="0" distL="114300" distR="114300" simplePos="0" relativeHeight="251660288" behindDoc="0" locked="0" layoutInCell="1" allowOverlap="1" wp14:anchorId="3167DD5F" wp14:editId="41E96AE8">
                  <wp:simplePos x="0" y="0"/>
                  <wp:positionH relativeFrom="column">
                    <wp:posOffset>2270337</wp:posOffset>
                  </wp:positionH>
                  <wp:positionV relativeFrom="paragraph">
                    <wp:posOffset>298450</wp:posOffset>
                  </wp:positionV>
                  <wp:extent cx="1422400" cy="1405805"/>
                  <wp:effectExtent l="0" t="0" r="6350" b="4445"/>
                  <wp:wrapNone/>
                  <wp:docPr id="1278965608" name="Picture 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65608" name="Picture 1" descr="A blue and white logo with a book and a square c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22400" cy="1405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olor w:val="000000" w:themeColor="text1"/>
                <w:sz w:val="28"/>
                <w:szCs w:val="28"/>
                <w:lang w:val="nb-NO"/>
              </w:rPr>
              <w:sym w:font="Wingdings" w:char="F09A"/>
            </w:r>
            <w:r>
              <w:rPr>
                <w:rFonts w:eastAsia="Times New Roman"/>
                <w:color w:val="000000" w:themeColor="text1"/>
                <w:sz w:val="28"/>
                <w:szCs w:val="28"/>
                <w:lang w:val="vi-VN"/>
              </w:rPr>
              <w:sym w:font="Wingdings" w:char="F076"/>
            </w:r>
            <w:r>
              <w:rPr>
                <w:rFonts w:eastAsia="Times New Roman"/>
                <w:color w:val="000000" w:themeColor="text1"/>
                <w:sz w:val="28"/>
                <w:szCs w:val="28"/>
                <w:lang w:val="nb-NO"/>
              </w:rPr>
              <w:sym w:font="Wingdings" w:char="F09B"/>
            </w:r>
          </w:p>
          <w:p w14:paraId="5276A0F4" w14:textId="77777777" w:rsidR="00470B2D" w:rsidRDefault="00470B2D">
            <w:pPr>
              <w:spacing w:before="288" w:afterLines="120" w:after="288" w:line="276" w:lineRule="auto"/>
              <w:ind w:leftChars="6" w:left="16" w:firstLineChars="157" w:firstLine="441"/>
              <w:jc w:val="center"/>
              <w:rPr>
                <w:rFonts w:eastAsia="Times New Roman"/>
                <w:b/>
                <w:color w:val="000000" w:themeColor="text1"/>
                <w:sz w:val="28"/>
                <w:szCs w:val="28"/>
                <w:lang w:val="nb-NO"/>
              </w:rPr>
            </w:pPr>
          </w:p>
          <w:p w14:paraId="2C09823D" w14:textId="77777777" w:rsidR="00470B2D" w:rsidRDefault="00470B2D">
            <w:pPr>
              <w:spacing w:before="288" w:afterLines="120" w:after="288" w:line="276" w:lineRule="auto"/>
              <w:ind w:leftChars="6" w:left="16" w:firstLineChars="157" w:firstLine="504"/>
              <w:jc w:val="center"/>
              <w:rPr>
                <w:rFonts w:eastAsia="Times New Roman"/>
                <w:b/>
                <w:color w:val="000000" w:themeColor="text1"/>
                <w:sz w:val="32"/>
                <w:lang w:val="nb-NO"/>
              </w:rPr>
            </w:pPr>
          </w:p>
          <w:p w14:paraId="03D63096" w14:textId="77777777" w:rsidR="00470B2D" w:rsidRDefault="00470B2D">
            <w:pPr>
              <w:spacing w:before="288" w:afterLines="120" w:after="288" w:line="276" w:lineRule="auto"/>
              <w:ind w:leftChars="6" w:left="16" w:firstLineChars="157" w:firstLine="504"/>
              <w:jc w:val="center"/>
              <w:rPr>
                <w:rFonts w:eastAsia="Times New Roman"/>
                <w:b/>
                <w:color w:val="000000" w:themeColor="text1"/>
                <w:sz w:val="32"/>
                <w:lang w:val="nb-NO"/>
              </w:rPr>
            </w:pPr>
          </w:p>
          <w:p w14:paraId="4B12967A" w14:textId="77777777" w:rsidR="00470B2D" w:rsidRDefault="00000000">
            <w:pPr>
              <w:spacing w:before="288" w:afterLines="120" w:after="288" w:line="276" w:lineRule="auto"/>
              <w:ind w:leftChars="6" w:left="16" w:firstLineChars="157" w:firstLine="504"/>
              <w:jc w:val="center"/>
              <w:rPr>
                <w:b/>
                <w:sz w:val="32"/>
                <w:lang w:val="en-AU"/>
              </w:rPr>
            </w:pPr>
            <w:r>
              <w:rPr>
                <w:b/>
                <w:sz w:val="32"/>
                <w:lang w:val="en-AU"/>
              </w:rPr>
              <w:t>ĐỀ TÀI</w:t>
            </w:r>
          </w:p>
          <w:p w14:paraId="232391B3" w14:textId="77777777" w:rsidR="00470B2D" w:rsidRDefault="00000000">
            <w:pPr>
              <w:spacing w:before="288" w:afterLines="120" w:after="288" w:line="276" w:lineRule="auto"/>
              <w:ind w:leftChars="6" w:left="16" w:firstLineChars="157" w:firstLine="504"/>
              <w:jc w:val="center"/>
              <w:rPr>
                <w:b/>
                <w:sz w:val="32"/>
                <w:lang w:val="en-AU"/>
              </w:rPr>
            </w:pPr>
            <w:r>
              <w:rPr>
                <w:b/>
                <w:sz w:val="32"/>
                <w:lang w:val="en-AU"/>
              </w:rPr>
              <w:t>TÌM HIỂU CÔNG NGHỆ GITHUB</w:t>
            </w:r>
          </w:p>
          <w:tbl>
            <w:tblPr>
              <w:tblStyle w:val="PlainTable41"/>
              <w:tblW w:w="8845" w:type="dxa"/>
              <w:tblLook w:val="04A0" w:firstRow="1" w:lastRow="0" w:firstColumn="1" w:lastColumn="0" w:noHBand="0" w:noVBand="1"/>
            </w:tblPr>
            <w:tblGrid>
              <w:gridCol w:w="4832"/>
              <w:gridCol w:w="4013"/>
            </w:tblGrid>
            <w:tr w:rsidR="00470B2D" w14:paraId="70E8CC77" w14:textId="77777777" w:rsidTr="00470B2D">
              <w:trPr>
                <w:cnfStyle w:val="100000000000" w:firstRow="1" w:lastRow="0" w:firstColumn="0" w:lastColumn="0" w:oddVBand="0" w:evenVBand="0" w:oddHBand="0" w:evenHBand="0" w:firstRowFirstColumn="0" w:firstRowLastColumn="0" w:lastRowFirstColumn="0" w:lastRowLastColumn="0"/>
                <w:trHeight w:val="2040"/>
              </w:trPr>
              <w:tc>
                <w:tcPr>
                  <w:cnfStyle w:val="001000000000" w:firstRow="0" w:lastRow="0" w:firstColumn="1" w:lastColumn="0" w:oddVBand="0" w:evenVBand="0" w:oddHBand="0" w:evenHBand="0" w:firstRowFirstColumn="0" w:firstRowLastColumn="0" w:lastRowFirstColumn="0" w:lastRowLastColumn="0"/>
                  <w:tcW w:w="4832" w:type="dxa"/>
                </w:tcPr>
                <w:p w14:paraId="26994F87" w14:textId="77777777" w:rsidR="00470B2D" w:rsidRDefault="00000000">
                  <w:pPr>
                    <w:spacing w:before="288" w:afterLines="120" w:after="288" w:line="276" w:lineRule="auto"/>
                    <w:ind w:leftChars="6" w:left="16" w:firstLineChars="157" w:firstLine="473"/>
                    <w:jc w:val="center"/>
                    <w:rPr>
                      <w:rFonts w:eastAsia="Times New Roman"/>
                      <w:b w:val="0"/>
                      <w:bCs w:val="0"/>
                      <w:color w:val="000000" w:themeColor="text1"/>
                      <w:sz w:val="30"/>
                      <w:szCs w:val="30"/>
                      <w:lang w:val="en-AU"/>
                    </w:rPr>
                  </w:pPr>
                  <w:r>
                    <w:rPr>
                      <w:rFonts w:eastAsia="Times New Roman"/>
                      <w:color w:val="000000" w:themeColor="text1"/>
                      <w:sz w:val="30"/>
                      <w:szCs w:val="30"/>
                      <w:lang w:val="en-AU"/>
                    </w:rPr>
                    <w:t>Nhóm thực hiện: Nhóm 05</w:t>
                  </w:r>
                </w:p>
                <w:p w14:paraId="628CBD2A" w14:textId="77777777" w:rsidR="00470B2D" w:rsidRDefault="00000000">
                  <w:pPr>
                    <w:spacing w:before="288" w:afterLines="120" w:after="288" w:line="276" w:lineRule="auto"/>
                    <w:ind w:leftChars="6" w:left="16" w:firstLineChars="157" w:firstLine="410"/>
                    <w:jc w:val="center"/>
                    <w:rPr>
                      <w:rFonts w:eastAsia="Times New Roman"/>
                      <w:b w:val="0"/>
                      <w:bCs w:val="0"/>
                      <w:color w:val="000000" w:themeColor="text1"/>
                      <w:szCs w:val="26"/>
                      <w:lang w:val="en-AU"/>
                    </w:rPr>
                  </w:pPr>
                  <w:r>
                    <w:rPr>
                      <w:rFonts w:eastAsia="Times New Roman"/>
                      <w:color w:val="000000" w:themeColor="text1"/>
                      <w:szCs w:val="26"/>
                      <w:lang w:val="en-AU"/>
                    </w:rPr>
                    <w:t>Thành viên:</w:t>
                  </w:r>
                </w:p>
                <w:p w14:paraId="4C41ED44" w14:textId="77777777" w:rsidR="00470B2D" w:rsidRDefault="00000000">
                  <w:pPr>
                    <w:spacing w:before="288" w:afterLines="120" w:after="288" w:line="276" w:lineRule="auto"/>
                    <w:ind w:leftChars="6" w:left="16" w:firstLineChars="157" w:firstLine="408"/>
                    <w:jc w:val="center"/>
                    <w:rPr>
                      <w:rFonts w:eastAsia="Times New Roman"/>
                      <w:color w:val="000000" w:themeColor="text1"/>
                      <w:szCs w:val="26"/>
                      <w:lang w:val="en-AU"/>
                    </w:rPr>
                  </w:pPr>
                  <w:r>
                    <w:rPr>
                      <w:rFonts w:eastAsia="Times New Roman"/>
                      <w:b w:val="0"/>
                      <w:bCs w:val="0"/>
                      <w:color w:val="000000" w:themeColor="text1"/>
                      <w:szCs w:val="26"/>
                      <w:lang w:val="en-AU"/>
                    </w:rPr>
                    <w:t>Trương Văn Thạch Bảo</w:t>
                  </w:r>
                </w:p>
                <w:p w14:paraId="183830F5" w14:textId="77777777" w:rsidR="00470B2D" w:rsidRDefault="00000000">
                  <w:pPr>
                    <w:spacing w:before="288" w:afterLines="120" w:after="288" w:line="276" w:lineRule="auto"/>
                    <w:ind w:leftChars="6" w:left="16" w:firstLineChars="157" w:firstLine="408"/>
                    <w:jc w:val="center"/>
                    <w:rPr>
                      <w:rFonts w:eastAsia="Times New Roman"/>
                      <w:color w:val="000000" w:themeColor="text1"/>
                      <w:szCs w:val="26"/>
                      <w:lang w:val="en-AU"/>
                    </w:rPr>
                  </w:pPr>
                  <w:r>
                    <w:rPr>
                      <w:rFonts w:eastAsia="Times New Roman"/>
                      <w:b w:val="0"/>
                      <w:bCs w:val="0"/>
                      <w:color w:val="000000" w:themeColor="text1"/>
                      <w:szCs w:val="26"/>
                      <w:lang w:val="en-AU"/>
                    </w:rPr>
                    <w:t>Nguyễn Thế Duy</w:t>
                  </w:r>
                </w:p>
                <w:p w14:paraId="3EBAE605" w14:textId="77777777" w:rsidR="00470B2D" w:rsidRDefault="00000000">
                  <w:pPr>
                    <w:spacing w:before="288" w:afterLines="120" w:after="288" w:line="276" w:lineRule="auto"/>
                    <w:ind w:leftChars="6" w:left="16" w:firstLineChars="157" w:firstLine="408"/>
                    <w:jc w:val="center"/>
                    <w:rPr>
                      <w:rFonts w:eastAsia="Times New Roman"/>
                      <w:color w:val="000000" w:themeColor="text1"/>
                      <w:szCs w:val="26"/>
                      <w:lang w:val="en-AU"/>
                    </w:rPr>
                  </w:pPr>
                  <w:r>
                    <w:rPr>
                      <w:rFonts w:eastAsia="Times New Roman"/>
                      <w:b w:val="0"/>
                      <w:bCs w:val="0"/>
                      <w:color w:val="000000" w:themeColor="text1"/>
                      <w:szCs w:val="26"/>
                      <w:lang w:val="en-AU"/>
                    </w:rPr>
                    <w:t>Lê Hoàng Hải</w:t>
                  </w:r>
                </w:p>
                <w:p w14:paraId="23171E71" w14:textId="77777777" w:rsidR="00470B2D" w:rsidRDefault="00000000">
                  <w:pPr>
                    <w:spacing w:before="288" w:afterLines="120" w:after="288" w:line="276" w:lineRule="auto"/>
                    <w:ind w:leftChars="6" w:left="16" w:firstLineChars="157" w:firstLine="408"/>
                    <w:jc w:val="center"/>
                    <w:rPr>
                      <w:rFonts w:eastAsia="Times New Roman"/>
                      <w:color w:val="000000" w:themeColor="text1"/>
                      <w:szCs w:val="26"/>
                      <w:lang w:val="en-AU"/>
                    </w:rPr>
                  </w:pPr>
                  <w:r>
                    <w:rPr>
                      <w:rFonts w:eastAsia="Times New Roman"/>
                      <w:b w:val="0"/>
                      <w:bCs w:val="0"/>
                      <w:color w:val="000000" w:themeColor="text1"/>
                      <w:szCs w:val="26"/>
                      <w:lang w:val="en-AU"/>
                    </w:rPr>
                    <w:t>Nguyễn Kim Phụng</w:t>
                  </w:r>
                </w:p>
                <w:p w14:paraId="48F7999C" w14:textId="77777777" w:rsidR="00470B2D" w:rsidRDefault="00000000">
                  <w:pPr>
                    <w:spacing w:before="288" w:afterLines="120" w:after="288" w:line="276" w:lineRule="auto"/>
                    <w:ind w:leftChars="6" w:left="16" w:firstLineChars="157" w:firstLine="408"/>
                    <w:jc w:val="center"/>
                    <w:rPr>
                      <w:rFonts w:eastAsia="Times New Roman"/>
                      <w:color w:val="000000" w:themeColor="text1"/>
                      <w:sz w:val="30"/>
                      <w:szCs w:val="30"/>
                      <w:lang w:val="en-AU"/>
                    </w:rPr>
                  </w:pPr>
                  <w:r>
                    <w:rPr>
                      <w:rFonts w:eastAsia="Times New Roman"/>
                      <w:b w:val="0"/>
                      <w:bCs w:val="0"/>
                      <w:color w:val="000000" w:themeColor="text1"/>
                      <w:szCs w:val="26"/>
                      <w:lang w:val="en-AU"/>
                    </w:rPr>
                    <w:t>Đường Xuân Thành Tài</w:t>
                  </w:r>
                </w:p>
              </w:tc>
              <w:tc>
                <w:tcPr>
                  <w:tcW w:w="4013" w:type="dxa"/>
                </w:tcPr>
                <w:p w14:paraId="5DCCD73A" w14:textId="77777777" w:rsidR="00470B2D" w:rsidRDefault="00000000">
                  <w:pPr>
                    <w:spacing w:before="288" w:afterLines="120" w:after="288" w:line="276" w:lineRule="auto"/>
                    <w:ind w:leftChars="6" w:left="16" w:firstLineChars="157" w:firstLine="473"/>
                    <w:jc w:val="cente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30"/>
                      <w:szCs w:val="30"/>
                      <w:lang w:val="en-AU"/>
                    </w:rPr>
                  </w:pPr>
                  <w:r>
                    <w:rPr>
                      <w:rFonts w:eastAsia="Times New Roman"/>
                      <w:color w:val="000000" w:themeColor="text1"/>
                      <w:sz w:val="30"/>
                      <w:szCs w:val="30"/>
                      <w:lang w:val="en-AU"/>
                    </w:rPr>
                    <w:t>Giảng viên hương dẫn:</w:t>
                  </w:r>
                </w:p>
                <w:p w14:paraId="1669B8F2" w14:textId="77777777" w:rsidR="00470B2D" w:rsidRDefault="00000000">
                  <w:pPr>
                    <w:spacing w:before="288" w:afterLines="120" w:after="288" w:line="276" w:lineRule="auto"/>
                    <w:ind w:leftChars="6" w:left="16" w:firstLineChars="157" w:firstLine="440"/>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8"/>
                      <w:szCs w:val="28"/>
                      <w:lang w:val="en-AU"/>
                    </w:rPr>
                  </w:pPr>
                  <w:r>
                    <w:rPr>
                      <w:rFonts w:eastAsia="Times New Roman"/>
                      <w:b w:val="0"/>
                      <w:bCs w:val="0"/>
                      <w:color w:val="000000" w:themeColor="text1"/>
                      <w:sz w:val="28"/>
                      <w:szCs w:val="28"/>
                      <w:lang w:val="en-AU"/>
                    </w:rPr>
                    <w:t>Mạnh Thiên Lý</w:t>
                  </w:r>
                </w:p>
              </w:tc>
            </w:tr>
          </w:tbl>
          <w:p w14:paraId="2DF8E60C" w14:textId="77777777" w:rsidR="00470B2D" w:rsidRDefault="00000000">
            <w:pPr>
              <w:spacing w:before="288" w:afterLines="120" w:after="288" w:line="276" w:lineRule="auto"/>
              <w:ind w:leftChars="6" w:left="16" w:firstLineChars="157" w:firstLine="504"/>
              <w:jc w:val="center"/>
              <w:rPr>
                <w:b/>
                <w:sz w:val="32"/>
                <w:lang w:val="nb-NO"/>
              </w:rPr>
            </w:pPr>
            <w:r>
              <w:rPr>
                <w:b/>
                <w:sz w:val="32"/>
                <w:lang w:val="nb-NO"/>
              </w:rPr>
              <w:t xml:space="preserve">Thành phố Hồ Chí Minh, </w:t>
            </w:r>
            <w:r>
              <w:rPr>
                <w:b/>
                <w:sz w:val="32"/>
                <w:lang w:val="vi-VN"/>
              </w:rPr>
              <w:t xml:space="preserve">12 </w:t>
            </w:r>
            <w:r>
              <w:rPr>
                <w:b/>
                <w:sz w:val="32"/>
                <w:lang w:val="nb-NO"/>
              </w:rPr>
              <w:t xml:space="preserve">tháng </w:t>
            </w:r>
            <w:r>
              <w:rPr>
                <w:b/>
                <w:sz w:val="32"/>
                <w:lang w:val="vi-VN"/>
              </w:rPr>
              <w:t>9</w:t>
            </w:r>
            <w:r>
              <w:rPr>
                <w:b/>
                <w:sz w:val="32"/>
                <w:lang w:val="nb-NO"/>
              </w:rPr>
              <w:t xml:space="preserve"> năm 2024</w:t>
            </w:r>
          </w:p>
        </w:tc>
      </w:tr>
    </w:tbl>
    <w:p w14:paraId="65489D2E" w14:textId="77777777" w:rsidR="00B92043" w:rsidRDefault="00B92043" w:rsidP="00B92043">
      <w:pPr>
        <w:shd w:val="clear" w:color="auto" w:fill="FFFFFF"/>
        <w:spacing w:before="288" w:afterLines="120" w:after="288" w:line="276" w:lineRule="auto"/>
        <w:ind w:firstLine="0"/>
        <w:jc w:val="both"/>
        <w:rPr>
          <w:rFonts w:eastAsia="Times New Roman"/>
          <w:b/>
          <w:bCs/>
          <w:color w:val="000000"/>
          <w:sz w:val="30"/>
          <w:szCs w:val="30"/>
        </w:rPr>
      </w:pPr>
      <w:r>
        <w:rPr>
          <w:rFonts w:eastAsia="Times New Roman"/>
          <w:b/>
          <w:bCs/>
          <w:color w:val="000000"/>
          <w:sz w:val="30"/>
          <w:szCs w:val="30"/>
        </w:rPr>
        <w:lastRenderedPageBreak/>
        <w:t>PHÂN CÔNG CÔNG VIỆC THÀNH VIÊN NHÓM</w:t>
      </w:r>
    </w:p>
    <w:p w14:paraId="2DC2D843" w14:textId="77777777" w:rsidR="00B92043" w:rsidRDefault="00B92043" w:rsidP="00B92043">
      <w:pPr>
        <w:pStyle w:val="ListParagraph"/>
        <w:numPr>
          <w:ilvl w:val="0"/>
          <w:numId w:val="9"/>
        </w:numPr>
        <w:shd w:val="clear" w:color="auto" w:fill="FFFFFF"/>
        <w:spacing w:before="288" w:afterLines="120" w:after="288" w:line="276" w:lineRule="auto"/>
        <w:ind w:leftChars="6" w:left="16" w:firstLineChars="157" w:firstLine="473"/>
        <w:jc w:val="both"/>
        <w:rPr>
          <w:rFonts w:eastAsia="Times New Roman"/>
          <w:b/>
          <w:bCs/>
          <w:color w:val="000000"/>
          <w:sz w:val="30"/>
          <w:szCs w:val="30"/>
        </w:rPr>
      </w:pPr>
      <w:r>
        <w:rPr>
          <w:rFonts w:eastAsia="Times New Roman"/>
          <w:b/>
          <w:bCs/>
          <w:color w:val="000000"/>
          <w:sz w:val="30"/>
          <w:szCs w:val="30"/>
        </w:rPr>
        <w:t>Phần làm chung:</w:t>
      </w:r>
    </w:p>
    <w:p w14:paraId="26EF410F" w14:textId="77777777" w:rsidR="00B92043" w:rsidRDefault="00B92043" w:rsidP="00B92043">
      <w:pPr>
        <w:pStyle w:val="ListParagraph"/>
        <w:numPr>
          <w:ilvl w:val="0"/>
          <w:numId w:val="10"/>
        </w:numPr>
        <w:shd w:val="clear" w:color="auto" w:fill="FFFFFF"/>
        <w:spacing w:before="288" w:afterLines="120" w:after="288" w:line="276" w:lineRule="auto"/>
        <w:ind w:leftChars="6" w:left="16" w:firstLineChars="157" w:firstLine="408"/>
        <w:jc w:val="both"/>
        <w:rPr>
          <w:rFonts w:eastAsia="Times New Roman"/>
          <w:b/>
          <w:bCs/>
          <w:color w:val="000000"/>
          <w:szCs w:val="26"/>
        </w:rPr>
      </w:pPr>
      <w:r>
        <w:rPr>
          <w:rFonts w:eastAsia="Times New Roman"/>
          <w:color w:val="000000"/>
          <w:szCs w:val="26"/>
        </w:rPr>
        <w:t>Tìm hiểu về github</w:t>
      </w:r>
    </w:p>
    <w:p w14:paraId="439F9133" w14:textId="77777777" w:rsidR="00B92043" w:rsidRDefault="00B92043" w:rsidP="00B92043">
      <w:pPr>
        <w:pStyle w:val="ListParagraph"/>
        <w:numPr>
          <w:ilvl w:val="0"/>
          <w:numId w:val="9"/>
        </w:numPr>
        <w:shd w:val="clear" w:color="auto" w:fill="FFFFFF"/>
        <w:spacing w:before="288" w:afterLines="120" w:after="288" w:line="276" w:lineRule="auto"/>
        <w:ind w:leftChars="6" w:left="16" w:firstLineChars="157" w:firstLine="410"/>
        <w:jc w:val="both"/>
        <w:rPr>
          <w:rFonts w:eastAsia="Times New Roman"/>
          <w:b/>
          <w:bCs/>
          <w:color w:val="000000"/>
          <w:szCs w:val="26"/>
        </w:rPr>
      </w:pPr>
      <w:r>
        <w:rPr>
          <w:rFonts w:eastAsia="Times New Roman"/>
          <w:b/>
          <w:bCs/>
          <w:color w:val="000000"/>
          <w:szCs w:val="26"/>
        </w:rPr>
        <w:t>Bảng phân công:</w:t>
      </w:r>
    </w:p>
    <w:tbl>
      <w:tblPr>
        <w:tblStyle w:val="TableGrid"/>
        <w:tblW w:w="9351" w:type="dxa"/>
        <w:tblLook w:val="04A0" w:firstRow="1" w:lastRow="0" w:firstColumn="1" w:lastColumn="0" w:noHBand="0" w:noVBand="1"/>
      </w:tblPr>
      <w:tblGrid>
        <w:gridCol w:w="3397"/>
        <w:gridCol w:w="3261"/>
        <w:gridCol w:w="2693"/>
      </w:tblGrid>
      <w:tr w:rsidR="00B92043" w14:paraId="254F7776" w14:textId="77777777" w:rsidTr="00B92043">
        <w:tc>
          <w:tcPr>
            <w:tcW w:w="3397" w:type="dxa"/>
          </w:tcPr>
          <w:p w14:paraId="5B922692" w14:textId="77777777" w:rsidR="00B92043" w:rsidRDefault="00B92043" w:rsidP="006C777D">
            <w:pPr>
              <w:spacing w:before="288" w:afterLines="120" w:after="288" w:line="276" w:lineRule="auto"/>
              <w:ind w:leftChars="6" w:left="16" w:firstLineChars="157" w:firstLine="410"/>
              <w:jc w:val="center"/>
              <w:rPr>
                <w:rFonts w:eastAsia="Times New Roman"/>
                <w:b/>
                <w:bCs/>
                <w:color w:val="000000"/>
                <w:sz w:val="30"/>
                <w:szCs w:val="30"/>
                <w:lang w:val="en-AU"/>
              </w:rPr>
            </w:pPr>
            <w:r>
              <w:rPr>
                <w:rFonts w:eastAsia="Times New Roman"/>
                <w:b/>
                <w:bCs/>
                <w:color w:val="000000"/>
                <w:szCs w:val="26"/>
                <w:lang w:val="en-AU"/>
              </w:rPr>
              <w:t>Tên Thành Viên</w:t>
            </w:r>
          </w:p>
        </w:tc>
        <w:tc>
          <w:tcPr>
            <w:tcW w:w="3261" w:type="dxa"/>
          </w:tcPr>
          <w:p w14:paraId="10DE8F1A" w14:textId="77777777" w:rsidR="00B92043" w:rsidRDefault="00B92043" w:rsidP="006C777D">
            <w:pPr>
              <w:spacing w:before="288" w:afterLines="120" w:after="288" w:line="276" w:lineRule="auto"/>
              <w:ind w:leftChars="6" w:left="16" w:firstLineChars="157" w:firstLine="410"/>
              <w:jc w:val="center"/>
              <w:rPr>
                <w:rFonts w:eastAsia="Times New Roman"/>
                <w:b/>
                <w:bCs/>
                <w:color w:val="000000"/>
                <w:szCs w:val="26"/>
                <w:lang w:val="en-AU"/>
              </w:rPr>
            </w:pPr>
            <w:r>
              <w:rPr>
                <w:rFonts w:eastAsia="Times New Roman"/>
                <w:b/>
                <w:bCs/>
                <w:color w:val="000000"/>
                <w:szCs w:val="26"/>
                <w:lang w:val="en-AU"/>
              </w:rPr>
              <w:t>Công việc</w:t>
            </w:r>
          </w:p>
        </w:tc>
        <w:tc>
          <w:tcPr>
            <w:tcW w:w="2693" w:type="dxa"/>
          </w:tcPr>
          <w:p w14:paraId="452486AD" w14:textId="77777777" w:rsidR="00B92043" w:rsidRDefault="00B92043" w:rsidP="006C777D">
            <w:pPr>
              <w:spacing w:before="288" w:afterLines="120" w:after="288" w:line="276" w:lineRule="auto"/>
              <w:ind w:leftChars="6" w:left="16" w:firstLineChars="157" w:firstLine="410"/>
              <w:jc w:val="center"/>
              <w:rPr>
                <w:rFonts w:eastAsia="Times New Roman"/>
                <w:b/>
                <w:bCs/>
                <w:color w:val="000000"/>
                <w:szCs w:val="26"/>
                <w:lang w:val="en-AU"/>
              </w:rPr>
            </w:pPr>
            <w:r>
              <w:rPr>
                <w:rFonts w:eastAsia="Times New Roman"/>
                <w:b/>
                <w:bCs/>
                <w:color w:val="000000"/>
                <w:szCs w:val="26"/>
                <w:lang w:val="en-AU"/>
              </w:rPr>
              <w:t>Hoàn thành</w:t>
            </w:r>
          </w:p>
        </w:tc>
      </w:tr>
      <w:tr w:rsidR="00B92043" w14:paraId="716A42C7" w14:textId="77777777" w:rsidTr="00B92043">
        <w:tc>
          <w:tcPr>
            <w:tcW w:w="3397" w:type="dxa"/>
          </w:tcPr>
          <w:p w14:paraId="74A6B0D2" w14:textId="77777777" w:rsidR="00B92043" w:rsidRDefault="00B92043" w:rsidP="00B92043">
            <w:pPr>
              <w:spacing w:before="288" w:afterLines="120" w:after="288" w:line="276" w:lineRule="auto"/>
              <w:ind w:leftChars="6" w:left="16" w:firstLineChars="157" w:firstLine="408"/>
              <w:rPr>
                <w:rFonts w:eastAsia="Times New Roman"/>
                <w:b/>
                <w:bCs/>
                <w:color w:val="000000"/>
                <w:szCs w:val="26"/>
                <w:lang w:val="en-AU"/>
              </w:rPr>
            </w:pPr>
            <w:r>
              <w:rPr>
                <w:rFonts w:eastAsia="Times New Roman"/>
                <w:color w:val="000000"/>
                <w:szCs w:val="26"/>
                <w:lang w:val="en-AU"/>
              </w:rPr>
              <w:t>Trương Văn Thạch Bảo</w:t>
            </w:r>
          </w:p>
        </w:tc>
        <w:tc>
          <w:tcPr>
            <w:tcW w:w="3261" w:type="dxa"/>
          </w:tcPr>
          <w:p w14:paraId="39DA6904"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So sánh Github và kết luận</w:t>
            </w:r>
          </w:p>
        </w:tc>
        <w:tc>
          <w:tcPr>
            <w:tcW w:w="2693" w:type="dxa"/>
          </w:tcPr>
          <w:p w14:paraId="0AFB9AB2" w14:textId="77777777" w:rsidR="00B92043" w:rsidRDefault="00B92043" w:rsidP="006C777D">
            <w:pPr>
              <w:spacing w:before="288" w:afterLines="120" w:after="288" w:line="276" w:lineRule="auto"/>
              <w:ind w:leftChars="6" w:left="16" w:firstLineChars="157" w:firstLine="408"/>
              <w:jc w:val="center"/>
              <w:rPr>
                <w:rFonts w:eastAsia="Times New Roman"/>
                <w:color w:val="000000"/>
                <w:szCs w:val="26"/>
                <w:lang w:val="en-AU"/>
              </w:rPr>
            </w:pPr>
            <w:r>
              <w:rPr>
                <w:rFonts w:eastAsia="Times New Roman"/>
                <w:color w:val="000000"/>
                <w:szCs w:val="26"/>
                <w:lang w:val="en-AU"/>
              </w:rPr>
              <w:t>100%</w:t>
            </w:r>
          </w:p>
        </w:tc>
      </w:tr>
      <w:tr w:rsidR="00B92043" w14:paraId="5527CD56" w14:textId="77777777" w:rsidTr="00B92043">
        <w:tc>
          <w:tcPr>
            <w:tcW w:w="3397" w:type="dxa"/>
          </w:tcPr>
          <w:p w14:paraId="1490BB44"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Nguyễn Thế Duy</w:t>
            </w:r>
          </w:p>
        </w:tc>
        <w:tc>
          <w:tcPr>
            <w:tcW w:w="3261" w:type="dxa"/>
          </w:tcPr>
          <w:p w14:paraId="0F6CD3A2"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Github hỗ trợ cộng đồng lập trình viên</w:t>
            </w:r>
          </w:p>
        </w:tc>
        <w:tc>
          <w:tcPr>
            <w:tcW w:w="2693" w:type="dxa"/>
          </w:tcPr>
          <w:p w14:paraId="5CFF9C9B" w14:textId="77777777" w:rsidR="00B92043" w:rsidRDefault="00B92043" w:rsidP="006C777D">
            <w:pPr>
              <w:spacing w:before="288" w:afterLines="120" w:after="288" w:line="276" w:lineRule="auto"/>
              <w:ind w:leftChars="6" w:left="16" w:firstLineChars="157" w:firstLine="408"/>
              <w:jc w:val="center"/>
              <w:rPr>
                <w:rFonts w:eastAsia="Times New Roman"/>
                <w:b/>
                <w:bCs/>
                <w:color w:val="000000"/>
                <w:szCs w:val="26"/>
                <w:lang w:val="en-AU"/>
              </w:rPr>
            </w:pPr>
            <w:r>
              <w:rPr>
                <w:rFonts w:eastAsia="Times New Roman"/>
                <w:color w:val="000000"/>
                <w:szCs w:val="26"/>
                <w:lang w:val="en-AU"/>
              </w:rPr>
              <w:t>100%</w:t>
            </w:r>
          </w:p>
        </w:tc>
      </w:tr>
      <w:tr w:rsidR="00B92043" w14:paraId="5A6E689C" w14:textId="77777777" w:rsidTr="00B92043">
        <w:tc>
          <w:tcPr>
            <w:tcW w:w="3397" w:type="dxa"/>
          </w:tcPr>
          <w:p w14:paraId="72FD2CB6"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Lê Hoàng Hải</w:t>
            </w:r>
          </w:p>
        </w:tc>
        <w:tc>
          <w:tcPr>
            <w:tcW w:w="3261" w:type="dxa"/>
          </w:tcPr>
          <w:p w14:paraId="75A94577"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Các tính năng của github</w:t>
            </w:r>
          </w:p>
        </w:tc>
        <w:tc>
          <w:tcPr>
            <w:tcW w:w="2693" w:type="dxa"/>
          </w:tcPr>
          <w:p w14:paraId="79DAD01A" w14:textId="77777777" w:rsidR="00B92043" w:rsidRDefault="00B92043" w:rsidP="006C777D">
            <w:pPr>
              <w:spacing w:before="288" w:afterLines="120" w:after="288" w:line="276" w:lineRule="auto"/>
              <w:ind w:leftChars="6" w:left="16" w:firstLineChars="157" w:firstLine="408"/>
              <w:jc w:val="center"/>
              <w:rPr>
                <w:rFonts w:eastAsia="Times New Roman"/>
                <w:color w:val="000000"/>
                <w:szCs w:val="26"/>
                <w:lang w:val="en-AU"/>
              </w:rPr>
            </w:pPr>
            <w:r>
              <w:rPr>
                <w:rFonts w:eastAsia="Times New Roman"/>
                <w:color w:val="000000"/>
                <w:szCs w:val="26"/>
                <w:lang w:val="en-AU"/>
              </w:rPr>
              <w:t>100%</w:t>
            </w:r>
          </w:p>
        </w:tc>
      </w:tr>
      <w:tr w:rsidR="00B92043" w14:paraId="7F92134A" w14:textId="77777777" w:rsidTr="00B92043">
        <w:tc>
          <w:tcPr>
            <w:tcW w:w="3397" w:type="dxa"/>
          </w:tcPr>
          <w:p w14:paraId="58B0098E"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Nguyễn Kim Phụng</w:t>
            </w:r>
          </w:p>
        </w:tc>
        <w:tc>
          <w:tcPr>
            <w:tcW w:w="3261" w:type="dxa"/>
          </w:tcPr>
          <w:p w14:paraId="746B611A"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Giới thiệu, Kiến trúc và công nghệ nền tảng Github</w:t>
            </w:r>
          </w:p>
        </w:tc>
        <w:tc>
          <w:tcPr>
            <w:tcW w:w="2693" w:type="dxa"/>
          </w:tcPr>
          <w:p w14:paraId="56791E73" w14:textId="77777777" w:rsidR="00B92043" w:rsidRDefault="00B92043" w:rsidP="006C777D">
            <w:pPr>
              <w:spacing w:before="288" w:afterLines="120" w:after="288" w:line="276" w:lineRule="auto"/>
              <w:ind w:leftChars="6" w:left="16" w:firstLineChars="157" w:firstLine="408"/>
              <w:jc w:val="center"/>
              <w:rPr>
                <w:rFonts w:eastAsia="Times New Roman"/>
                <w:color w:val="000000"/>
                <w:szCs w:val="26"/>
                <w:lang w:val="en-AU"/>
              </w:rPr>
            </w:pPr>
            <w:r>
              <w:rPr>
                <w:rFonts w:eastAsia="Times New Roman"/>
                <w:color w:val="000000"/>
                <w:szCs w:val="26"/>
                <w:lang w:val="en-AU"/>
              </w:rPr>
              <w:t>100%</w:t>
            </w:r>
          </w:p>
        </w:tc>
      </w:tr>
      <w:tr w:rsidR="00B92043" w14:paraId="2095F914" w14:textId="77777777" w:rsidTr="00B92043">
        <w:tc>
          <w:tcPr>
            <w:tcW w:w="3397" w:type="dxa"/>
          </w:tcPr>
          <w:p w14:paraId="21FB0535"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Đường Xuân Thành Tài</w:t>
            </w:r>
          </w:p>
        </w:tc>
        <w:tc>
          <w:tcPr>
            <w:tcW w:w="3261" w:type="dxa"/>
          </w:tcPr>
          <w:p w14:paraId="36037787" w14:textId="77777777" w:rsidR="00B92043" w:rsidRDefault="00B92043" w:rsidP="00B92043">
            <w:pPr>
              <w:spacing w:before="288" w:afterLines="120" w:after="288" w:line="276" w:lineRule="auto"/>
              <w:ind w:leftChars="6" w:left="16" w:firstLineChars="157" w:firstLine="408"/>
              <w:rPr>
                <w:rFonts w:eastAsia="Times New Roman"/>
                <w:color w:val="000000"/>
                <w:szCs w:val="26"/>
                <w:lang w:val="en-AU"/>
              </w:rPr>
            </w:pPr>
            <w:r>
              <w:rPr>
                <w:rFonts w:eastAsia="Times New Roman"/>
                <w:color w:val="000000"/>
                <w:szCs w:val="26"/>
                <w:lang w:val="en-AU"/>
              </w:rPr>
              <w:t>Các ứng dụng thực tiễn của github</w:t>
            </w:r>
          </w:p>
        </w:tc>
        <w:tc>
          <w:tcPr>
            <w:tcW w:w="2693" w:type="dxa"/>
          </w:tcPr>
          <w:p w14:paraId="3E0D5581" w14:textId="77777777" w:rsidR="00B92043" w:rsidRDefault="00B92043" w:rsidP="006C777D">
            <w:pPr>
              <w:spacing w:before="288" w:afterLines="120" w:after="288" w:line="276" w:lineRule="auto"/>
              <w:ind w:leftChars="6" w:left="16" w:firstLineChars="157" w:firstLine="408"/>
              <w:jc w:val="center"/>
              <w:rPr>
                <w:rFonts w:eastAsia="Times New Roman"/>
                <w:color w:val="000000"/>
                <w:szCs w:val="26"/>
                <w:lang w:val="en-AU"/>
              </w:rPr>
            </w:pPr>
            <w:r>
              <w:rPr>
                <w:rFonts w:eastAsia="Times New Roman"/>
                <w:color w:val="000000"/>
                <w:szCs w:val="26"/>
                <w:lang w:val="en-AU"/>
              </w:rPr>
              <w:t>100%</w:t>
            </w:r>
          </w:p>
        </w:tc>
      </w:tr>
    </w:tbl>
    <w:p w14:paraId="0B8E1085" w14:textId="77777777" w:rsidR="00470B2D" w:rsidRDefault="00470B2D" w:rsidP="00B92043">
      <w:pPr>
        <w:shd w:val="clear" w:color="auto" w:fill="FFFFFF"/>
        <w:spacing w:before="288" w:afterLines="120" w:after="288" w:line="276" w:lineRule="auto"/>
        <w:ind w:firstLine="0"/>
        <w:jc w:val="both"/>
        <w:rPr>
          <w:rFonts w:eastAsia="Times New Roman"/>
          <w:b/>
          <w:bCs/>
          <w:color w:val="000000"/>
          <w:sz w:val="30"/>
          <w:szCs w:val="30"/>
        </w:rPr>
        <w:sectPr w:rsidR="00470B2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418" w:header="709" w:footer="709" w:gutter="0"/>
          <w:cols w:space="708"/>
          <w:titlePg/>
          <w:docGrid w:linePitch="360"/>
        </w:sectPr>
      </w:pPr>
    </w:p>
    <w:p w14:paraId="78FA9C19" w14:textId="77777777" w:rsidR="00470B2D" w:rsidRDefault="00470B2D">
      <w:pPr>
        <w:shd w:val="clear" w:color="auto" w:fill="FFFFFF"/>
        <w:spacing w:before="288" w:afterLines="120" w:after="288" w:line="276" w:lineRule="auto"/>
        <w:ind w:leftChars="6" w:left="16" w:firstLineChars="157" w:firstLine="473"/>
        <w:jc w:val="both"/>
        <w:rPr>
          <w:rFonts w:eastAsia="Times New Roman"/>
          <w:b/>
          <w:bCs/>
          <w:color w:val="000000"/>
          <w:sz w:val="30"/>
          <w:szCs w:val="30"/>
        </w:rPr>
      </w:pPr>
    </w:p>
    <w:p w14:paraId="532139B6" w14:textId="25BE4ACA" w:rsidR="00470B2D" w:rsidRDefault="00000000" w:rsidP="00B92043">
      <w:pPr>
        <w:spacing w:before="288" w:afterLines="120" w:after="288" w:line="276" w:lineRule="auto"/>
        <w:ind w:firstLine="0"/>
        <w:jc w:val="center"/>
        <w:rPr>
          <w:rFonts w:eastAsia="Times New Roman"/>
          <w:b/>
          <w:bCs/>
          <w:color w:val="000000"/>
          <w:sz w:val="30"/>
          <w:szCs w:val="30"/>
        </w:rPr>
      </w:pPr>
      <w:r>
        <w:rPr>
          <w:rFonts w:eastAsia="Times New Roman"/>
          <w:b/>
          <w:bCs/>
          <w:color w:val="000000"/>
          <w:sz w:val="30"/>
          <w:szCs w:val="30"/>
          <w:lang w:val="vi-VN"/>
        </w:rPr>
        <w:t>LỜI CAM ĐOAN</w:t>
      </w:r>
    </w:p>
    <w:p w14:paraId="3CAFD57B" w14:textId="1047EBF2" w:rsidR="00470B2D" w:rsidRDefault="00000000" w:rsidP="00B92043">
      <w:pPr>
        <w:widowControl w:val="0"/>
        <w:autoSpaceDE w:val="0"/>
        <w:autoSpaceDN w:val="0"/>
        <w:adjustRightInd w:val="0"/>
        <w:spacing w:before="288" w:afterLines="120" w:after="288" w:line="276" w:lineRule="auto"/>
        <w:ind w:leftChars="6" w:left="16" w:right="-4" w:firstLineChars="157" w:firstLine="408"/>
        <w:rPr>
          <w:rFonts w:eastAsia="Times New Roman"/>
          <w:szCs w:val="26"/>
          <w:lang w:val="vi-VN"/>
        </w:rPr>
      </w:pPr>
      <w:r>
        <w:rPr>
          <w:rFonts w:eastAsia="Times New Roman"/>
          <w:szCs w:val="26"/>
          <w:lang w:val="vi-VN"/>
        </w:rPr>
        <w:t>Xin cam đoan đây là công trình nghiên cứu của riêng nhóm em. Các số liệu, kết quả nêu trong Tiểu luận / Đồ án là trung thực và chưa từng được ai công bố trong bất kỳ công trình nào khác.</w:t>
      </w:r>
    </w:p>
    <w:p w14:paraId="409DABC5" w14:textId="77777777" w:rsidR="00470B2D" w:rsidRDefault="00000000" w:rsidP="00B92043">
      <w:pPr>
        <w:widowControl w:val="0"/>
        <w:autoSpaceDE w:val="0"/>
        <w:autoSpaceDN w:val="0"/>
        <w:adjustRightInd w:val="0"/>
        <w:spacing w:before="288" w:afterLines="120" w:after="288" w:line="276" w:lineRule="auto"/>
        <w:ind w:leftChars="6" w:left="16" w:right="-4" w:firstLineChars="157" w:firstLine="408"/>
        <w:rPr>
          <w:rFonts w:eastAsia="Times New Roman"/>
          <w:szCs w:val="26"/>
          <w:lang w:val="vi-VN"/>
        </w:rPr>
      </w:pPr>
      <w:r>
        <w:rPr>
          <w:rFonts w:eastAsia="Times New Roman"/>
          <w:szCs w:val="26"/>
          <w:lang w:val="vi-VN"/>
        </w:rPr>
        <w:t>Nhóm em xin cam đoan rằng mọi sự giúp đỡ cho việc thực hiện Tiểu luận / Đồ án này đã được cảm ơn và các thông tin trích dẫn trong Tiểu luận / Đồ án đã được chỉ rõ nguồn gốc.</w:t>
      </w:r>
    </w:p>
    <w:p w14:paraId="7BD38778" w14:textId="77777777" w:rsidR="00470B2D" w:rsidRDefault="00000000" w:rsidP="00B92043">
      <w:pPr>
        <w:spacing w:before="288"/>
        <w:ind w:leftChars="6" w:left="16" w:firstLineChars="157" w:firstLine="473"/>
        <w:rPr>
          <w:rFonts w:eastAsia="Times New Roman"/>
          <w:b/>
          <w:bCs/>
          <w:iCs/>
          <w:sz w:val="30"/>
          <w:szCs w:val="30"/>
          <w:lang w:val="vi-VN"/>
        </w:rPr>
      </w:pPr>
      <w:r>
        <w:rPr>
          <w:rFonts w:eastAsia="Times New Roman"/>
          <w:b/>
          <w:bCs/>
          <w:iCs/>
          <w:sz w:val="30"/>
          <w:szCs w:val="30"/>
          <w:lang w:val="vi-VN"/>
        </w:rPr>
        <w:br w:type="page"/>
      </w:r>
    </w:p>
    <w:p w14:paraId="7D00FDCD" w14:textId="77777777" w:rsidR="00470B2D" w:rsidRDefault="00000000" w:rsidP="00B92043">
      <w:pPr>
        <w:spacing w:before="288"/>
        <w:ind w:leftChars="6" w:left="16" w:firstLineChars="157" w:firstLine="473"/>
        <w:jc w:val="center"/>
        <w:rPr>
          <w:rFonts w:eastAsia="Times New Roman"/>
          <w:i/>
          <w:szCs w:val="26"/>
        </w:rPr>
      </w:pPr>
      <w:r>
        <w:rPr>
          <w:rFonts w:eastAsia="Times New Roman"/>
          <w:b/>
          <w:bCs/>
          <w:iCs/>
          <w:sz w:val="30"/>
          <w:szCs w:val="30"/>
          <w:lang w:val="vi-VN"/>
        </w:rPr>
        <w:lastRenderedPageBreak/>
        <w:br/>
        <w:t>LỜI CẢM ƠN</w:t>
      </w:r>
    </w:p>
    <w:p w14:paraId="2A15A160" w14:textId="77777777" w:rsidR="00470B2D" w:rsidRDefault="00000000" w:rsidP="00B92043">
      <w:pPr>
        <w:widowControl w:val="0"/>
        <w:autoSpaceDE w:val="0"/>
        <w:autoSpaceDN w:val="0"/>
        <w:adjustRightInd w:val="0"/>
        <w:spacing w:before="288" w:afterLines="120" w:after="288" w:line="276" w:lineRule="auto"/>
        <w:ind w:leftChars="6" w:left="16" w:right="-4" w:firstLineChars="157" w:firstLine="408"/>
        <w:rPr>
          <w:rFonts w:eastAsia="Times New Roman"/>
          <w:iCs/>
          <w:szCs w:val="26"/>
          <w:lang w:val="vi-VN"/>
        </w:rPr>
      </w:pPr>
      <w:r>
        <w:rPr>
          <w:rFonts w:eastAsia="Times New Roman"/>
          <w:iCs/>
          <w:szCs w:val="26"/>
          <w:lang w:val="vi-VN"/>
        </w:rPr>
        <w:t>Để hoàn thành bài tiểu luận này, nhóm em xin được gửi lời cảm ơn chân thành và sâu sắc đến giảng viên</w:t>
      </w:r>
      <w:r>
        <w:rPr>
          <w:rFonts w:eastAsia="Times New Roman"/>
          <w:iCs/>
          <w:szCs w:val="26"/>
        </w:rPr>
        <w:t xml:space="preserve"> Mạnh Thiên Lý</w:t>
      </w:r>
      <w:r>
        <w:rPr>
          <w:rFonts w:eastAsia="Times New Roman"/>
          <w:iCs/>
          <w:szCs w:val="26"/>
          <w:lang w:val="vi-VN"/>
        </w:rPr>
        <w:t xml:space="preserve">, người đã tận tình hướng dẫn nhóm trong suốt quá trình làm đề tài. Nhờ có sự khuyên bảo nhiệt tình cùng những kiến thức quý báu </w:t>
      </w:r>
      <w:r>
        <w:rPr>
          <w:rFonts w:eastAsia="Times New Roman"/>
          <w:iCs/>
          <w:szCs w:val="26"/>
        </w:rPr>
        <w:t>thầy</w:t>
      </w:r>
      <w:r>
        <w:rPr>
          <w:rFonts w:eastAsia="Times New Roman"/>
          <w:iCs/>
          <w:szCs w:val="26"/>
          <w:lang w:val="vi-VN"/>
        </w:rPr>
        <w:t xml:space="preserve"> truyền dạy mà nhóm em mới có thể hoàn thành bài tiểu luận một cách tốt đẹp và đúng tiến độ.</w:t>
      </w:r>
    </w:p>
    <w:p w14:paraId="1ADCBC1D" w14:textId="77777777" w:rsidR="00470B2D" w:rsidRDefault="00000000" w:rsidP="00B92043">
      <w:pPr>
        <w:widowControl w:val="0"/>
        <w:autoSpaceDE w:val="0"/>
        <w:autoSpaceDN w:val="0"/>
        <w:adjustRightInd w:val="0"/>
        <w:spacing w:before="288" w:afterLines="120" w:after="288" w:line="276" w:lineRule="auto"/>
        <w:ind w:leftChars="6" w:left="16" w:right="-4" w:firstLineChars="157" w:firstLine="408"/>
        <w:rPr>
          <w:rFonts w:eastAsia="Times New Roman"/>
          <w:iCs/>
          <w:szCs w:val="26"/>
          <w:lang w:val="vi-VN"/>
        </w:rPr>
      </w:pPr>
      <w:r>
        <w:rPr>
          <w:rFonts w:eastAsia="Times New Roman"/>
          <w:iCs/>
          <w:szCs w:val="26"/>
          <w:lang w:val="vi-VN"/>
        </w:rPr>
        <w:t>Tuy nhiên với kinh nghiệm còn hạn chế, bài tiểu luận sẽ không thể tránh khỏi những thiếu sót và sai lầm, nhóm em hi vọng sẽ nhận được những phản hồi và góp ý để ngày càng hoàn thiện hơn. Từ đó có điều kiện bổ sung, nâng cao ý thức để có thể phục vụ tốt hơn công tác thực tế sau này</w:t>
      </w:r>
    </w:p>
    <w:p w14:paraId="21296F04" w14:textId="77777777" w:rsidR="00470B2D" w:rsidRDefault="00000000" w:rsidP="00B92043">
      <w:pPr>
        <w:spacing w:before="288"/>
        <w:rPr>
          <w:rFonts w:eastAsia="Times New Roman"/>
          <w:iCs/>
          <w:szCs w:val="26"/>
          <w:lang w:val="vi-VN"/>
        </w:rPr>
      </w:pPr>
      <w:r>
        <w:rPr>
          <w:rFonts w:eastAsia="Times New Roman"/>
          <w:iCs/>
          <w:szCs w:val="26"/>
          <w:lang w:val="vi-VN"/>
        </w:rPr>
        <w:br w:type="page"/>
      </w:r>
    </w:p>
    <w:sdt>
      <w:sdtPr>
        <w:rPr>
          <w:rFonts w:ascii="SimSun" w:eastAsia="SimSun" w:hAnsi="SimSun"/>
          <w:b w:val="0"/>
          <w:bCs w:val="0"/>
          <w:color w:val="auto"/>
          <w:sz w:val="32"/>
          <w:szCs w:val="48"/>
        </w:rPr>
        <w:id w:val="147457636"/>
        <w15:color w:val="DBDBDB"/>
        <w:docPartObj>
          <w:docPartGallery w:val="Table of Contents"/>
          <w:docPartUnique/>
        </w:docPartObj>
      </w:sdtPr>
      <w:sdtContent>
        <w:p w14:paraId="4D94B50F" w14:textId="77777777" w:rsidR="00470B2D" w:rsidRDefault="00000000">
          <w:pPr>
            <w:pStyle w:val="Heading2"/>
            <w:numPr>
              <w:ilvl w:val="1"/>
              <w:numId w:val="0"/>
            </w:numPr>
            <w:jc w:val="center"/>
            <w:rPr>
              <w:color w:val="auto"/>
              <w:sz w:val="44"/>
              <w:szCs w:val="48"/>
              <w:lang w:val="vi-VN"/>
            </w:rPr>
          </w:pPr>
          <w:r>
            <w:rPr>
              <w:rFonts w:eastAsia="SimSun"/>
              <w:color w:val="auto"/>
              <w:sz w:val="32"/>
              <w:szCs w:val="48"/>
              <w:lang w:val="vi-VN"/>
            </w:rPr>
            <w:t>Mục lục</w:t>
          </w:r>
        </w:p>
        <w:p w14:paraId="5CF2DAA9" w14:textId="77777777" w:rsidR="00470B2D" w:rsidRDefault="00000000">
          <w:pPr>
            <w:pStyle w:val="WPSOffice1"/>
            <w:tabs>
              <w:tab w:val="right" w:leader="dot" w:pos="9354"/>
            </w:tabs>
          </w:pPr>
          <w:r>
            <w:fldChar w:fldCharType="begin"/>
          </w:r>
          <w:r>
            <w:instrText xml:space="preserve">TOC \o "1-3" \h \u </w:instrText>
          </w:r>
          <w:r>
            <w:fldChar w:fldCharType="separate"/>
          </w:r>
          <w:hyperlink w:anchor="_Toc7508" w:history="1">
            <w:r>
              <w:t>I. Phần Mở Đầu:</w:t>
            </w:r>
            <w:r>
              <w:tab/>
            </w:r>
            <w:r>
              <w:fldChar w:fldCharType="begin"/>
            </w:r>
            <w:r>
              <w:instrText xml:space="preserve"> PAGEREF _Toc7508 \h </w:instrText>
            </w:r>
            <w:r>
              <w:fldChar w:fldCharType="separate"/>
            </w:r>
            <w:r>
              <w:t>1</w:t>
            </w:r>
            <w:r>
              <w:fldChar w:fldCharType="end"/>
            </w:r>
          </w:hyperlink>
        </w:p>
        <w:p w14:paraId="6BBB79E8" w14:textId="77777777" w:rsidR="00470B2D" w:rsidRDefault="00000000">
          <w:pPr>
            <w:pStyle w:val="WPSOffice2"/>
            <w:tabs>
              <w:tab w:val="right" w:leader="dot" w:pos="9354"/>
            </w:tabs>
            <w:ind w:left="520"/>
          </w:pPr>
          <w:hyperlink w:anchor="_Toc16802" w:history="1">
            <w:r>
              <w:rPr>
                <w:bCs/>
              </w:rPr>
              <w:t xml:space="preserve">1.1. </w:t>
            </w:r>
            <w:r>
              <w:t>Lý do chọn đề tài:</w:t>
            </w:r>
            <w:r>
              <w:tab/>
            </w:r>
            <w:r>
              <w:fldChar w:fldCharType="begin"/>
            </w:r>
            <w:r>
              <w:instrText xml:space="preserve"> PAGEREF _Toc16802 \h </w:instrText>
            </w:r>
            <w:r>
              <w:fldChar w:fldCharType="separate"/>
            </w:r>
            <w:r>
              <w:t>1</w:t>
            </w:r>
            <w:r>
              <w:fldChar w:fldCharType="end"/>
            </w:r>
          </w:hyperlink>
        </w:p>
        <w:p w14:paraId="1240A46F" w14:textId="77777777" w:rsidR="00470B2D" w:rsidRDefault="00000000">
          <w:pPr>
            <w:pStyle w:val="WPSOffice2"/>
            <w:tabs>
              <w:tab w:val="right" w:leader="dot" w:pos="9354"/>
            </w:tabs>
            <w:ind w:left="520"/>
          </w:pPr>
          <w:hyperlink w:anchor="_Toc15315" w:history="1">
            <w:r>
              <w:rPr>
                <w:bCs/>
              </w:rPr>
              <w:t xml:space="preserve">1.2. </w:t>
            </w:r>
            <w:r>
              <w:t>Tổng quan về đề tài:</w:t>
            </w:r>
            <w:r>
              <w:tab/>
            </w:r>
            <w:r>
              <w:fldChar w:fldCharType="begin"/>
            </w:r>
            <w:r>
              <w:instrText xml:space="preserve"> PAGEREF _Toc15315 \h </w:instrText>
            </w:r>
            <w:r>
              <w:fldChar w:fldCharType="separate"/>
            </w:r>
            <w:r>
              <w:t>1</w:t>
            </w:r>
            <w:r>
              <w:fldChar w:fldCharType="end"/>
            </w:r>
          </w:hyperlink>
        </w:p>
        <w:p w14:paraId="54F0E035" w14:textId="77777777" w:rsidR="00470B2D" w:rsidRDefault="00000000">
          <w:pPr>
            <w:pStyle w:val="WPSOffice2"/>
            <w:tabs>
              <w:tab w:val="right" w:leader="dot" w:pos="9354"/>
            </w:tabs>
            <w:ind w:left="520"/>
          </w:pPr>
          <w:hyperlink w:anchor="_Toc2015" w:history="1">
            <w:r>
              <w:rPr>
                <w:bCs/>
              </w:rPr>
              <w:t xml:space="preserve">1.3. </w:t>
            </w:r>
            <w:r>
              <w:t>Mục đích nghiên cứu:</w:t>
            </w:r>
            <w:r>
              <w:tab/>
            </w:r>
            <w:r>
              <w:fldChar w:fldCharType="begin"/>
            </w:r>
            <w:r>
              <w:instrText xml:space="preserve"> PAGEREF _Toc2015 \h </w:instrText>
            </w:r>
            <w:r>
              <w:fldChar w:fldCharType="separate"/>
            </w:r>
            <w:r>
              <w:t>1</w:t>
            </w:r>
            <w:r>
              <w:fldChar w:fldCharType="end"/>
            </w:r>
          </w:hyperlink>
        </w:p>
        <w:p w14:paraId="37D63FB3" w14:textId="77777777" w:rsidR="00470B2D" w:rsidRDefault="00000000">
          <w:pPr>
            <w:pStyle w:val="WPSOffice2"/>
            <w:tabs>
              <w:tab w:val="right" w:leader="dot" w:pos="9354"/>
            </w:tabs>
            <w:ind w:left="520"/>
          </w:pPr>
          <w:hyperlink w:anchor="_Toc25615" w:history="1">
            <w:r>
              <w:rPr>
                <w:bCs/>
              </w:rPr>
              <w:t xml:space="preserve">1.4. </w:t>
            </w:r>
            <w:r>
              <w:t>Đối tượng  và phạm vi nghiên cứu:</w:t>
            </w:r>
            <w:r>
              <w:tab/>
            </w:r>
            <w:r>
              <w:fldChar w:fldCharType="begin"/>
            </w:r>
            <w:r>
              <w:instrText xml:space="preserve"> PAGEREF _Toc25615 \h </w:instrText>
            </w:r>
            <w:r>
              <w:fldChar w:fldCharType="separate"/>
            </w:r>
            <w:r>
              <w:t>2</w:t>
            </w:r>
            <w:r>
              <w:fldChar w:fldCharType="end"/>
            </w:r>
          </w:hyperlink>
        </w:p>
        <w:p w14:paraId="315685D4" w14:textId="77777777" w:rsidR="00470B2D" w:rsidRDefault="00000000">
          <w:pPr>
            <w:pStyle w:val="WPSOffice1"/>
            <w:tabs>
              <w:tab w:val="right" w:leader="dot" w:pos="9354"/>
            </w:tabs>
          </w:pPr>
          <w:hyperlink w:anchor="_Toc32241" w:history="1">
            <w:r>
              <w:t>II. Giới thiệu về Github</w:t>
            </w:r>
            <w:r>
              <w:tab/>
            </w:r>
            <w:r>
              <w:fldChar w:fldCharType="begin"/>
            </w:r>
            <w:r>
              <w:instrText xml:space="preserve"> PAGEREF _Toc32241 \h </w:instrText>
            </w:r>
            <w:r>
              <w:fldChar w:fldCharType="separate"/>
            </w:r>
            <w:r>
              <w:t>2</w:t>
            </w:r>
            <w:r>
              <w:fldChar w:fldCharType="end"/>
            </w:r>
          </w:hyperlink>
        </w:p>
        <w:p w14:paraId="5F58DAA6" w14:textId="77777777" w:rsidR="00470B2D" w:rsidRDefault="00000000">
          <w:pPr>
            <w:pStyle w:val="WPSOffice2"/>
            <w:tabs>
              <w:tab w:val="right" w:leader="dot" w:pos="9354"/>
            </w:tabs>
            <w:ind w:left="520"/>
          </w:pPr>
          <w:hyperlink w:anchor="_Toc5802" w:history="1">
            <w:r>
              <w:rPr>
                <w:bCs/>
              </w:rPr>
              <w:t xml:space="preserve">2.1. </w:t>
            </w:r>
            <w:r>
              <w:t>Khái niệm về GitHub</w:t>
            </w:r>
            <w:r>
              <w:tab/>
            </w:r>
            <w:r>
              <w:fldChar w:fldCharType="begin"/>
            </w:r>
            <w:r>
              <w:instrText xml:space="preserve"> PAGEREF _Toc5802 \h </w:instrText>
            </w:r>
            <w:r>
              <w:fldChar w:fldCharType="separate"/>
            </w:r>
            <w:r>
              <w:t>2</w:t>
            </w:r>
            <w:r>
              <w:fldChar w:fldCharType="end"/>
            </w:r>
          </w:hyperlink>
        </w:p>
        <w:p w14:paraId="6EC8FAD4" w14:textId="77777777" w:rsidR="00470B2D" w:rsidRDefault="00000000">
          <w:pPr>
            <w:pStyle w:val="WPSOffice2"/>
            <w:tabs>
              <w:tab w:val="right" w:leader="dot" w:pos="9354"/>
            </w:tabs>
            <w:ind w:left="520"/>
          </w:pPr>
          <w:hyperlink w:anchor="_Toc1109" w:history="1">
            <w:r>
              <w:rPr>
                <w:bCs/>
              </w:rPr>
              <w:t xml:space="preserve">2.2. </w:t>
            </w:r>
            <w:r>
              <w:t>Vai trò của GitHub trong phát triển phần mềm</w:t>
            </w:r>
            <w:r>
              <w:tab/>
            </w:r>
            <w:r>
              <w:fldChar w:fldCharType="begin"/>
            </w:r>
            <w:r>
              <w:instrText xml:space="preserve"> PAGEREF _Toc1109 \h </w:instrText>
            </w:r>
            <w:r>
              <w:fldChar w:fldCharType="separate"/>
            </w:r>
            <w:r>
              <w:t>3</w:t>
            </w:r>
            <w:r>
              <w:fldChar w:fldCharType="end"/>
            </w:r>
          </w:hyperlink>
        </w:p>
        <w:p w14:paraId="2F4B7FC4" w14:textId="77777777" w:rsidR="00470B2D" w:rsidRDefault="00000000">
          <w:pPr>
            <w:pStyle w:val="WPSOffice1"/>
            <w:tabs>
              <w:tab w:val="right" w:leader="dot" w:pos="9354"/>
            </w:tabs>
          </w:pPr>
          <w:hyperlink w:anchor="_Toc4866" w:history="1">
            <w:r>
              <w:t>III. Kiến trúc và công nghệ nền tảng của github</w:t>
            </w:r>
            <w:r>
              <w:tab/>
            </w:r>
            <w:r>
              <w:fldChar w:fldCharType="begin"/>
            </w:r>
            <w:r>
              <w:instrText xml:space="preserve"> PAGEREF _Toc4866 \h </w:instrText>
            </w:r>
            <w:r>
              <w:fldChar w:fldCharType="separate"/>
            </w:r>
            <w:r>
              <w:t>4</w:t>
            </w:r>
            <w:r>
              <w:fldChar w:fldCharType="end"/>
            </w:r>
          </w:hyperlink>
        </w:p>
        <w:p w14:paraId="7E7159A4" w14:textId="77777777" w:rsidR="00470B2D" w:rsidRDefault="00000000">
          <w:pPr>
            <w:pStyle w:val="WPSOffice2"/>
            <w:tabs>
              <w:tab w:val="right" w:leader="dot" w:pos="9354"/>
            </w:tabs>
            <w:ind w:left="520"/>
          </w:pPr>
          <w:hyperlink w:anchor="_Toc8801" w:history="1">
            <w:r>
              <w:rPr>
                <w:bCs/>
              </w:rPr>
              <w:t xml:space="preserve">3.1. </w:t>
            </w:r>
            <w:r>
              <w:t>Git - Công cụ quản lý mã nguồn</w:t>
            </w:r>
            <w:r>
              <w:tab/>
            </w:r>
            <w:r>
              <w:fldChar w:fldCharType="begin"/>
            </w:r>
            <w:r>
              <w:instrText xml:space="preserve"> PAGEREF _Toc8801 \h </w:instrText>
            </w:r>
            <w:r>
              <w:fldChar w:fldCharType="separate"/>
            </w:r>
            <w:r>
              <w:t>4</w:t>
            </w:r>
            <w:r>
              <w:fldChar w:fldCharType="end"/>
            </w:r>
          </w:hyperlink>
        </w:p>
        <w:p w14:paraId="5D88E7CE" w14:textId="77777777" w:rsidR="00470B2D" w:rsidRDefault="00000000">
          <w:pPr>
            <w:pStyle w:val="WPSOffice2"/>
            <w:tabs>
              <w:tab w:val="right" w:leader="dot" w:pos="9354"/>
            </w:tabs>
            <w:ind w:left="520"/>
          </w:pPr>
          <w:hyperlink w:anchor="_Toc15039" w:history="1">
            <w:r>
              <w:rPr>
                <w:bCs/>
              </w:rPr>
              <w:t xml:space="preserve">3.2. </w:t>
            </w:r>
            <w:r>
              <w:t>GitHub và Git</w:t>
            </w:r>
            <w:r>
              <w:tab/>
            </w:r>
            <w:r>
              <w:fldChar w:fldCharType="begin"/>
            </w:r>
            <w:r>
              <w:instrText xml:space="preserve"> PAGEREF _Toc15039 \h </w:instrText>
            </w:r>
            <w:r>
              <w:fldChar w:fldCharType="separate"/>
            </w:r>
            <w:r>
              <w:t>5</w:t>
            </w:r>
            <w:r>
              <w:fldChar w:fldCharType="end"/>
            </w:r>
          </w:hyperlink>
        </w:p>
        <w:p w14:paraId="6831B428" w14:textId="77777777" w:rsidR="00470B2D" w:rsidRDefault="00000000">
          <w:pPr>
            <w:pStyle w:val="WPSOffice1"/>
            <w:tabs>
              <w:tab w:val="right" w:leader="dot" w:pos="9354"/>
            </w:tabs>
          </w:pPr>
          <w:hyperlink w:anchor="_Toc29727" w:history="1">
            <w:r>
              <w:t>IV. Các tính năng chính của Github</w:t>
            </w:r>
            <w:r>
              <w:tab/>
            </w:r>
            <w:r>
              <w:fldChar w:fldCharType="begin"/>
            </w:r>
            <w:r>
              <w:instrText xml:space="preserve"> PAGEREF _Toc29727 \h </w:instrText>
            </w:r>
            <w:r>
              <w:fldChar w:fldCharType="separate"/>
            </w:r>
            <w:r>
              <w:t>5</w:t>
            </w:r>
            <w:r>
              <w:fldChar w:fldCharType="end"/>
            </w:r>
          </w:hyperlink>
        </w:p>
        <w:p w14:paraId="55D95911" w14:textId="77777777" w:rsidR="00470B2D" w:rsidRDefault="00000000">
          <w:pPr>
            <w:pStyle w:val="WPSOffice2"/>
            <w:tabs>
              <w:tab w:val="right" w:leader="dot" w:pos="9354"/>
            </w:tabs>
            <w:ind w:left="520"/>
          </w:pPr>
          <w:hyperlink w:anchor="_Toc32449" w:history="1">
            <w:r>
              <w:rPr>
                <w:bCs/>
              </w:rPr>
              <w:t xml:space="preserve">4.1. </w:t>
            </w:r>
            <w:r>
              <w:t>Repository (Kho lưu trữ)</w:t>
            </w:r>
            <w:r>
              <w:tab/>
            </w:r>
            <w:r>
              <w:fldChar w:fldCharType="begin"/>
            </w:r>
            <w:r>
              <w:instrText xml:space="preserve"> PAGEREF _Toc32449 \h </w:instrText>
            </w:r>
            <w:r>
              <w:fldChar w:fldCharType="separate"/>
            </w:r>
            <w:r>
              <w:t>5</w:t>
            </w:r>
            <w:r>
              <w:fldChar w:fldCharType="end"/>
            </w:r>
          </w:hyperlink>
        </w:p>
        <w:p w14:paraId="0E3AC8A8" w14:textId="77777777" w:rsidR="00470B2D" w:rsidRDefault="00000000">
          <w:pPr>
            <w:pStyle w:val="WPSOffice2"/>
            <w:tabs>
              <w:tab w:val="right" w:leader="dot" w:pos="9354"/>
            </w:tabs>
            <w:ind w:left="520"/>
          </w:pPr>
          <w:hyperlink w:anchor="_Toc16388" w:history="1">
            <w:r>
              <w:rPr>
                <w:bCs/>
              </w:rPr>
              <w:t xml:space="preserve">4.2. </w:t>
            </w:r>
            <w:r>
              <w:t>Branch và Pull Request</w:t>
            </w:r>
            <w:r>
              <w:tab/>
            </w:r>
            <w:r>
              <w:fldChar w:fldCharType="begin"/>
            </w:r>
            <w:r>
              <w:instrText xml:space="preserve"> PAGEREF _Toc16388 \h </w:instrText>
            </w:r>
            <w:r>
              <w:fldChar w:fldCharType="separate"/>
            </w:r>
            <w:r>
              <w:t>6</w:t>
            </w:r>
            <w:r>
              <w:fldChar w:fldCharType="end"/>
            </w:r>
          </w:hyperlink>
        </w:p>
        <w:p w14:paraId="00308298" w14:textId="77777777" w:rsidR="00470B2D" w:rsidRDefault="00000000">
          <w:pPr>
            <w:pStyle w:val="WPSOffice2"/>
            <w:tabs>
              <w:tab w:val="right" w:leader="dot" w:pos="9354"/>
            </w:tabs>
            <w:ind w:left="520"/>
          </w:pPr>
          <w:hyperlink w:anchor="_Toc2164" w:history="1">
            <w:r>
              <w:rPr>
                <w:bCs/>
              </w:rPr>
              <w:t xml:space="preserve">4.3. </w:t>
            </w:r>
            <w:r>
              <w:t>GitHub Issues và GitHub Projects</w:t>
            </w:r>
            <w:r>
              <w:tab/>
            </w:r>
            <w:r>
              <w:fldChar w:fldCharType="begin"/>
            </w:r>
            <w:r>
              <w:instrText xml:space="preserve"> PAGEREF _Toc2164 \h </w:instrText>
            </w:r>
            <w:r>
              <w:fldChar w:fldCharType="separate"/>
            </w:r>
            <w:r>
              <w:t>7</w:t>
            </w:r>
            <w:r>
              <w:fldChar w:fldCharType="end"/>
            </w:r>
          </w:hyperlink>
        </w:p>
        <w:p w14:paraId="600E9F1D" w14:textId="77777777" w:rsidR="00470B2D" w:rsidRDefault="00000000">
          <w:pPr>
            <w:pStyle w:val="WPSOffice2"/>
            <w:tabs>
              <w:tab w:val="right" w:leader="dot" w:pos="9354"/>
            </w:tabs>
            <w:ind w:left="520"/>
          </w:pPr>
          <w:hyperlink w:anchor="_Toc15212" w:history="1">
            <w:r>
              <w:rPr>
                <w:bCs/>
              </w:rPr>
              <w:t xml:space="preserve">4.4. </w:t>
            </w:r>
            <w:r>
              <w:t>GitHub Actions</w:t>
            </w:r>
            <w:r>
              <w:tab/>
            </w:r>
            <w:r>
              <w:fldChar w:fldCharType="begin"/>
            </w:r>
            <w:r>
              <w:instrText xml:space="preserve"> PAGEREF _Toc15212 \h </w:instrText>
            </w:r>
            <w:r>
              <w:fldChar w:fldCharType="separate"/>
            </w:r>
            <w:r>
              <w:t>7</w:t>
            </w:r>
            <w:r>
              <w:fldChar w:fldCharType="end"/>
            </w:r>
          </w:hyperlink>
        </w:p>
        <w:p w14:paraId="2BFB0796" w14:textId="77777777" w:rsidR="00470B2D" w:rsidRDefault="00000000">
          <w:pPr>
            <w:pStyle w:val="WPSOffice2"/>
            <w:tabs>
              <w:tab w:val="right" w:leader="dot" w:pos="9354"/>
            </w:tabs>
            <w:ind w:left="520"/>
          </w:pPr>
          <w:hyperlink w:anchor="_Toc10968" w:history="1">
            <w:r>
              <w:rPr>
                <w:bCs/>
              </w:rPr>
              <w:t xml:space="preserve">4.5. </w:t>
            </w:r>
            <w:r>
              <w:t>GitHub Pages</w:t>
            </w:r>
            <w:r>
              <w:tab/>
            </w:r>
            <w:r>
              <w:fldChar w:fldCharType="begin"/>
            </w:r>
            <w:r>
              <w:instrText xml:space="preserve"> PAGEREF _Toc10968 \h </w:instrText>
            </w:r>
            <w:r>
              <w:fldChar w:fldCharType="separate"/>
            </w:r>
            <w:r>
              <w:t>8</w:t>
            </w:r>
            <w:r>
              <w:fldChar w:fldCharType="end"/>
            </w:r>
          </w:hyperlink>
        </w:p>
        <w:p w14:paraId="585EC481" w14:textId="77777777" w:rsidR="00470B2D" w:rsidRDefault="00000000">
          <w:pPr>
            <w:pStyle w:val="WPSOffice1"/>
            <w:tabs>
              <w:tab w:val="right" w:leader="dot" w:pos="9354"/>
            </w:tabs>
          </w:pPr>
          <w:hyperlink w:anchor="_Toc31755" w:history="1">
            <w:r>
              <w:t>V. Github hỗ trợ cộng đồng lập trình viên:</w:t>
            </w:r>
            <w:r>
              <w:tab/>
            </w:r>
            <w:r>
              <w:fldChar w:fldCharType="begin"/>
            </w:r>
            <w:r>
              <w:instrText xml:space="preserve"> PAGEREF _Toc31755 \h </w:instrText>
            </w:r>
            <w:r>
              <w:fldChar w:fldCharType="separate"/>
            </w:r>
            <w:r>
              <w:t>9</w:t>
            </w:r>
            <w:r>
              <w:fldChar w:fldCharType="end"/>
            </w:r>
          </w:hyperlink>
        </w:p>
        <w:p w14:paraId="46A57FD9" w14:textId="77777777" w:rsidR="00470B2D" w:rsidRDefault="00000000">
          <w:pPr>
            <w:pStyle w:val="WPSOffice2"/>
            <w:tabs>
              <w:tab w:val="right" w:leader="dot" w:pos="9354"/>
            </w:tabs>
            <w:ind w:left="520"/>
          </w:pPr>
          <w:hyperlink w:anchor="_Toc16576" w:history="1">
            <w:r>
              <w:rPr>
                <w:bCs/>
              </w:rPr>
              <w:t xml:space="preserve">5.1. </w:t>
            </w:r>
            <w:r>
              <w:t>GitHub và Open Source</w:t>
            </w:r>
            <w:r>
              <w:tab/>
            </w:r>
            <w:r>
              <w:fldChar w:fldCharType="begin"/>
            </w:r>
            <w:r>
              <w:instrText xml:space="preserve"> PAGEREF _Toc16576 \h </w:instrText>
            </w:r>
            <w:r>
              <w:fldChar w:fldCharType="separate"/>
            </w:r>
            <w:r>
              <w:t>9</w:t>
            </w:r>
            <w:r>
              <w:fldChar w:fldCharType="end"/>
            </w:r>
          </w:hyperlink>
        </w:p>
        <w:p w14:paraId="562692C1" w14:textId="77777777" w:rsidR="00470B2D" w:rsidRDefault="00000000">
          <w:pPr>
            <w:pStyle w:val="WPSOffice3"/>
            <w:tabs>
              <w:tab w:val="right" w:leader="dot" w:pos="9354"/>
            </w:tabs>
            <w:ind w:left="1040"/>
          </w:pPr>
          <w:hyperlink w:anchor="_Toc17829" w:history="1">
            <w:r>
              <w:t>5.1.1. GitHub như một nền tảng hỗ trợ các dự án mã nguồn mở</w:t>
            </w:r>
            <w:r>
              <w:tab/>
            </w:r>
            <w:r>
              <w:fldChar w:fldCharType="begin"/>
            </w:r>
            <w:r>
              <w:instrText xml:space="preserve"> PAGEREF _Toc17829 \h </w:instrText>
            </w:r>
            <w:r>
              <w:fldChar w:fldCharType="separate"/>
            </w:r>
            <w:r>
              <w:t>9</w:t>
            </w:r>
            <w:r>
              <w:fldChar w:fldCharType="end"/>
            </w:r>
          </w:hyperlink>
        </w:p>
        <w:p w14:paraId="20D8D7AC" w14:textId="77777777" w:rsidR="00470B2D" w:rsidRDefault="00000000">
          <w:pPr>
            <w:pStyle w:val="WPSOffice3"/>
            <w:tabs>
              <w:tab w:val="right" w:leader="dot" w:pos="9354"/>
            </w:tabs>
            <w:ind w:left="1040"/>
          </w:pPr>
          <w:hyperlink w:anchor="_Toc2583" w:history="1">
            <w:r>
              <w:t>5.1.2. Các dự án nổi bật trên GitHub</w:t>
            </w:r>
            <w:r>
              <w:tab/>
            </w:r>
            <w:r>
              <w:fldChar w:fldCharType="begin"/>
            </w:r>
            <w:r>
              <w:instrText xml:space="preserve"> PAGEREF _Toc2583 \h </w:instrText>
            </w:r>
            <w:r>
              <w:fldChar w:fldCharType="separate"/>
            </w:r>
            <w:r>
              <w:t>10</w:t>
            </w:r>
            <w:r>
              <w:fldChar w:fldCharType="end"/>
            </w:r>
          </w:hyperlink>
        </w:p>
        <w:p w14:paraId="39D6A7FE" w14:textId="77777777" w:rsidR="00470B2D" w:rsidRDefault="00000000">
          <w:pPr>
            <w:pStyle w:val="WPSOffice2"/>
            <w:tabs>
              <w:tab w:val="right" w:leader="dot" w:pos="9354"/>
            </w:tabs>
            <w:ind w:left="520"/>
          </w:pPr>
          <w:hyperlink w:anchor="_Toc7889" w:history="1">
            <w:r>
              <w:rPr>
                <w:bCs/>
              </w:rPr>
              <w:t xml:space="preserve">5.2. </w:t>
            </w:r>
            <w:r>
              <w:t>GitHub Community và GitHub Sponsors</w:t>
            </w:r>
            <w:r>
              <w:tab/>
            </w:r>
            <w:r>
              <w:fldChar w:fldCharType="begin"/>
            </w:r>
            <w:r>
              <w:instrText xml:space="preserve"> PAGEREF _Toc7889 \h </w:instrText>
            </w:r>
            <w:r>
              <w:fldChar w:fldCharType="separate"/>
            </w:r>
            <w:r>
              <w:t>10</w:t>
            </w:r>
            <w:r>
              <w:fldChar w:fldCharType="end"/>
            </w:r>
          </w:hyperlink>
        </w:p>
        <w:p w14:paraId="7AF79230" w14:textId="77777777" w:rsidR="00470B2D" w:rsidRDefault="00000000">
          <w:pPr>
            <w:pStyle w:val="WPSOffice3"/>
            <w:tabs>
              <w:tab w:val="right" w:leader="dot" w:pos="9354"/>
            </w:tabs>
            <w:ind w:left="1040"/>
          </w:pPr>
          <w:hyperlink w:anchor="_Toc26661" w:history="1">
            <w:r>
              <w:t>5.2.1. Cộng đồng GitHub và cách thức tương tác giữa các lập trình viên</w:t>
            </w:r>
            <w:r>
              <w:tab/>
            </w:r>
            <w:r>
              <w:fldChar w:fldCharType="begin"/>
            </w:r>
            <w:r>
              <w:instrText xml:space="preserve"> PAGEREF _Toc26661 \h </w:instrText>
            </w:r>
            <w:r>
              <w:fldChar w:fldCharType="separate"/>
            </w:r>
            <w:r>
              <w:t>10</w:t>
            </w:r>
            <w:r>
              <w:fldChar w:fldCharType="end"/>
            </w:r>
          </w:hyperlink>
        </w:p>
        <w:p w14:paraId="06B03041" w14:textId="77777777" w:rsidR="00470B2D" w:rsidRDefault="00000000">
          <w:pPr>
            <w:pStyle w:val="WPSOffice3"/>
            <w:tabs>
              <w:tab w:val="right" w:leader="dot" w:pos="9354"/>
            </w:tabs>
            <w:ind w:left="1040"/>
          </w:pPr>
          <w:hyperlink w:anchor="_Toc11413" w:history="1">
            <w:r>
              <w:t>5.2.2. Chương trình GitHub Sponsors hỗ trợ các lập trình viên mã nguồn mở</w:t>
            </w:r>
            <w:r>
              <w:tab/>
            </w:r>
            <w:r>
              <w:fldChar w:fldCharType="begin"/>
            </w:r>
            <w:r>
              <w:instrText xml:space="preserve"> PAGEREF _Toc11413 \h </w:instrText>
            </w:r>
            <w:r>
              <w:fldChar w:fldCharType="separate"/>
            </w:r>
            <w:r>
              <w:t>11</w:t>
            </w:r>
            <w:r>
              <w:fldChar w:fldCharType="end"/>
            </w:r>
          </w:hyperlink>
        </w:p>
        <w:p w14:paraId="3037E7FC" w14:textId="77777777" w:rsidR="00470B2D" w:rsidRDefault="00000000">
          <w:pPr>
            <w:pStyle w:val="WPSOffice2"/>
            <w:tabs>
              <w:tab w:val="right" w:leader="dot" w:pos="9354"/>
            </w:tabs>
            <w:ind w:left="520"/>
          </w:pPr>
          <w:hyperlink w:anchor="_Toc6445" w:history="1">
            <w:r>
              <w:rPr>
                <w:bCs/>
              </w:rPr>
              <w:t xml:space="preserve">5.3. </w:t>
            </w:r>
            <w:r>
              <w:t>Hợp tác và làm việc nhóm trên GitHub</w:t>
            </w:r>
            <w:r>
              <w:tab/>
            </w:r>
            <w:r>
              <w:fldChar w:fldCharType="begin"/>
            </w:r>
            <w:r>
              <w:instrText xml:space="preserve"> PAGEREF _Toc6445 \h </w:instrText>
            </w:r>
            <w:r>
              <w:fldChar w:fldCharType="separate"/>
            </w:r>
            <w:r>
              <w:t>11</w:t>
            </w:r>
            <w:r>
              <w:fldChar w:fldCharType="end"/>
            </w:r>
          </w:hyperlink>
        </w:p>
        <w:p w14:paraId="6BCB7521" w14:textId="77777777" w:rsidR="00470B2D" w:rsidRDefault="00000000">
          <w:pPr>
            <w:pStyle w:val="WPSOffice3"/>
            <w:tabs>
              <w:tab w:val="right" w:leader="dot" w:pos="9354"/>
            </w:tabs>
            <w:ind w:left="1040"/>
          </w:pPr>
          <w:hyperlink w:anchor="_Toc5147" w:history="1">
            <w:r>
              <w:t>5.3.1 Các công cụ hỗ trợ hợp tác (code review, project management)</w:t>
            </w:r>
            <w:r>
              <w:tab/>
            </w:r>
            <w:r>
              <w:fldChar w:fldCharType="begin"/>
            </w:r>
            <w:r>
              <w:instrText xml:space="preserve"> PAGEREF _Toc5147 \h </w:instrText>
            </w:r>
            <w:r>
              <w:fldChar w:fldCharType="separate"/>
            </w:r>
            <w:r>
              <w:t>11</w:t>
            </w:r>
            <w:r>
              <w:fldChar w:fldCharType="end"/>
            </w:r>
          </w:hyperlink>
        </w:p>
        <w:p w14:paraId="775950DF" w14:textId="77777777" w:rsidR="00470B2D" w:rsidRDefault="00000000">
          <w:pPr>
            <w:pStyle w:val="WPSOffice3"/>
            <w:tabs>
              <w:tab w:val="right" w:leader="dot" w:pos="9354"/>
            </w:tabs>
            <w:ind w:left="1040"/>
          </w:pPr>
          <w:hyperlink w:anchor="_Toc21986" w:history="1">
            <w:r>
              <w:t>5.3.2 Quản lý phiên bản và các lợi ích trong cộng tác dự án</w:t>
            </w:r>
            <w:r>
              <w:tab/>
            </w:r>
            <w:r>
              <w:fldChar w:fldCharType="begin"/>
            </w:r>
            <w:r>
              <w:instrText xml:space="preserve"> PAGEREF _Toc21986 \h </w:instrText>
            </w:r>
            <w:r>
              <w:fldChar w:fldCharType="separate"/>
            </w:r>
            <w:r>
              <w:t>12</w:t>
            </w:r>
            <w:r>
              <w:fldChar w:fldCharType="end"/>
            </w:r>
          </w:hyperlink>
        </w:p>
        <w:p w14:paraId="38806BC8" w14:textId="77777777" w:rsidR="00470B2D" w:rsidRDefault="00000000">
          <w:pPr>
            <w:pStyle w:val="WPSOffice1"/>
            <w:tabs>
              <w:tab w:val="right" w:leader="dot" w:pos="9354"/>
            </w:tabs>
          </w:pPr>
          <w:hyperlink w:anchor="_Toc23245" w:history="1">
            <w:r>
              <w:t>VI. Các ứng dụng thực tiễn của Github</w:t>
            </w:r>
            <w:r>
              <w:tab/>
            </w:r>
            <w:r>
              <w:fldChar w:fldCharType="begin"/>
            </w:r>
            <w:r>
              <w:instrText xml:space="preserve"> PAGEREF _Toc23245 \h </w:instrText>
            </w:r>
            <w:r>
              <w:fldChar w:fldCharType="separate"/>
            </w:r>
            <w:r>
              <w:t>13</w:t>
            </w:r>
            <w:r>
              <w:fldChar w:fldCharType="end"/>
            </w:r>
          </w:hyperlink>
        </w:p>
        <w:p w14:paraId="31B3995F" w14:textId="77777777" w:rsidR="00470B2D" w:rsidRDefault="00000000">
          <w:pPr>
            <w:pStyle w:val="WPSOffice2"/>
            <w:tabs>
              <w:tab w:val="right" w:leader="dot" w:pos="9354"/>
            </w:tabs>
            <w:ind w:left="520"/>
          </w:pPr>
          <w:hyperlink w:anchor="_Toc1913" w:history="1">
            <w:r>
              <w:rPr>
                <w:bCs/>
              </w:rPr>
              <w:t xml:space="preserve">6.1. </w:t>
            </w:r>
            <w:r>
              <w:t>Tại sao nên chọn GitHub cho doanh nghiệp?</w:t>
            </w:r>
            <w:r>
              <w:tab/>
            </w:r>
            <w:r>
              <w:fldChar w:fldCharType="begin"/>
            </w:r>
            <w:r>
              <w:instrText xml:space="preserve"> PAGEREF _Toc1913 \h </w:instrText>
            </w:r>
            <w:r>
              <w:fldChar w:fldCharType="separate"/>
            </w:r>
            <w:r>
              <w:t>13</w:t>
            </w:r>
            <w:r>
              <w:fldChar w:fldCharType="end"/>
            </w:r>
          </w:hyperlink>
        </w:p>
        <w:p w14:paraId="520F9073" w14:textId="77777777" w:rsidR="00470B2D" w:rsidRDefault="00000000">
          <w:pPr>
            <w:pStyle w:val="WPSOffice3"/>
            <w:tabs>
              <w:tab w:val="right" w:leader="dot" w:pos="9354"/>
            </w:tabs>
            <w:ind w:left="1040"/>
          </w:pPr>
          <w:hyperlink w:anchor="_Toc16542" w:history="1">
            <w:r>
              <w:t>6.1.1. Lý do doanh nghiệp sử dụng GitHub</w:t>
            </w:r>
            <w:r>
              <w:tab/>
            </w:r>
            <w:r>
              <w:fldChar w:fldCharType="begin"/>
            </w:r>
            <w:r>
              <w:instrText xml:space="preserve"> PAGEREF _Toc16542 \h </w:instrText>
            </w:r>
            <w:r>
              <w:fldChar w:fldCharType="separate"/>
            </w:r>
            <w:r>
              <w:t>13</w:t>
            </w:r>
            <w:r>
              <w:fldChar w:fldCharType="end"/>
            </w:r>
          </w:hyperlink>
        </w:p>
        <w:p w14:paraId="3A257BCC" w14:textId="77777777" w:rsidR="00470B2D" w:rsidRDefault="00000000">
          <w:pPr>
            <w:pStyle w:val="WPSOffice3"/>
            <w:tabs>
              <w:tab w:val="right" w:leader="dot" w:pos="9354"/>
            </w:tabs>
            <w:ind w:left="1040"/>
          </w:pPr>
          <w:hyperlink w:anchor="_Toc17257" w:history="1">
            <w:r>
              <w:t>6.1.2. Cách doanh nghiệp sử dụng GitHub</w:t>
            </w:r>
            <w:r>
              <w:tab/>
            </w:r>
            <w:r>
              <w:fldChar w:fldCharType="begin"/>
            </w:r>
            <w:r>
              <w:instrText xml:space="preserve"> PAGEREF _Toc17257 \h </w:instrText>
            </w:r>
            <w:r>
              <w:fldChar w:fldCharType="separate"/>
            </w:r>
            <w:r>
              <w:t>13</w:t>
            </w:r>
            <w:r>
              <w:fldChar w:fldCharType="end"/>
            </w:r>
          </w:hyperlink>
        </w:p>
        <w:p w14:paraId="4B0B09CA" w14:textId="77777777" w:rsidR="00470B2D" w:rsidRDefault="00000000">
          <w:pPr>
            <w:pStyle w:val="WPSOffice2"/>
            <w:tabs>
              <w:tab w:val="right" w:leader="dot" w:pos="9354"/>
            </w:tabs>
            <w:ind w:left="520"/>
          </w:pPr>
          <w:hyperlink w:anchor="_Toc11591" w:history="1">
            <w:r>
              <w:rPr>
                <w:bCs/>
              </w:rPr>
              <w:t xml:space="preserve">6.2. </w:t>
            </w:r>
            <w:r>
              <w:t>Githud trong học tập</w:t>
            </w:r>
            <w:r>
              <w:tab/>
            </w:r>
            <w:r>
              <w:fldChar w:fldCharType="begin"/>
            </w:r>
            <w:r>
              <w:instrText xml:space="preserve"> PAGEREF _Toc11591 \h </w:instrText>
            </w:r>
            <w:r>
              <w:fldChar w:fldCharType="separate"/>
            </w:r>
            <w:r>
              <w:t>14</w:t>
            </w:r>
            <w:r>
              <w:fldChar w:fldCharType="end"/>
            </w:r>
          </w:hyperlink>
        </w:p>
        <w:p w14:paraId="01836B92" w14:textId="77777777" w:rsidR="00470B2D" w:rsidRDefault="00000000">
          <w:pPr>
            <w:pStyle w:val="WPSOffice2"/>
            <w:tabs>
              <w:tab w:val="right" w:leader="dot" w:pos="9354"/>
            </w:tabs>
            <w:ind w:left="520"/>
          </w:pPr>
          <w:hyperlink w:anchor="_Toc25116" w:history="1">
            <w:r>
              <w:rPr>
                <w:bCs/>
              </w:rPr>
              <w:t xml:space="preserve">6.3. </w:t>
            </w:r>
            <w:r>
              <w:t>Tích hợp GitHub với các công cụ CI/CD, IDE và các công cụ quản lý dự án.</w:t>
            </w:r>
            <w:r>
              <w:tab/>
            </w:r>
            <w:r>
              <w:fldChar w:fldCharType="begin"/>
            </w:r>
            <w:r>
              <w:instrText xml:space="preserve"> PAGEREF _Toc25116 \h </w:instrText>
            </w:r>
            <w:r>
              <w:fldChar w:fldCharType="separate"/>
            </w:r>
            <w:r>
              <w:t>14</w:t>
            </w:r>
            <w:r>
              <w:fldChar w:fldCharType="end"/>
            </w:r>
          </w:hyperlink>
        </w:p>
        <w:p w14:paraId="29C263B5" w14:textId="77777777" w:rsidR="00470B2D" w:rsidRDefault="00000000">
          <w:pPr>
            <w:pStyle w:val="WPSOffice3"/>
            <w:tabs>
              <w:tab w:val="right" w:leader="dot" w:pos="9354"/>
            </w:tabs>
            <w:ind w:left="1040"/>
          </w:pPr>
          <w:hyperlink w:anchor="_Toc20673" w:history="1">
            <w:r>
              <w:t>6.3.1. Tích hợp với các công cụ CI/CD:</w:t>
            </w:r>
            <w:r>
              <w:tab/>
            </w:r>
            <w:r>
              <w:fldChar w:fldCharType="begin"/>
            </w:r>
            <w:r>
              <w:instrText xml:space="preserve"> PAGEREF _Toc20673 \h </w:instrText>
            </w:r>
            <w:r>
              <w:fldChar w:fldCharType="separate"/>
            </w:r>
            <w:r>
              <w:t>14</w:t>
            </w:r>
            <w:r>
              <w:fldChar w:fldCharType="end"/>
            </w:r>
          </w:hyperlink>
        </w:p>
        <w:p w14:paraId="2177DBEB" w14:textId="77777777" w:rsidR="00470B2D" w:rsidRDefault="00000000">
          <w:pPr>
            <w:pStyle w:val="WPSOffice3"/>
            <w:tabs>
              <w:tab w:val="right" w:leader="dot" w:pos="9354"/>
            </w:tabs>
            <w:ind w:left="1040"/>
          </w:pPr>
          <w:hyperlink w:anchor="_Toc28691" w:history="1">
            <w:r>
              <w:t>6.3.2. Tích hợp với IDE:</w:t>
            </w:r>
            <w:r>
              <w:tab/>
            </w:r>
            <w:r>
              <w:fldChar w:fldCharType="begin"/>
            </w:r>
            <w:r>
              <w:instrText xml:space="preserve"> PAGEREF _Toc28691 \h </w:instrText>
            </w:r>
            <w:r>
              <w:fldChar w:fldCharType="separate"/>
            </w:r>
            <w:r>
              <w:t>15</w:t>
            </w:r>
            <w:r>
              <w:fldChar w:fldCharType="end"/>
            </w:r>
          </w:hyperlink>
        </w:p>
        <w:p w14:paraId="0E3C7817" w14:textId="77777777" w:rsidR="00470B2D" w:rsidRDefault="00000000">
          <w:pPr>
            <w:pStyle w:val="WPSOffice3"/>
            <w:tabs>
              <w:tab w:val="right" w:leader="dot" w:pos="9354"/>
            </w:tabs>
            <w:ind w:left="1040"/>
          </w:pPr>
          <w:hyperlink w:anchor="_Toc22601" w:history="1">
            <w:r>
              <w:t>6.3.3. Tích hợp với các công cụ quản lý dự án:</w:t>
            </w:r>
            <w:r>
              <w:tab/>
            </w:r>
            <w:r>
              <w:fldChar w:fldCharType="begin"/>
            </w:r>
            <w:r>
              <w:instrText xml:space="preserve"> PAGEREF _Toc22601 \h </w:instrText>
            </w:r>
            <w:r>
              <w:fldChar w:fldCharType="separate"/>
            </w:r>
            <w:r>
              <w:t>15</w:t>
            </w:r>
            <w:r>
              <w:fldChar w:fldCharType="end"/>
            </w:r>
          </w:hyperlink>
        </w:p>
        <w:p w14:paraId="40D7BE8B" w14:textId="77777777" w:rsidR="00470B2D" w:rsidRDefault="00000000">
          <w:pPr>
            <w:pStyle w:val="WPSOffice1"/>
            <w:tabs>
              <w:tab w:val="right" w:leader="dot" w:pos="9354"/>
            </w:tabs>
          </w:pPr>
          <w:hyperlink w:anchor="_Toc30035" w:history="1">
            <w:r>
              <w:t>VII. So sánh Github với các nền tảng tương tự:</w:t>
            </w:r>
            <w:r>
              <w:tab/>
            </w:r>
            <w:r>
              <w:fldChar w:fldCharType="begin"/>
            </w:r>
            <w:r>
              <w:instrText xml:space="preserve"> PAGEREF _Toc30035 \h </w:instrText>
            </w:r>
            <w:r>
              <w:fldChar w:fldCharType="separate"/>
            </w:r>
            <w:r>
              <w:t>15</w:t>
            </w:r>
            <w:r>
              <w:fldChar w:fldCharType="end"/>
            </w:r>
          </w:hyperlink>
        </w:p>
        <w:p w14:paraId="2FB5B4D3" w14:textId="77777777" w:rsidR="00470B2D" w:rsidRDefault="00000000">
          <w:pPr>
            <w:pStyle w:val="WPSOffice2"/>
            <w:tabs>
              <w:tab w:val="right" w:leader="dot" w:pos="9354"/>
            </w:tabs>
            <w:ind w:left="520"/>
          </w:pPr>
          <w:hyperlink w:anchor="_Toc25765" w:history="1">
            <w:r>
              <w:rPr>
                <w:bCs/>
              </w:rPr>
              <w:t xml:space="preserve">7.1. </w:t>
            </w:r>
            <w:r>
              <w:t>So sánh GitHub với GitLab</w:t>
            </w:r>
            <w:r>
              <w:tab/>
            </w:r>
            <w:r>
              <w:fldChar w:fldCharType="begin"/>
            </w:r>
            <w:r>
              <w:instrText xml:space="preserve"> PAGEREF _Toc25765 \h </w:instrText>
            </w:r>
            <w:r>
              <w:fldChar w:fldCharType="separate"/>
            </w:r>
            <w:r>
              <w:t>15</w:t>
            </w:r>
            <w:r>
              <w:fldChar w:fldCharType="end"/>
            </w:r>
          </w:hyperlink>
        </w:p>
        <w:p w14:paraId="68E6C809" w14:textId="77777777" w:rsidR="00470B2D" w:rsidRDefault="00000000">
          <w:pPr>
            <w:pStyle w:val="WPSOffice2"/>
            <w:tabs>
              <w:tab w:val="right" w:leader="dot" w:pos="9354"/>
            </w:tabs>
            <w:ind w:left="520"/>
          </w:pPr>
          <w:hyperlink w:anchor="_Toc11539" w:history="1">
            <w:r>
              <w:rPr>
                <w:bCs/>
              </w:rPr>
              <w:t xml:space="preserve">7.2. </w:t>
            </w:r>
            <w:r>
              <w:t>So sánh GitHub với Bitbucket</w:t>
            </w:r>
            <w:r>
              <w:tab/>
            </w:r>
            <w:r>
              <w:fldChar w:fldCharType="begin"/>
            </w:r>
            <w:r>
              <w:instrText xml:space="preserve"> PAGEREF _Toc11539 \h </w:instrText>
            </w:r>
            <w:r>
              <w:fldChar w:fldCharType="separate"/>
            </w:r>
            <w:r>
              <w:t>15</w:t>
            </w:r>
            <w:r>
              <w:fldChar w:fldCharType="end"/>
            </w:r>
          </w:hyperlink>
        </w:p>
        <w:p w14:paraId="7894E2C0" w14:textId="77777777" w:rsidR="00470B2D" w:rsidRDefault="00000000">
          <w:pPr>
            <w:pStyle w:val="WPSOffice2"/>
            <w:tabs>
              <w:tab w:val="right" w:leader="dot" w:pos="9354"/>
            </w:tabs>
            <w:ind w:left="520"/>
          </w:pPr>
          <w:hyperlink w:anchor="_Toc5004" w:history="1">
            <w:r>
              <w:rPr>
                <w:bCs/>
              </w:rPr>
              <w:t xml:space="preserve">7.3. </w:t>
            </w:r>
            <w:r>
              <w:t>Ưu và nhược điểm của GitHub so với các đối thủ cạnh tranh</w:t>
            </w:r>
            <w:r>
              <w:tab/>
            </w:r>
            <w:r>
              <w:fldChar w:fldCharType="begin"/>
            </w:r>
            <w:r>
              <w:instrText xml:space="preserve"> PAGEREF _Toc5004 \h </w:instrText>
            </w:r>
            <w:r>
              <w:fldChar w:fldCharType="separate"/>
            </w:r>
            <w:r>
              <w:t>16</w:t>
            </w:r>
            <w:r>
              <w:fldChar w:fldCharType="end"/>
            </w:r>
          </w:hyperlink>
        </w:p>
        <w:p w14:paraId="02CBC5A8" w14:textId="77777777" w:rsidR="00470B2D" w:rsidRDefault="00000000">
          <w:pPr>
            <w:pStyle w:val="WPSOffice1"/>
            <w:tabs>
              <w:tab w:val="right" w:leader="dot" w:pos="9354"/>
            </w:tabs>
          </w:pPr>
          <w:hyperlink w:anchor="_Toc22532" w:history="1">
            <w:r>
              <w:t>VIII. Kết luận</w:t>
            </w:r>
            <w:r>
              <w:tab/>
            </w:r>
            <w:r>
              <w:fldChar w:fldCharType="begin"/>
            </w:r>
            <w:r>
              <w:instrText xml:space="preserve"> PAGEREF _Toc22532 \h </w:instrText>
            </w:r>
            <w:r>
              <w:fldChar w:fldCharType="separate"/>
            </w:r>
            <w:r>
              <w:t>16</w:t>
            </w:r>
            <w:r>
              <w:fldChar w:fldCharType="end"/>
            </w:r>
          </w:hyperlink>
        </w:p>
        <w:p w14:paraId="5E6A72B4" w14:textId="77777777" w:rsidR="00470B2D" w:rsidRDefault="00000000">
          <w:pPr>
            <w:pStyle w:val="WPSOffice1"/>
            <w:tabs>
              <w:tab w:val="right" w:leader="dot" w:pos="9354"/>
            </w:tabs>
          </w:pPr>
          <w:hyperlink w:anchor="_Toc15714" w:history="1">
            <w:r>
              <w:rPr>
                <w:bCs/>
              </w:rPr>
              <w:t>TÀI LIỆU THAM KHẢO</w:t>
            </w:r>
            <w:r>
              <w:tab/>
            </w:r>
            <w:r>
              <w:fldChar w:fldCharType="begin"/>
            </w:r>
            <w:r>
              <w:instrText xml:space="preserve"> PAGEREF _Toc15714 \h </w:instrText>
            </w:r>
            <w:r>
              <w:fldChar w:fldCharType="separate"/>
            </w:r>
            <w:r>
              <w:t>17</w:t>
            </w:r>
            <w:r>
              <w:fldChar w:fldCharType="end"/>
            </w:r>
          </w:hyperlink>
        </w:p>
        <w:p w14:paraId="34BF57D5" w14:textId="77777777" w:rsidR="00470B2D" w:rsidRDefault="00000000">
          <w:pPr>
            <w:pStyle w:val="WPSOffice1"/>
            <w:tabs>
              <w:tab w:val="right" w:leader="dot" w:pos="9354"/>
            </w:tabs>
          </w:pPr>
          <w:hyperlink w:anchor="_Toc26025" w:history="1">
            <w:r>
              <w:rPr>
                <w:szCs w:val="28"/>
              </w:rPr>
              <w:t xml:space="preserve">1. </w:t>
            </w:r>
            <w:r>
              <w:rPr>
                <w:color w:val="5592A3" w:themeColor="hyperlink" w:themeTint="D9"/>
                <w:szCs w:val="28"/>
              </w:rPr>
              <w:t>Github là gì:</w:t>
            </w:r>
            <w:r>
              <w:tab/>
            </w:r>
            <w:r>
              <w:fldChar w:fldCharType="begin"/>
            </w:r>
            <w:r>
              <w:instrText xml:space="preserve"> PAGEREF _Toc26025 \h </w:instrText>
            </w:r>
            <w:r>
              <w:fldChar w:fldCharType="separate"/>
            </w:r>
            <w:r>
              <w:t>18</w:t>
            </w:r>
            <w:r>
              <w:fldChar w:fldCharType="end"/>
            </w:r>
          </w:hyperlink>
        </w:p>
        <w:p w14:paraId="2B995B33" w14:textId="77777777" w:rsidR="00470B2D" w:rsidRDefault="00000000">
          <w:pPr>
            <w:pStyle w:val="WPSOffice1"/>
            <w:tabs>
              <w:tab w:val="right" w:leader="dot" w:pos="9354"/>
            </w:tabs>
          </w:pPr>
          <w:hyperlink w:anchor="_Toc20894" w:history="1">
            <w:r>
              <w:rPr>
                <w:szCs w:val="28"/>
              </w:rPr>
              <w:t xml:space="preserve">2. </w:t>
            </w:r>
            <w:r>
              <w:rPr>
                <w:color w:val="5592A3" w:themeColor="hyperlink" w:themeTint="D9"/>
                <w:szCs w:val="28"/>
              </w:rPr>
              <w:t>Kiến trúc và công nghệ github:</w:t>
            </w:r>
            <w:r>
              <w:tab/>
            </w:r>
            <w:r>
              <w:fldChar w:fldCharType="begin"/>
            </w:r>
            <w:r>
              <w:instrText xml:space="preserve"> PAGEREF _Toc20894 \h </w:instrText>
            </w:r>
            <w:r>
              <w:fldChar w:fldCharType="separate"/>
            </w:r>
            <w:r>
              <w:t>18</w:t>
            </w:r>
            <w:r>
              <w:fldChar w:fldCharType="end"/>
            </w:r>
          </w:hyperlink>
        </w:p>
        <w:p w14:paraId="354C7EAE" w14:textId="77777777" w:rsidR="00470B2D" w:rsidRDefault="00000000">
          <w:pPr>
            <w:pStyle w:val="WPSOffice1"/>
            <w:tabs>
              <w:tab w:val="right" w:leader="dot" w:pos="9354"/>
            </w:tabs>
          </w:pPr>
          <w:hyperlink w:anchor="_Toc21910" w:history="1">
            <w:r>
              <w:rPr>
                <w:szCs w:val="28"/>
              </w:rPr>
              <w:t xml:space="preserve">3. </w:t>
            </w:r>
            <w:r>
              <w:rPr>
                <w:color w:val="5592A3" w:themeColor="hyperlink" w:themeTint="D9"/>
                <w:szCs w:val="28"/>
              </w:rPr>
              <w:t>Các tính năng của github:</w:t>
            </w:r>
            <w:r>
              <w:tab/>
            </w:r>
            <w:r>
              <w:fldChar w:fldCharType="begin"/>
            </w:r>
            <w:r>
              <w:instrText xml:space="preserve"> PAGEREF _Toc21910 \h </w:instrText>
            </w:r>
            <w:r>
              <w:fldChar w:fldCharType="separate"/>
            </w:r>
            <w:r>
              <w:t>18</w:t>
            </w:r>
            <w:r>
              <w:fldChar w:fldCharType="end"/>
            </w:r>
          </w:hyperlink>
        </w:p>
        <w:p w14:paraId="52A4BA2B" w14:textId="77777777" w:rsidR="00470B2D" w:rsidRDefault="00000000">
          <w:pPr>
            <w:pStyle w:val="WPSOffice1"/>
            <w:tabs>
              <w:tab w:val="right" w:leader="dot" w:pos="9354"/>
            </w:tabs>
          </w:pPr>
          <w:hyperlink w:anchor="_Toc20372" w:history="1">
            <w:r>
              <w:rPr>
                <w:szCs w:val="28"/>
              </w:rPr>
              <w:t xml:space="preserve">4. </w:t>
            </w:r>
            <w:r>
              <w:rPr>
                <w:color w:val="5592A3" w:themeColor="hyperlink" w:themeTint="D9"/>
                <w:szCs w:val="28"/>
              </w:rPr>
              <w:t>Github hỗ trợ cộng đồng lập trình viên:</w:t>
            </w:r>
            <w:r>
              <w:tab/>
            </w:r>
            <w:r>
              <w:fldChar w:fldCharType="begin"/>
            </w:r>
            <w:r>
              <w:instrText xml:space="preserve"> PAGEREF _Toc20372 \h </w:instrText>
            </w:r>
            <w:r>
              <w:fldChar w:fldCharType="separate"/>
            </w:r>
            <w:r>
              <w:t>18</w:t>
            </w:r>
            <w:r>
              <w:fldChar w:fldCharType="end"/>
            </w:r>
          </w:hyperlink>
        </w:p>
        <w:p w14:paraId="1486DF1D" w14:textId="77777777" w:rsidR="00470B2D" w:rsidRDefault="00000000">
          <w:pPr>
            <w:pStyle w:val="WPSOffice1"/>
            <w:tabs>
              <w:tab w:val="right" w:leader="dot" w:pos="9354"/>
            </w:tabs>
          </w:pPr>
          <w:hyperlink w:anchor="_Toc30616" w:history="1">
            <w:r>
              <w:rPr>
                <w:szCs w:val="28"/>
              </w:rPr>
              <w:t xml:space="preserve">5. </w:t>
            </w:r>
            <w:r>
              <w:rPr>
                <w:color w:val="5592A3" w:themeColor="hyperlink" w:themeTint="D9"/>
                <w:szCs w:val="28"/>
              </w:rPr>
              <w:t>Các ứng dụng thực tiễn của github</w:t>
            </w:r>
            <w:r>
              <w:tab/>
            </w:r>
            <w:r>
              <w:fldChar w:fldCharType="begin"/>
            </w:r>
            <w:r>
              <w:instrText xml:space="preserve"> PAGEREF _Toc30616 \h </w:instrText>
            </w:r>
            <w:r>
              <w:fldChar w:fldCharType="separate"/>
            </w:r>
            <w:r>
              <w:t>18</w:t>
            </w:r>
            <w:r>
              <w:fldChar w:fldCharType="end"/>
            </w:r>
          </w:hyperlink>
        </w:p>
        <w:p w14:paraId="152A06B2" w14:textId="77777777" w:rsidR="00470B2D" w:rsidRDefault="00000000">
          <w:pPr>
            <w:spacing w:before="288"/>
          </w:pPr>
          <w:r>
            <w:fldChar w:fldCharType="end"/>
          </w:r>
        </w:p>
      </w:sdtContent>
    </w:sdt>
    <w:p w14:paraId="311C1827" w14:textId="77AE1EAD" w:rsidR="00470B2D" w:rsidRPr="00B92043" w:rsidRDefault="00470B2D" w:rsidP="00B92043">
      <w:pPr>
        <w:spacing w:before="288"/>
        <w:rPr>
          <w:rFonts w:eastAsia="Times New Roman"/>
          <w:iCs/>
          <w:szCs w:val="26"/>
        </w:rPr>
        <w:sectPr w:rsidR="00470B2D" w:rsidRPr="00B92043">
          <w:footerReference w:type="default" r:id="rId17"/>
          <w:footerReference w:type="first" r:id="rId18"/>
          <w:pgSz w:w="11906" w:h="16838"/>
          <w:pgMar w:top="1134" w:right="1134" w:bottom="1134" w:left="1418" w:header="709" w:footer="709" w:gutter="0"/>
          <w:cols w:space="708"/>
          <w:docGrid w:linePitch="360"/>
        </w:sectPr>
      </w:pPr>
    </w:p>
    <w:p w14:paraId="1DD76344" w14:textId="77777777" w:rsidR="00470B2D" w:rsidRDefault="00470B2D">
      <w:pPr>
        <w:spacing w:before="288"/>
      </w:pPr>
      <w:bookmarkStart w:id="0" w:name="_Toc177160231"/>
    </w:p>
    <w:p w14:paraId="6B07EC09" w14:textId="77777777" w:rsidR="00470B2D" w:rsidRDefault="00000000">
      <w:pPr>
        <w:pStyle w:val="Heading1"/>
        <w:ind w:leftChars="6" w:left="16" w:firstLineChars="157" w:firstLine="504"/>
      </w:pPr>
      <w:bookmarkStart w:id="1" w:name="_Toc14975"/>
      <w:bookmarkStart w:id="2" w:name="_Toc7508"/>
      <w:r>
        <w:t>Phần Mở Đầu:</w:t>
      </w:r>
      <w:bookmarkEnd w:id="0"/>
      <w:bookmarkEnd w:id="1"/>
      <w:bookmarkEnd w:id="2"/>
    </w:p>
    <w:p w14:paraId="29F70849" w14:textId="77777777" w:rsidR="00470B2D" w:rsidRDefault="00000000">
      <w:pPr>
        <w:pStyle w:val="Heading2"/>
        <w:ind w:leftChars="6" w:left="16" w:firstLineChars="157" w:firstLine="473"/>
      </w:pPr>
      <w:bookmarkStart w:id="3" w:name="_Toc177160232"/>
      <w:bookmarkStart w:id="4" w:name="_Toc5324"/>
      <w:bookmarkStart w:id="5" w:name="_Toc16802"/>
      <w:r>
        <w:t>Lý do chọn đề tài:</w:t>
      </w:r>
      <w:bookmarkEnd w:id="3"/>
      <w:bookmarkEnd w:id="4"/>
      <w:bookmarkEnd w:id="5"/>
    </w:p>
    <w:p w14:paraId="0505AB78" w14:textId="77777777" w:rsidR="00470B2D" w:rsidRDefault="00000000">
      <w:pPr>
        <w:pStyle w:val="ListParagraph"/>
        <w:numPr>
          <w:ilvl w:val="0"/>
          <w:numId w:val="10"/>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Trong thời đại công nghệ phát triển như hiện nay, các công cụ hỗ trợ phát triển phần mềm đã trở thành một phần không thể thiếu, đặc biệt là trong việc quản lý mã nguồn và cộng tác làm việc nhóm. GitHub nổi lên như một nền tảng hàng đầu, không chỉ giúp quản lý mã nguồn hiệu quả mà còn tạo điều kiện thuận lợi cho việc chia sẻ và phát triển các dự án mã nguồn mở. Việc tìm hiểu sâu hơn về GitHub sẽ giúp chúng ta hiểu rõ hơn về quy trình phát triển phần mềm hiện đại và cách thức mà các lập trình viên trên khắp thế giới hợp tác với nhau. Do đó, đề tài này được lựa chọn để nghiên cứu vai trò, tính năng và ứng dụng của GitHub trong thực tế.</w:t>
      </w:r>
    </w:p>
    <w:p w14:paraId="458FD0FE" w14:textId="77777777" w:rsidR="00470B2D" w:rsidRDefault="00000000">
      <w:pPr>
        <w:pStyle w:val="Heading2"/>
        <w:ind w:leftChars="6" w:left="16" w:firstLineChars="157" w:firstLine="473"/>
      </w:pPr>
      <w:bookmarkStart w:id="6" w:name="_Toc177160233"/>
      <w:bookmarkStart w:id="7" w:name="_Toc9860"/>
      <w:bookmarkStart w:id="8" w:name="_Toc15315"/>
      <w:r>
        <w:t>Tổng quan về đề tài:</w:t>
      </w:r>
      <w:bookmarkEnd w:id="6"/>
      <w:bookmarkEnd w:id="7"/>
      <w:bookmarkEnd w:id="8"/>
    </w:p>
    <w:p w14:paraId="3951752B" w14:textId="77777777" w:rsidR="00470B2D" w:rsidRDefault="00000000">
      <w:pPr>
        <w:pStyle w:val="ListParagraph"/>
        <w:numPr>
          <w:ilvl w:val="0"/>
          <w:numId w:val="10"/>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GitHub là một nền tảng dựa trên hệ thống kiểm soát phiên bản Git, cho phép lưu trữ mã nguồn và cộng tác trong phát triển phần mềm. Với sự ra đời vào năm 2008, GitHub đã nhanh chóng trở thành công cụ không thể thiếu đối với các lập trình viên, doanh nghiệp, và đặc biệt là cộng đồng mã nguồn mở. Ngoài việc lưu trữ mã nguồn, GitHub còn cung cấp nhiều tính năng hữu ích như quản lý dự án, theo dõi lỗi, và tự động hoá quy trình kiểm thử, triển khai. Bài nghiên cứu sẽ tập trung vào phân tích cơ chế hoạt động của GitHub, những tính năng nổi bật và ứng dụng thực tế của nền tảng này trong các dự án phần mềm.</w:t>
      </w:r>
    </w:p>
    <w:p w14:paraId="0508C4BF" w14:textId="77777777" w:rsidR="00470B2D" w:rsidRDefault="00000000">
      <w:pPr>
        <w:pStyle w:val="Heading2"/>
        <w:ind w:leftChars="6" w:left="16" w:firstLineChars="157" w:firstLine="473"/>
      </w:pPr>
      <w:bookmarkStart w:id="9" w:name="_Toc177160234"/>
      <w:bookmarkStart w:id="10" w:name="_Toc11953"/>
      <w:bookmarkStart w:id="11" w:name="_Toc2015"/>
      <w:r>
        <w:t>Mục đích nghiên cứu:</w:t>
      </w:r>
      <w:bookmarkEnd w:id="9"/>
      <w:bookmarkEnd w:id="10"/>
      <w:bookmarkEnd w:id="11"/>
    </w:p>
    <w:p w14:paraId="3C7089DC" w14:textId="77777777" w:rsidR="00470B2D" w:rsidRDefault="00000000">
      <w:pPr>
        <w:pStyle w:val="ListParagraph"/>
        <w:spacing w:before="288" w:afterLines="120" w:after="288" w:line="276" w:lineRule="auto"/>
        <w:ind w:leftChars="6" w:left="16" w:firstLineChars="157" w:firstLine="404"/>
        <w:jc w:val="both"/>
        <w:rPr>
          <w:rFonts w:eastAsia="Times New Roman"/>
          <w:b/>
          <w:bCs/>
          <w:color w:val="000000"/>
          <w:spacing w:val="-4"/>
          <w:szCs w:val="26"/>
        </w:rPr>
      </w:pPr>
      <w:r>
        <w:rPr>
          <w:rFonts w:eastAsia="Times New Roman"/>
          <w:b/>
          <w:bCs/>
          <w:color w:val="000000"/>
          <w:spacing w:val="-4"/>
          <w:szCs w:val="26"/>
        </w:rPr>
        <w:t>Mục tiêu chính của nghiên cứu này là:</w:t>
      </w:r>
    </w:p>
    <w:p w14:paraId="446598C9" w14:textId="77777777" w:rsidR="00470B2D" w:rsidRDefault="00000000">
      <w:pPr>
        <w:pStyle w:val="ListParagraph"/>
        <w:numPr>
          <w:ilvl w:val="0"/>
          <w:numId w:val="11"/>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Tìm hiểu sâu hơn về cách GitHub hoạt động và quản lý các dự án phần mềm.</w:t>
      </w:r>
    </w:p>
    <w:p w14:paraId="08A32506" w14:textId="77777777" w:rsidR="00470B2D" w:rsidRDefault="00000000">
      <w:pPr>
        <w:pStyle w:val="ListParagraph"/>
        <w:numPr>
          <w:ilvl w:val="0"/>
          <w:numId w:val="11"/>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Phân tích các tính năng chính của GitHub như quản lý kho mã nguồn, Pull Request, Issue Tracking, và CI/CD.</w:t>
      </w:r>
    </w:p>
    <w:p w14:paraId="75D00E06" w14:textId="77777777" w:rsidR="00470B2D" w:rsidRDefault="00000000">
      <w:pPr>
        <w:pStyle w:val="ListParagraph"/>
        <w:numPr>
          <w:ilvl w:val="0"/>
          <w:numId w:val="11"/>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Khám phá lợi ích mà GitHub mang lại cho các dự án mã nguồn mở và doanh nghiệp.</w:t>
      </w:r>
    </w:p>
    <w:p w14:paraId="49B6FAE2" w14:textId="77777777" w:rsidR="00470B2D" w:rsidRDefault="00000000">
      <w:pPr>
        <w:pStyle w:val="ListParagraph"/>
        <w:numPr>
          <w:ilvl w:val="0"/>
          <w:numId w:val="11"/>
        </w:numPr>
        <w:spacing w:before="288" w:afterLines="120" w:after="288" w:line="276" w:lineRule="auto"/>
        <w:ind w:leftChars="6" w:left="16" w:firstLineChars="157" w:firstLine="402"/>
        <w:jc w:val="both"/>
        <w:rPr>
          <w:rFonts w:eastAsia="Times New Roman"/>
          <w:color w:val="000000"/>
          <w:spacing w:val="-4"/>
          <w:szCs w:val="26"/>
        </w:rPr>
      </w:pPr>
      <w:r>
        <w:rPr>
          <w:rFonts w:eastAsia="Times New Roman"/>
          <w:color w:val="000000"/>
          <w:spacing w:val="-4"/>
          <w:szCs w:val="26"/>
        </w:rPr>
        <w:t>Đánh giá những thách thức và hạn chế khi sử dụng GitHub, đặc biệt đối với người mới bắt đầu.</w:t>
      </w:r>
    </w:p>
    <w:p w14:paraId="0BC38FF0" w14:textId="77777777" w:rsidR="00470B2D" w:rsidRDefault="00000000">
      <w:pPr>
        <w:pStyle w:val="Heading2"/>
        <w:ind w:leftChars="6" w:left="16" w:firstLineChars="157" w:firstLine="473"/>
      </w:pPr>
      <w:bookmarkStart w:id="12" w:name="_Toc177160235"/>
      <w:bookmarkStart w:id="13" w:name="_Toc16537"/>
      <w:bookmarkStart w:id="14" w:name="_Toc25615"/>
      <w:r>
        <w:t>Đối tượng  và phạm vi nghiên cứu:</w:t>
      </w:r>
      <w:bookmarkEnd w:id="12"/>
      <w:bookmarkEnd w:id="13"/>
      <w:bookmarkEnd w:id="14"/>
    </w:p>
    <w:p w14:paraId="6875A9E0" w14:textId="77777777" w:rsidR="00470B2D" w:rsidRDefault="00000000">
      <w:pPr>
        <w:pStyle w:val="ListParagraph"/>
        <w:numPr>
          <w:ilvl w:val="0"/>
          <w:numId w:val="11"/>
        </w:numPr>
        <w:spacing w:before="288" w:afterLines="120" w:after="288" w:line="276" w:lineRule="auto"/>
        <w:ind w:leftChars="6" w:left="16" w:firstLineChars="157" w:firstLine="404"/>
        <w:jc w:val="both"/>
        <w:rPr>
          <w:rFonts w:eastAsia="Times New Roman"/>
          <w:color w:val="000000"/>
          <w:spacing w:val="-4"/>
          <w:szCs w:val="26"/>
        </w:rPr>
      </w:pPr>
      <w:r>
        <w:rPr>
          <w:rFonts w:eastAsia="Times New Roman"/>
          <w:b/>
          <w:bCs/>
          <w:color w:val="000000"/>
          <w:spacing w:val="-4"/>
          <w:szCs w:val="26"/>
        </w:rPr>
        <w:t>Đối tượng nghiên cứu</w:t>
      </w:r>
      <w:r>
        <w:rPr>
          <w:rFonts w:eastAsia="Times New Roman"/>
          <w:color w:val="000000"/>
          <w:spacing w:val="-4"/>
          <w:szCs w:val="26"/>
        </w:rPr>
        <w:t>: Nền tảng GitHub và các tính năng hỗ trợ quản lý và phát triển dự án phần mềm.</w:t>
      </w:r>
    </w:p>
    <w:p w14:paraId="0502DF5A" w14:textId="77777777" w:rsidR="00470B2D" w:rsidRDefault="00000000">
      <w:pPr>
        <w:pStyle w:val="ListParagraph"/>
        <w:numPr>
          <w:ilvl w:val="0"/>
          <w:numId w:val="11"/>
        </w:numPr>
        <w:spacing w:before="288" w:afterLines="120" w:after="288" w:line="276" w:lineRule="auto"/>
        <w:ind w:leftChars="6" w:left="16" w:firstLineChars="157" w:firstLine="404"/>
        <w:jc w:val="both"/>
        <w:rPr>
          <w:rFonts w:eastAsia="Times New Roman"/>
          <w:color w:val="000000"/>
          <w:spacing w:val="-4"/>
          <w:szCs w:val="26"/>
        </w:rPr>
      </w:pPr>
      <w:r>
        <w:rPr>
          <w:rFonts w:eastAsia="Times New Roman"/>
          <w:b/>
          <w:bCs/>
          <w:color w:val="000000"/>
          <w:spacing w:val="-4"/>
          <w:szCs w:val="26"/>
        </w:rPr>
        <w:t>Phạm vi nghiên cứu</w:t>
      </w:r>
      <w:r>
        <w:rPr>
          <w:rFonts w:eastAsia="Times New Roman"/>
          <w:color w:val="000000"/>
          <w:spacing w:val="-4"/>
          <w:szCs w:val="26"/>
        </w:rPr>
        <w:t>: Bài nghiên cứu sẽ tập trung vào việc khám phá các tính năng quan trọng của GitHub, các ứng dụng trong thực tế, và tác động của GitHub đối với cộng đồng lập trình viên. Nghiên cứu sẽ không đi sâu vào các hệ thống kiểm soát phiên bản khác như GitLab hay Bitbucket, mà chủ yếu tập trung vào GitHub và hệ thống Git.</w:t>
      </w:r>
    </w:p>
    <w:p w14:paraId="5A3F4587" w14:textId="77777777" w:rsidR="00470B2D" w:rsidRDefault="00470B2D">
      <w:pPr>
        <w:spacing w:before="288" w:line="276" w:lineRule="auto"/>
        <w:ind w:leftChars="6" w:left="16" w:firstLineChars="157" w:firstLine="408"/>
      </w:pPr>
    </w:p>
    <w:p w14:paraId="485B30F9" w14:textId="77777777" w:rsidR="00470B2D" w:rsidRDefault="00000000">
      <w:pPr>
        <w:pStyle w:val="Heading1"/>
        <w:ind w:leftChars="6" w:left="16" w:firstLineChars="157" w:firstLine="504"/>
      </w:pPr>
      <w:bookmarkStart w:id="15" w:name="_Toc177160236"/>
      <w:bookmarkStart w:id="16" w:name="_Toc9288"/>
      <w:bookmarkStart w:id="17" w:name="_Toc32241"/>
      <w:r>
        <w:t>Giới thiệu về Github</w:t>
      </w:r>
      <w:bookmarkEnd w:id="15"/>
      <w:bookmarkEnd w:id="16"/>
      <w:bookmarkEnd w:id="17"/>
    </w:p>
    <w:p w14:paraId="6D728DA1" w14:textId="77777777" w:rsidR="00470B2D" w:rsidRDefault="00000000">
      <w:pPr>
        <w:pStyle w:val="Heading2"/>
        <w:ind w:leftChars="6" w:left="16" w:firstLineChars="157" w:firstLine="473"/>
      </w:pPr>
      <w:bookmarkStart w:id="18" w:name="_Toc177160237"/>
      <w:bookmarkStart w:id="19" w:name="_Toc8956"/>
      <w:bookmarkStart w:id="20" w:name="_Toc5802"/>
      <w:r>
        <w:t>Khái niệm về GitHub</w:t>
      </w:r>
      <w:bookmarkEnd w:id="18"/>
      <w:bookmarkEnd w:id="19"/>
      <w:bookmarkEnd w:id="20"/>
    </w:p>
    <w:p w14:paraId="5EB05D23" w14:textId="77777777" w:rsidR="00470B2D" w:rsidRDefault="00000000">
      <w:pPr>
        <w:pStyle w:val="NoSpacing"/>
        <w:spacing w:before="288" w:line="276" w:lineRule="auto"/>
        <w:ind w:leftChars="6" w:left="16" w:firstLineChars="157" w:firstLine="441"/>
        <w:rPr>
          <w:b/>
          <w:bCs/>
          <w:sz w:val="28"/>
          <w:szCs w:val="28"/>
        </w:rPr>
      </w:pPr>
      <w:r>
        <w:rPr>
          <w:b/>
          <w:bCs/>
          <w:sz w:val="28"/>
          <w:szCs w:val="28"/>
        </w:rPr>
        <w:t>*GitHub là gì?</w:t>
      </w:r>
    </w:p>
    <w:p w14:paraId="2EF1E71A" w14:textId="77777777" w:rsidR="00470B2D" w:rsidRDefault="00000000">
      <w:pPr>
        <w:spacing w:before="288" w:line="276" w:lineRule="auto"/>
        <w:ind w:leftChars="6" w:left="16" w:firstLineChars="157" w:firstLine="408"/>
        <w:rPr>
          <w:szCs w:val="26"/>
        </w:rPr>
      </w:pPr>
      <w:r>
        <w:rPr>
          <w:szCs w:val="26"/>
        </w:rPr>
        <w:t>GitHub là một nền tảng trực tuyến nổi bật cho việc lưu trữ và quản lý mã nguồn, dựa trên hệ thống quản lý mã nguồn phân tán Git. Đây là một công cụ quan trọng dành cho các nhà phát triển phần mềm, giúp họ lưu trữ, quản lý, và theo dõi các phiên bản mã nguồn của các dự án phần mềm một cách hiệu quả. Ngoài việc cung cấp không gian lưu trữ mã nguồn, GitHub còn tích hợp nhiều tính năng khác như theo dõi lỗi, quản lý dự án, đánh giá mã nguồn (code review), và cộng tác trong nhóm. GitHub không chỉ là nơi để các nhà phát triển lưu trữ mã nguồn mà còn là môi trường cộng tác mạnh mẽ cho hàng triệu dự án phần mềm trên khắp thế giới, từ các dự án mã nguồn mở cho đến các dự án thương mại.</w:t>
      </w:r>
    </w:p>
    <w:p w14:paraId="113B8CB1" w14:textId="77777777" w:rsidR="00470B2D" w:rsidRDefault="00000000">
      <w:pPr>
        <w:spacing w:before="288" w:line="276" w:lineRule="auto"/>
        <w:ind w:leftChars="6" w:left="16" w:firstLineChars="157" w:firstLine="410"/>
        <w:rPr>
          <w:b/>
          <w:bCs/>
          <w:szCs w:val="26"/>
        </w:rPr>
      </w:pPr>
      <w:r>
        <w:rPr>
          <w:b/>
          <w:bCs/>
          <w:szCs w:val="26"/>
        </w:rPr>
        <w:t>*Lịch sử ra đời và phát triển của GitHub</w:t>
      </w:r>
    </w:p>
    <w:p w14:paraId="34911747" w14:textId="77777777" w:rsidR="00470B2D" w:rsidRDefault="00000000">
      <w:pPr>
        <w:spacing w:before="288" w:line="276" w:lineRule="auto"/>
        <w:ind w:leftChars="6" w:left="16" w:firstLineChars="157" w:firstLine="408"/>
        <w:rPr>
          <w:szCs w:val="26"/>
        </w:rPr>
      </w:pPr>
      <w:r>
        <w:rPr>
          <w:szCs w:val="26"/>
        </w:rPr>
        <w:t>GitHub được ra mắt lần đầu tiên vào năm 2008 bởi Tom Preston-Werner, Chris Wanstrath, PJ Hyett và Scott Chacon, với mục tiêu cung cấp một nền tảng giúp các nhà phát triển phần mềm dễ dàng sử dụng Git, một hệ thống quản lý mã nguồn phân tán mạnh mẽ. Git, do Linus Torvalds – người sáng lập Linux – phát triển, đã trở thành tiêu chuẩn trong việc quản lý mã nguồn, nhưng vào thời điểm đó, việc sử dụng Git trực tiếp không phải là điều đơn giản đối với mọi người. GitHub đã giải quyết vấn đề này bằng cách cung cấp giao diện người dùng thân thiện, dễ sử dụng và tích hợp nhiều tính năng giúp quản lý các dự án phần mềm trở nên dễ dàng hơn.</w:t>
      </w:r>
    </w:p>
    <w:p w14:paraId="3D36C261" w14:textId="77777777" w:rsidR="00470B2D" w:rsidRDefault="00000000">
      <w:pPr>
        <w:spacing w:before="288" w:line="276" w:lineRule="auto"/>
        <w:ind w:leftChars="6" w:left="16" w:firstLineChars="157" w:firstLine="408"/>
        <w:rPr>
          <w:szCs w:val="26"/>
        </w:rPr>
      </w:pPr>
      <w:r>
        <w:rPr>
          <w:szCs w:val="26"/>
        </w:rPr>
        <w:t>Kể từ khi ra mắt, GitHub đã không ngừng phát triển và trở thành một trong những nền tảng quản lý mã nguồn phổ biến nhất trên thế giới. Vào năm 2018, GitHub đã được Microsoft mua lại với giá 7,5 tỷ USD, một sự kiện gây chú ý lớn trong cộng đồng công nghệ. Sau khi về tay Microsoft, GitHub tiếp tục phát triển và tích hợp thêm nhiều tính năng và công cụ mạnh mẽ để hỗ trợ nhà phát triển trong việc quản lý dự án và phát triển phần mềm.</w:t>
      </w:r>
    </w:p>
    <w:p w14:paraId="78CBD6EE" w14:textId="77777777" w:rsidR="00470B2D" w:rsidRDefault="00000000">
      <w:pPr>
        <w:pStyle w:val="Heading2"/>
        <w:ind w:leftChars="6" w:left="16" w:firstLineChars="157" w:firstLine="473"/>
      </w:pPr>
      <w:bookmarkStart w:id="21" w:name="_Toc177160238"/>
      <w:bookmarkStart w:id="22" w:name="_Toc1993"/>
      <w:bookmarkStart w:id="23" w:name="_Toc1109"/>
      <w:r>
        <w:t>Vai trò của GitHub trong phát triển phần mềm</w:t>
      </w:r>
      <w:bookmarkEnd w:id="21"/>
      <w:bookmarkEnd w:id="22"/>
      <w:bookmarkEnd w:id="23"/>
    </w:p>
    <w:p w14:paraId="3F01648B" w14:textId="77777777" w:rsidR="00470B2D" w:rsidRDefault="00000000">
      <w:pPr>
        <w:spacing w:before="288" w:line="276" w:lineRule="auto"/>
        <w:ind w:leftChars="6" w:left="16" w:firstLineChars="157" w:firstLine="408"/>
        <w:rPr>
          <w:szCs w:val="26"/>
        </w:rPr>
      </w:pPr>
      <w:r>
        <w:rPr>
          <w:szCs w:val="26"/>
        </w:rPr>
        <w:t>Trong lĩnh vực phát triển phần mềm, GitHub đóng vai trò cực kỳ quan trọng. Nó không chỉ là nơi lưu trữ mã nguồn mà còn là một công cụ mạnh mẽ giúp các nhóm phát triển phần mềm hợp tác và quản lý dự án hiệu quả hơn. Dưới đây là một số vai trò chính của GitHub:</w:t>
      </w:r>
    </w:p>
    <w:p w14:paraId="337AFA8B" w14:textId="77777777" w:rsidR="00470B2D" w:rsidRDefault="00000000">
      <w:pPr>
        <w:spacing w:before="288" w:line="276" w:lineRule="auto"/>
        <w:ind w:leftChars="6" w:left="16" w:firstLineChars="157" w:firstLine="410"/>
        <w:rPr>
          <w:szCs w:val="26"/>
        </w:rPr>
      </w:pPr>
      <w:r>
        <w:rPr>
          <w:b/>
          <w:bCs/>
          <w:szCs w:val="26"/>
        </w:rPr>
        <w:t>Quản lý mã nguồn:</w:t>
      </w:r>
      <w:r>
        <w:rPr>
          <w:szCs w:val="26"/>
        </w:rPr>
        <w:t>GitHub giúp các nhà phát triển lưu trữ và quản lý mã nguồn một cách dễ dàng. Họ có thể tạo ra các kho lưu trữ (repositories), lưu trữ mã nguồn của từng phiên bản, và theo dõi sự thay đổi của mã theo thời gian. Nhờ việc sử dụng Git, GitHub giúp các nhà phát triển dễ dàng theo dõi sự thay đổi của từng dòng mã, từ đó giúp đảm bảo tính toàn vẹn và nhất quán của dự án.</w:t>
      </w:r>
    </w:p>
    <w:p w14:paraId="0FEA7C5E" w14:textId="77777777" w:rsidR="00470B2D" w:rsidRDefault="00000000">
      <w:pPr>
        <w:spacing w:before="288" w:line="276" w:lineRule="auto"/>
        <w:ind w:leftChars="6" w:left="16" w:firstLineChars="157" w:firstLine="410"/>
        <w:rPr>
          <w:szCs w:val="26"/>
        </w:rPr>
      </w:pPr>
      <w:r>
        <w:rPr>
          <w:b/>
          <w:bCs/>
          <w:szCs w:val="26"/>
        </w:rPr>
        <w:t>Hợp tác và chia sẻ:</w:t>
      </w:r>
      <w:r>
        <w:rPr>
          <w:szCs w:val="26"/>
        </w:rPr>
        <w:t>GitHub tạo ra môi trường cộng tác trực tuyến, nơi các nhà phát triển từ khắp nơi trên thế giới có thể làm việc cùng nhau trên cùng một dự án. Tính năng "pull request" giúp các thành viên trong nhóm đề xuất thay đổi mã nguồn, đồng thời các thành viên khác có thể kiểm tra và đánh giá mã trước khi tích hợp vào dự án chính.</w:t>
      </w:r>
    </w:p>
    <w:p w14:paraId="31B1DBC5" w14:textId="77777777" w:rsidR="00470B2D" w:rsidRDefault="00000000">
      <w:pPr>
        <w:spacing w:before="288" w:line="276" w:lineRule="auto"/>
        <w:ind w:leftChars="6" w:left="16" w:firstLineChars="157" w:firstLine="410"/>
        <w:rPr>
          <w:szCs w:val="26"/>
        </w:rPr>
      </w:pPr>
      <w:r>
        <w:rPr>
          <w:b/>
          <w:bCs/>
          <w:szCs w:val="26"/>
        </w:rPr>
        <w:t>Quản lý dự án:</w:t>
      </w:r>
      <w:r>
        <w:rPr>
          <w:szCs w:val="26"/>
        </w:rPr>
        <w:t xml:space="preserve"> GitHub cung cấp các công cụ giúp theo dõi tiến trình của dự án phần mềm, quản lý các yêu cầu công việc và lỗi (issues), và phân chia công việc cho các thành viên trong nhóm. Các tính năng như bảng Kanban và timeline giúp các nhà quản lý dự án dễ dàng theo dõi tiến độ và điều phối công việc.</w:t>
      </w:r>
    </w:p>
    <w:p w14:paraId="0F48E232" w14:textId="77777777" w:rsidR="00470B2D" w:rsidRDefault="00000000">
      <w:pPr>
        <w:spacing w:before="288" w:line="276" w:lineRule="auto"/>
        <w:ind w:leftChars="6" w:left="16" w:firstLineChars="157" w:firstLine="410"/>
        <w:rPr>
          <w:szCs w:val="26"/>
        </w:rPr>
      </w:pPr>
      <w:r>
        <w:rPr>
          <w:b/>
          <w:bCs/>
          <w:szCs w:val="26"/>
        </w:rPr>
        <w:t xml:space="preserve">Cộng đồng mã nguồn mở: </w:t>
      </w:r>
      <w:r>
        <w:rPr>
          <w:szCs w:val="26"/>
        </w:rPr>
        <w:t>GitHub là nơi mà các dự án mã nguồn mở có thể phát triển và thu hút cộng đồng tham gia. Các nhà phát triển trên toàn thế giới có thể xem, sao chép (fork), và đóng góp cho các dự án mã nguồn mở, từ đó thúc đẩy sự sáng tạo và phát triển công nghệ mới.</w:t>
      </w:r>
    </w:p>
    <w:p w14:paraId="7A1A5288" w14:textId="77777777" w:rsidR="00470B2D" w:rsidRDefault="00470B2D">
      <w:pPr>
        <w:spacing w:before="288" w:line="276" w:lineRule="auto"/>
        <w:ind w:leftChars="6" w:left="16" w:firstLineChars="157" w:firstLine="408"/>
        <w:rPr>
          <w:szCs w:val="26"/>
        </w:rPr>
      </w:pPr>
    </w:p>
    <w:p w14:paraId="5EDD185A" w14:textId="77777777" w:rsidR="00470B2D" w:rsidRDefault="00000000">
      <w:pPr>
        <w:pStyle w:val="Heading1"/>
        <w:ind w:leftChars="6" w:left="16" w:firstLineChars="157" w:firstLine="504"/>
      </w:pPr>
      <w:bookmarkStart w:id="24" w:name="_Toc177160239"/>
      <w:bookmarkStart w:id="25" w:name="_Toc23571"/>
      <w:bookmarkStart w:id="26" w:name="_Toc4866"/>
      <w:r>
        <w:t>Kiến trúc và công nghệ nền tảng của github</w:t>
      </w:r>
      <w:bookmarkEnd w:id="24"/>
      <w:bookmarkEnd w:id="25"/>
      <w:bookmarkEnd w:id="26"/>
    </w:p>
    <w:p w14:paraId="62FC12BA" w14:textId="77777777" w:rsidR="00470B2D" w:rsidRDefault="00000000">
      <w:pPr>
        <w:pStyle w:val="Heading2"/>
        <w:ind w:leftChars="6" w:left="16" w:firstLineChars="157" w:firstLine="473"/>
      </w:pPr>
      <w:bookmarkStart w:id="27" w:name="_Toc177160240"/>
      <w:bookmarkStart w:id="28" w:name="_Toc9940"/>
      <w:bookmarkStart w:id="29" w:name="_Toc8801"/>
      <w:r>
        <w:t>Git - Công cụ quản lý mã nguồn</w:t>
      </w:r>
      <w:bookmarkEnd w:id="27"/>
      <w:bookmarkEnd w:id="28"/>
      <w:bookmarkEnd w:id="29"/>
    </w:p>
    <w:p w14:paraId="7B676832" w14:textId="77777777" w:rsidR="00470B2D" w:rsidRDefault="00000000">
      <w:pPr>
        <w:spacing w:before="288" w:line="276" w:lineRule="auto"/>
        <w:ind w:leftChars="6" w:left="16" w:firstLineChars="157" w:firstLine="410"/>
        <w:rPr>
          <w:b/>
          <w:bCs/>
        </w:rPr>
      </w:pPr>
      <w:r>
        <w:rPr>
          <w:b/>
          <w:bCs/>
        </w:rPr>
        <w:t>*Git là gì?</w:t>
      </w:r>
    </w:p>
    <w:p w14:paraId="49154551" w14:textId="77777777" w:rsidR="00470B2D" w:rsidRDefault="00000000">
      <w:pPr>
        <w:spacing w:before="288" w:line="276" w:lineRule="auto"/>
        <w:ind w:leftChars="6" w:left="16" w:firstLineChars="157" w:firstLine="408"/>
      </w:pPr>
      <w:r>
        <w:t>Git là một hệ thống quản lý mã nguồn phân tán (Distributed Version Control System - DVCS) do Linus Torvalds, người sáng lập hệ điều hành Linux, phát triển vào năm 2005. Nó được thiết kế để giúp các nhà phát triển phần mềm quản lý các phiên bản mã nguồn của dự án một cách hiệu quả, đặc biệt trong các dự án có nhiều nhà phát triển tham gia. Git cho phép theo dõi các thay đổi của mã nguồn theo thời gian, giúp các nhà phát triển có thể quay lại các phiên bản trước, so sánh sự khác biệt giữa các phiên bản và hợp nhất (merge) các thay đổi từ nhiều nhánh (branch) khác nhau.</w:t>
      </w:r>
    </w:p>
    <w:p w14:paraId="501117B5" w14:textId="77777777" w:rsidR="00470B2D" w:rsidRDefault="00000000">
      <w:pPr>
        <w:spacing w:before="288" w:line="276" w:lineRule="auto"/>
        <w:ind w:leftChars="6" w:left="16" w:firstLineChars="157" w:firstLine="410"/>
        <w:rPr>
          <w:b/>
          <w:bCs/>
        </w:rPr>
      </w:pPr>
      <w:r>
        <w:rPr>
          <w:b/>
          <w:bCs/>
        </w:rPr>
        <w:t>*Sự khác biệt giữa Git và GitHub</w:t>
      </w:r>
    </w:p>
    <w:p w14:paraId="3AC74815" w14:textId="77777777" w:rsidR="00470B2D" w:rsidRDefault="00000000">
      <w:pPr>
        <w:spacing w:before="288" w:line="276" w:lineRule="auto"/>
        <w:ind w:leftChars="6" w:left="16" w:firstLineChars="157" w:firstLine="408"/>
      </w:pPr>
      <w:r>
        <w:t>Mặc dù GitHub và Git có mối liên hệ mật thiết với nhau, nhưng chúng không hoàn toàn giống nhau. Git là công cụ quản lý mã nguồn cục bộ (local) trên máy tính của từng nhà phát triển, trong khi GitHub là dịch vụ trực tuyến giúp lưu trữ các kho mã nguồn Git và cung cấp môi trường cộng tác giữa các nhà phát triển. Nói cách khác, Git là công cụ giúp quản lý mã nguồn trên máy tính, còn GitHub là nền tảng để chia sẻ và hợp tác các kho mã nguồn đó trên internet.</w:t>
      </w:r>
    </w:p>
    <w:p w14:paraId="0A25127E" w14:textId="77777777" w:rsidR="00470B2D" w:rsidRDefault="00000000">
      <w:pPr>
        <w:spacing w:before="288" w:line="276" w:lineRule="auto"/>
        <w:ind w:leftChars="6" w:left="16" w:firstLineChars="157" w:firstLine="410"/>
        <w:rPr>
          <w:b/>
          <w:bCs/>
        </w:rPr>
      </w:pPr>
      <w:r>
        <w:rPr>
          <w:b/>
          <w:bCs/>
        </w:rPr>
        <w:t>*Các chức năng cơ bản của Git</w:t>
      </w:r>
    </w:p>
    <w:p w14:paraId="4B431C7A" w14:textId="77777777" w:rsidR="00470B2D" w:rsidRDefault="00000000">
      <w:pPr>
        <w:pStyle w:val="ListParagraph"/>
        <w:numPr>
          <w:ilvl w:val="0"/>
          <w:numId w:val="11"/>
        </w:numPr>
        <w:spacing w:before="288" w:line="276" w:lineRule="auto"/>
        <w:ind w:leftChars="6" w:left="16" w:firstLineChars="157" w:firstLine="410"/>
      </w:pPr>
      <w:r>
        <w:rPr>
          <w:b/>
          <w:bCs/>
        </w:rPr>
        <w:t>Commit</w:t>
      </w:r>
      <w:r>
        <w:t>: Ghi lại trạng thái hiện tại của mã nguồn vào lịch sử, tạo ra một điểm mốc mà người dùng có thể quay lại nếu cần.</w:t>
      </w:r>
    </w:p>
    <w:p w14:paraId="68A850B4" w14:textId="77777777" w:rsidR="00470B2D" w:rsidRDefault="00000000">
      <w:pPr>
        <w:pStyle w:val="ListParagraph"/>
        <w:numPr>
          <w:ilvl w:val="0"/>
          <w:numId w:val="11"/>
        </w:numPr>
        <w:spacing w:before="288" w:line="276" w:lineRule="auto"/>
        <w:ind w:leftChars="6" w:left="16" w:firstLineChars="157" w:firstLine="410"/>
      </w:pPr>
      <w:r>
        <w:rPr>
          <w:b/>
          <w:bCs/>
        </w:rPr>
        <w:t>Branch</w:t>
      </w:r>
      <w:r>
        <w:t>: Tạo nhánh mới để phát triển tính năng riêng mà không ảnh hưởng đến nhánh chính của dự án.</w:t>
      </w:r>
    </w:p>
    <w:p w14:paraId="1C2D082C" w14:textId="77777777" w:rsidR="00470B2D" w:rsidRDefault="00000000">
      <w:pPr>
        <w:pStyle w:val="ListParagraph"/>
        <w:numPr>
          <w:ilvl w:val="0"/>
          <w:numId w:val="11"/>
        </w:numPr>
        <w:spacing w:before="288" w:line="276" w:lineRule="auto"/>
        <w:ind w:leftChars="6" w:left="16" w:firstLineChars="157" w:firstLine="410"/>
      </w:pPr>
      <w:r>
        <w:rPr>
          <w:b/>
          <w:bCs/>
        </w:rPr>
        <w:t>Merge</w:t>
      </w:r>
      <w:r>
        <w:t>: Kết hợp các thay đổi từ các nhánh khác nhau vào một nhánh chung.</w:t>
      </w:r>
    </w:p>
    <w:p w14:paraId="069F405A" w14:textId="77777777" w:rsidR="00470B2D" w:rsidRDefault="00000000">
      <w:pPr>
        <w:pStyle w:val="ListParagraph"/>
        <w:numPr>
          <w:ilvl w:val="0"/>
          <w:numId w:val="11"/>
        </w:numPr>
        <w:spacing w:before="288" w:line="276" w:lineRule="auto"/>
        <w:ind w:leftChars="6" w:left="16" w:firstLineChars="157" w:firstLine="410"/>
      </w:pPr>
      <w:r>
        <w:rPr>
          <w:b/>
          <w:bCs/>
        </w:rPr>
        <w:t>Clone</w:t>
      </w:r>
      <w:r>
        <w:t>:Sao chép một kho lưu trữ Git từ máy chủ về máy cục bộ để làm việc.</w:t>
      </w:r>
    </w:p>
    <w:p w14:paraId="2674714C" w14:textId="77777777" w:rsidR="00470B2D" w:rsidRDefault="00000000">
      <w:pPr>
        <w:pStyle w:val="Heading2"/>
        <w:ind w:leftChars="6" w:left="16" w:firstLineChars="157" w:firstLine="473"/>
      </w:pPr>
      <w:bookmarkStart w:id="30" w:name="_Toc177160241"/>
      <w:bookmarkStart w:id="31" w:name="_Toc16546"/>
      <w:bookmarkStart w:id="32" w:name="_Toc15039"/>
      <w:r>
        <w:t>GitHub và Git</w:t>
      </w:r>
      <w:bookmarkEnd w:id="30"/>
      <w:bookmarkEnd w:id="31"/>
      <w:bookmarkEnd w:id="32"/>
    </w:p>
    <w:p w14:paraId="5C2B37B7" w14:textId="77777777" w:rsidR="00470B2D" w:rsidRDefault="00000000">
      <w:pPr>
        <w:spacing w:before="288" w:line="276" w:lineRule="auto"/>
        <w:ind w:leftChars="6" w:left="16" w:firstLineChars="157" w:firstLine="408"/>
      </w:pPr>
      <w:r>
        <w:t>GitHub sử dụng Git làm công cụ chính để quản lý mã nguồn. Khi các nhà phát triển tạo ra một kho lưu trữ (repository) trên GitHub, họ thực chất đang sử dụng Git để quản lý các phiên bản mã nguồn của dự án đó. GitHub cung cấp giao diện người dùng web để thực hiện các thao tác cơ bản của Git như commit, branch, merge, và pull request. Ngoài ra, GitHub còn cung cấp các tính năng nâng cao để quản lý dự án, như tích hợp với các công cụ CI/CD, quản lý tài liệu và giao tiếp với các thành viên trong nhóm.</w:t>
      </w:r>
    </w:p>
    <w:p w14:paraId="01054FC9" w14:textId="77777777" w:rsidR="00470B2D" w:rsidRDefault="00000000">
      <w:pPr>
        <w:spacing w:before="288" w:line="276" w:lineRule="auto"/>
        <w:ind w:leftChars="6" w:left="16" w:firstLineChars="157" w:firstLine="408"/>
      </w:pPr>
      <w:r>
        <w:t>GitHub còn cho phép tích hợp Git với nhiều dịch vụ khác. Ví dụ, các công cụ kiểm tra mã tự động (CI tools) như Travis CI hay CircleCI có thể tích hợp với GitHub để kiểm tra mã nguồn ngay khi có một pull request mới. GitHub cũng tích hợp với các công cụ theo dõi công việc như Jira hoặc Trello để quản lý dự án dễ dàng hơn.</w:t>
      </w:r>
    </w:p>
    <w:p w14:paraId="43D27F80" w14:textId="77777777" w:rsidR="00470B2D" w:rsidRDefault="00000000">
      <w:pPr>
        <w:spacing w:before="288" w:line="276" w:lineRule="auto"/>
        <w:ind w:leftChars="6" w:left="16" w:firstLineChars="157" w:firstLine="408"/>
      </w:pPr>
      <w:r>
        <w:t>Trong tổng thể, GitHub đã trở thành một công cụ không thể thiếu trong quá trình phát triển phần mềm hiện đại, giúp các nhà phát triển hợp tác dễ dàng và quản lý mã nguồn hiệu quả hơn.</w:t>
      </w:r>
    </w:p>
    <w:p w14:paraId="7D723527" w14:textId="77777777" w:rsidR="00470B2D" w:rsidRDefault="00470B2D">
      <w:pPr>
        <w:spacing w:before="288" w:line="276" w:lineRule="auto"/>
        <w:ind w:leftChars="6" w:left="16" w:firstLineChars="157" w:firstLine="408"/>
      </w:pPr>
    </w:p>
    <w:p w14:paraId="216E14CD" w14:textId="77777777" w:rsidR="00470B2D" w:rsidRDefault="00000000">
      <w:pPr>
        <w:pStyle w:val="Heading1"/>
        <w:ind w:leftChars="6" w:left="16" w:firstLineChars="157" w:firstLine="504"/>
      </w:pPr>
      <w:bookmarkStart w:id="33" w:name="_Toc177160242"/>
      <w:bookmarkStart w:id="34" w:name="_Toc21045"/>
      <w:bookmarkStart w:id="35" w:name="_Toc29727"/>
      <w:r>
        <w:t>Các tính năng chính của Github</w:t>
      </w:r>
      <w:bookmarkEnd w:id="33"/>
      <w:bookmarkEnd w:id="34"/>
      <w:bookmarkEnd w:id="35"/>
    </w:p>
    <w:p w14:paraId="1720CB3A" w14:textId="77777777" w:rsidR="00470B2D" w:rsidRDefault="00000000">
      <w:pPr>
        <w:pStyle w:val="Heading2"/>
        <w:ind w:leftChars="6" w:left="16" w:firstLineChars="157" w:firstLine="473"/>
      </w:pPr>
      <w:bookmarkStart w:id="36" w:name="_Toc177160243"/>
      <w:bookmarkStart w:id="37" w:name="_Toc22778"/>
      <w:bookmarkStart w:id="38" w:name="_Toc32449"/>
      <w:r>
        <w:t>Repository (Kho lưu trữ)</w:t>
      </w:r>
      <w:bookmarkEnd w:id="36"/>
      <w:bookmarkEnd w:id="37"/>
      <w:bookmarkEnd w:id="38"/>
    </w:p>
    <w:p w14:paraId="60211FDF" w14:textId="77777777" w:rsidR="00470B2D" w:rsidRDefault="00000000">
      <w:pPr>
        <w:spacing w:before="288" w:line="276" w:lineRule="auto"/>
        <w:ind w:leftChars="6" w:left="16" w:firstLineChars="157" w:firstLine="410"/>
        <w:rPr>
          <w:b/>
          <w:bCs/>
        </w:rPr>
      </w:pPr>
      <w:r>
        <w:rPr>
          <w:b/>
          <w:bCs/>
        </w:rPr>
        <w:t>*</w:t>
      </w:r>
      <w:r>
        <w:rPr>
          <w:b/>
          <w:bCs/>
          <w:lang w:val="vi-VN"/>
        </w:rPr>
        <w:t>Cách tạo và quản lý repository:</w:t>
      </w:r>
    </w:p>
    <w:p w14:paraId="71D0A9DE" w14:textId="77777777" w:rsidR="00470B2D" w:rsidRDefault="00000000">
      <w:pPr>
        <w:spacing w:before="288" w:line="276" w:lineRule="auto"/>
        <w:ind w:leftChars="6" w:left="16" w:firstLineChars="157" w:firstLine="408"/>
        <w:rPr>
          <w:lang w:val="vi-VN"/>
        </w:rPr>
      </w:pPr>
      <w:r>
        <w:rPr>
          <w:lang w:val="vi-VN"/>
        </w:rPr>
        <w:t>- Tạo repository: Để tạo một mới repository, bạn có thể nhấp vào nút `+` ở góc trên bên phải của trang chủ và chọn `New repository`. Điền tên repository, mô tả (tùy chọn), chọn giữa public hoặc private, và cấu hình các tùy chọn khác như initial commit, .gitignore, và license.</w:t>
      </w:r>
    </w:p>
    <w:p w14:paraId="6D118D27" w14:textId="77777777" w:rsidR="00470B2D" w:rsidRDefault="00000000">
      <w:pPr>
        <w:spacing w:before="288" w:line="276" w:lineRule="auto"/>
        <w:ind w:leftChars="6" w:left="16" w:firstLineChars="157" w:firstLine="408"/>
        <w:rPr>
          <w:lang w:val="vi-VN"/>
        </w:rPr>
      </w:pPr>
      <w:r>
        <w:rPr>
          <w:lang w:val="vi-VN"/>
        </w:rPr>
        <w:t>- Quản lý repository: Bạn có thể quản lý các file trong repository bằng cách sử dụng giao diện web hoặc qua command line (git). Có thể thêm, sửa đổi, xóa file, tạo branch mới, và merge branch.</w:t>
      </w:r>
    </w:p>
    <w:p w14:paraId="5560F366" w14:textId="77777777" w:rsidR="00470B2D" w:rsidRDefault="00470B2D">
      <w:pPr>
        <w:spacing w:before="288" w:line="276" w:lineRule="auto"/>
        <w:ind w:leftChars="6" w:left="16" w:firstLineChars="157" w:firstLine="408"/>
        <w:rPr>
          <w:lang w:val="vi-VN"/>
        </w:rPr>
      </w:pPr>
    </w:p>
    <w:p w14:paraId="03666EFE" w14:textId="77777777" w:rsidR="00470B2D" w:rsidRDefault="00000000">
      <w:pPr>
        <w:spacing w:before="288" w:line="276" w:lineRule="auto"/>
        <w:ind w:leftChars="6" w:left="16" w:firstLineChars="157" w:firstLine="410"/>
        <w:rPr>
          <w:b/>
          <w:bCs/>
        </w:rPr>
      </w:pPr>
      <w:r>
        <w:rPr>
          <w:b/>
          <w:bCs/>
        </w:rPr>
        <w:t>*</w:t>
      </w:r>
      <w:r>
        <w:rPr>
          <w:b/>
          <w:bCs/>
          <w:lang w:val="vi-VN"/>
        </w:rPr>
        <w:t>Khác biệt giữa public và private repository:</w:t>
      </w:r>
    </w:p>
    <w:p w14:paraId="0BBCBF13" w14:textId="77777777" w:rsidR="00470B2D" w:rsidRDefault="00000000">
      <w:pPr>
        <w:spacing w:before="288" w:line="276" w:lineRule="auto"/>
        <w:ind w:leftChars="6" w:left="16" w:firstLineChars="157" w:firstLine="408"/>
        <w:rPr>
          <w:lang w:val="vi-VN"/>
        </w:rPr>
      </w:pPr>
      <w:r>
        <w:rPr>
          <w:lang w:val="vi-VN"/>
        </w:rPr>
        <w:t>- Public: Mọi người có thể xem và clone repository. Thích hợp cho dự án mã nguồn mở hoặc cho mục đích chia sẻ kiến thức.</w:t>
      </w:r>
    </w:p>
    <w:p w14:paraId="62FAE33D" w14:textId="77777777" w:rsidR="00470B2D" w:rsidRDefault="00000000">
      <w:pPr>
        <w:spacing w:before="288" w:line="276" w:lineRule="auto"/>
        <w:ind w:leftChars="6" w:left="16" w:firstLineChars="157" w:firstLine="408"/>
      </w:pPr>
      <w:r>
        <w:rPr>
          <w:lang w:val="vi-VN"/>
        </w:rPr>
        <w:t>- Private: Chỉ những người được mời có thể xem và contribute vào repository. Thích hợp cho dự án nhóm, dự án công ty, hoặc bất kỳ dự án nào yêu cầu bảo mật.</w:t>
      </w:r>
    </w:p>
    <w:p w14:paraId="4DEC82DC" w14:textId="77777777" w:rsidR="00470B2D" w:rsidRDefault="00000000">
      <w:pPr>
        <w:pStyle w:val="Heading2"/>
        <w:ind w:leftChars="6" w:left="16" w:firstLineChars="157" w:firstLine="473"/>
      </w:pPr>
      <w:bookmarkStart w:id="39" w:name="_Toc177160244"/>
      <w:bookmarkStart w:id="40" w:name="_Toc18658"/>
      <w:bookmarkStart w:id="41" w:name="_Toc16388"/>
      <w:r>
        <w:t>Branch và Pull Request</w:t>
      </w:r>
      <w:bookmarkEnd w:id="39"/>
      <w:bookmarkEnd w:id="40"/>
      <w:bookmarkEnd w:id="41"/>
    </w:p>
    <w:p w14:paraId="05651AC0" w14:textId="77777777" w:rsidR="00470B2D" w:rsidRDefault="00000000">
      <w:pPr>
        <w:spacing w:before="288" w:line="276" w:lineRule="auto"/>
        <w:ind w:leftChars="6" w:left="16" w:firstLineChars="157" w:firstLine="410"/>
        <w:rPr>
          <w:b/>
          <w:bCs/>
        </w:rPr>
      </w:pPr>
      <w:r>
        <w:rPr>
          <w:b/>
          <w:bCs/>
        </w:rPr>
        <w:t>*</w:t>
      </w:r>
      <w:r>
        <w:rPr>
          <w:b/>
          <w:bCs/>
          <w:lang w:val="vi-VN"/>
        </w:rPr>
        <w:t>Tạo branch và quản lý các nhánh của dự án:</w:t>
      </w:r>
    </w:p>
    <w:p w14:paraId="12BFEFA6" w14:textId="77777777" w:rsidR="00470B2D" w:rsidRDefault="00000000">
      <w:pPr>
        <w:spacing w:before="288" w:line="276" w:lineRule="auto"/>
        <w:ind w:leftChars="6" w:left="16" w:firstLineChars="157" w:firstLine="408"/>
        <w:rPr>
          <w:lang w:val="vi-VN"/>
        </w:rPr>
      </w:pPr>
      <w:r>
        <w:rPr>
          <w:lang w:val="vi-VN"/>
        </w:rPr>
        <w:t>- Tạo branch: Sử dụng lệnh `git branch &lt;branch-name&gt;` hoặc qua giao diện web. Branch giúp phát triển các tính năng mới mà không ảnh hưởng đến branch chính (master/main).</w:t>
      </w:r>
    </w:p>
    <w:p w14:paraId="68597A1C" w14:textId="77777777" w:rsidR="00470B2D" w:rsidRDefault="00000000">
      <w:pPr>
        <w:spacing w:before="288" w:line="276" w:lineRule="auto"/>
        <w:ind w:leftChars="6" w:left="16" w:firstLineChars="157" w:firstLine="408"/>
      </w:pPr>
      <w:r>
        <w:rPr>
          <w:lang w:val="vi-VN"/>
        </w:rPr>
        <w:t>- Quản lý branch: Có thể xem, sửa đổi, xóa branch. Sử dụng `git checkout &lt;branch-name&gt;` để chuyển sang một branch cụ thể.</w:t>
      </w:r>
    </w:p>
    <w:p w14:paraId="4BAE76F6" w14:textId="77777777" w:rsidR="00470B2D" w:rsidRDefault="00000000">
      <w:pPr>
        <w:spacing w:before="288" w:line="276" w:lineRule="auto"/>
        <w:ind w:leftChars="6" w:left="16" w:firstLineChars="157" w:firstLine="408"/>
      </w:pPr>
      <w:r>
        <w:rPr>
          <w:lang w:val="vi-VN"/>
        </w:rPr>
        <w:t>Pull Request: Ý nghĩa và quy trình review mã nguồn:</w:t>
      </w:r>
    </w:p>
    <w:p w14:paraId="7F169FB1" w14:textId="77777777" w:rsidR="00470B2D" w:rsidRDefault="00000000">
      <w:pPr>
        <w:spacing w:before="288" w:line="276" w:lineRule="auto"/>
        <w:ind w:leftChars="6" w:left="16" w:firstLineChars="157" w:firstLine="408"/>
        <w:rPr>
          <w:lang w:val="vi-VN"/>
        </w:rPr>
      </w:pPr>
      <w:r>
        <w:rPr>
          <w:lang w:val="vi-VN"/>
        </w:rPr>
        <w:t>- Ý nghĩa: Pull Request (PR) là một yêu cầu để merge các thay đổi từ một branch vào một branch khác, thường là từ branch phát triển vào branch chính.</w:t>
      </w:r>
    </w:p>
    <w:p w14:paraId="21F951D3" w14:textId="77777777" w:rsidR="00470B2D" w:rsidRDefault="00000000">
      <w:pPr>
        <w:spacing w:before="288" w:line="276" w:lineRule="auto"/>
        <w:ind w:leftChars="6" w:left="16" w:firstLineChars="157" w:firstLine="408"/>
        <w:rPr>
          <w:lang w:val="vi-VN"/>
        </w:rPr>
      </w:pPr>
      <w:r>
        <w:rPr>
          <w:lang w:val="vi-VN"/>
        </w:rPr>
        <w:t>- Quy trình review: Người gửi PR sẽ mời các thành viên khác trong nhóm review mã nguồn. Các reviewer sẽ kiểm tra code, đưa ra ý kiến, và có thể yêu cầu thay đổi trước khi merge. Khi tất cả các phản hồi được giải quyết, PR có thể được merge bởi người quản trị hoặc owner của branch nhận.</w:t>
      </w:r>
    </w:p>
    <w:p w14:paraId="74C4BD54" w14:textId="77777777" w:rsidR="00470B2D" w:rsidRDefault="00470B2D">
      <w:pPr>
        <w:spacing w:before="288" w:line="276" w:lineRule="auto"/>
        <w:ind w:leftChars="6" w:left="16" w:firstLineChars="157" w:firstLine="408"/>
        <w:rPr>
          <w:lang w:val="vi-VN"/>
        </w:rPr>
      </w:pPr>
    </w:p>
    <w:p w14:paraId="3AA029C4" w14:textId="77777777" w:rsidR="00470B2D" w:rsidRDefault="00000000">
      <w:pPr>
        <w:pStyle w:val="Heading2"/>
        <w:ind w:leftChars="6" w:left="16" w:firstLineChars="157" w:firstLine="473"/>
      </w:pPr>
      <w:bookmarkStart w:id="42" w:name="_Toc177160245"/>
      <w:bookmarkStart w:id="43" w:name="_Toc2167"/>
      <w:bookmarkStart w:id="44" w:name="_Toc2164"/>
      <w:r>
        <w:t>GitHub Issues và GitHub Projects</w:t>
      </w:r>
      <w:bookmarkEnd w:id="42"/>
      <w:bookmarkEnd w:id="43"/>
      <w:bookmarkEnd w:id="44"/>
    </w:p>
    <w:p w14:paraId="2D6F0D8F" w14:textId="77777777" w:rsidR="00470B2D" w:rsidRDefault="00000000">
      <w:pPr>
        <w:spacing w:before="288" w:line="276" w:lineRule="auto"/>
        <w:ind w:leftChars="6" w:left="16" w:firstLineChars="157" w:firstLine="410"/>
        <w:rPr>
          <w:b/>
          <w:bCs/>
        </w:rPr>
      </w:pPr>
      <w:r>
        <w:rPr>
          <w:b/>
          <w:bCs/>
          <w:lang w:val="vi-VN"/>
        </w:rPr>
        <w:t>Quản lý nhiệm vụ và lỗi (issue):</w:t>
      </w:r>
    </w:p>
    <w:p w14:paraId="1867FA1F" w14:textId="77777777" w:rsidR="00470B2D" w:rsidRDefault="00000000">
      <w:pPr>
        <w:spacing w:before="288" w:line="276" w:lineRule="auto"/>
        <w:ind w:leftChars="6" w:left="16" w:firstLineChars="157" w:firstLine="408"/>
      </w:pPr>
      <w:r>
        <w:rPr>
          <w:lang w:val="vi-VN"/>
        </w:rPr>
        <w:t>- Tạo và quản lý issue:</w:t>
      </w:r>
      <w:r>
        <w:t xml:space="preserve"> </w:t>
      </w:r>
      <w:r>
        <w:rPr>
          <w:lang w:val="vi-VN"/>
        </w:rPr>
        <w:t>Issues giúp theo dõi các vấn đề, yêu cầu, hoặc bugs trong dự án. Có thể tạo issue mới, gán cho người phụ trách, thêm nhãn, và theo dõi tiến trình giải quyết.</w:t>
      </w:r>
    </w:p>
    <w:p w14:paraId="67F34290" w14:textId="77777777" w:rsidR="00470B2D" w:rsidRDefault="00000000">
      <w:pPr>
        <w:spacing w:before="288" w:line="276" w:lineRule="auto"/>
        <w:ind w:leftChars="6" w:left="16" w:firstLineChars="157" w:firstLine="410"/>
        <w:rPr>
          <w:b/>
          <w:bCs/>
        </w:rPr>
      </w:pPr>
      <w:r>
        <w:rPr>
          <w:b/>
          <w:bCs/>
          <w:lang w:val="vi-VN"/>
        </w:rPr>
        <w:t>Sử dụng GitHub Projects để quản lý tiến độ và công việc nhóm:</w:t>
      </w:r>
    </w:p>
    <w:p w14:paraId="7A4D7D34" w14:textId="77777777" w:rsidR="00470B2D" w:rsidRDefault="00000000">
      <w:pPr>
        <w:spacing w:before="288" w:line="276" w:lineRule="auto"/>
        <w:ind w:leftChars="6" w:left="16" w:firstLineChars="157" w:firstLine="408"/>
        <w:rPr>
          <w:lang w:val="vi-VN"/>
        </w:rPr>
      </w:pPr>
      <w:r>
        <w:rPr>
          <w:lang w:val="vi-VN"/>
        </w:rPr>
        <w:t xml:space="preserve">- </w:t>
      </w:r>
      <w:r>
        <w:t>T</w:t>
      </w:r>
      <w:r>
        <w:rPr>
          <w:lang w:val="vi-VN"/>
        </w:rPr>
        <w:t>ạo và quản lý project: GitHub Projects cho phép tạo các bảng quản lý dự án, giúp tổ chức công việc, phân công nhiệm vụ, và theo dõi tiến độ. Có thể sử dụng các board Kanban, Scrum, hoặc board tùy chỉnh.</w:t>
      </w:r>
    </w:p>
    <w:p w14:paraId="09C92D81" w14:textId="77777777" w:rsidR="00470B2D" w:rsidRDefault="00470B2D">
      <w:pPr>
        <w:spacing w:before="288" w:line="276" w:lineRule="auto"/>
        <w:ind w:leftChars="6" w:left="16" w:firstLineChars="157" w:firstLine="408"/>
        <w:rPr>
          <w:lang w:val="vi-VN"/>
        </w:rPr>
      </w:pPr>
    </w:p>
    <w:p w14:paraId="05E359DA" w14:textId="77777777" w:rsidR="00470B2D" w:rsidRDefault="00000000">
      <w:pPr>
        <w:pStyle w:val="Heading2"/>
        <w:ind w:leftChars="6" w:left="16" w:firstLineChars="157" w:firstLine="473"/>
      </w:pPr>
      <w:bookmarkStart w:id="45" w:name="_Toc177160246"/>
      <w:bookmarkStart w:id="46" w:name="_Toc2047"/>
      <w:bookmarkStart w:id="47" w:name="_Toc15212"/>
      <w:r>
        <w:t>GitHub Actions</w:t>
      </w:r>
      <w:bookmarkEnd w:id="45"/>
      <w:bookmarkEnd w:id="46"/>
      <w:bookmarkEnd w:id="47"/>
    </w:p>
    <w:p w14:paraId="7DFAA535" w14:textId="77777777" w:rsidR="00470B2D" w:rsidRDefault="00000000">
      <w:pPr>
        <w:spacing w:before="288" w:line="276" w:lineRule="auto"/>
        <w:ind w:leftChars="6" w:left="16" w:firstLineChars="157" w:firstLine="410"/>
        <w:rPr>
          <w:b/>
          <w:bCs/>
        </w:rPr>
      </w:pPr>
      <w:r>
        <w:rPr>
          <w:b/>
          <w:bCs/>
          <w:lang w:val="vi-VN"/>
        </w:rPr>
        <w:t>Khái niệm và cách hoạt động của GitHub Actions:</w:t>
      </w:r>
    </w:p>
    <w:p w14:paraId="13A0D81F" w14:textId="77777777" w:rsidR="00470B2D" w:rsidRDefault="00000000">
      <w:pPr>
        <w:spacing w:before="288" w:line="276" w:lineRule="auto"/>
        <w:ind w:leftChars="6" w:left="16" w:firstLineChars="157" w:firstLine="408"/>
      </w:pPr>
      <w:r>
        <w:rPr>
          <w:lang w:val="vi-VN"/>
        </w:rPr>
        <w:t>- GitHub Actions: Là một công cụ tự động hóa CI/CD (Continuous Integration/Continuous Deployment) cho GitHub. Cho phép tạo các workflow để tự động chạy các bước kiểm thử, build, và deploy code mỗi khi có thay đổi được push vào repository.</w:t>
      </w:r>
    </w:p>
    <w:p w14:paraId="1C8FC61A" w14:textId="77777777" w:rsidR="00470B2D" w:rsidRDefault="00470B2D">
      <w:pPr>
        <w:spacing w:before="288" w:line="276" w:lineRule="auto"/>
        <w:ind w:leftChars="6" w:left="16" w:firstLineChars="157" w:firstLine="408"/>
      </w:pPr>
    </w:p>
    <w:p w14:paraId="52AF86B2" w14:textId="77777777" w:rsidR="00470B2D" w:rsidRDefault="00470B2D">
      <w:pPr>
        <w:spacing w:before="288" w:line="276" w:lineRule="auto"/>
        <w:ind w:leftChars="6" w:left="16" w:firstLineChars="157" w:firstLine="408"/>
      </w:pPr>
    </w:p>
    <w:p w14:paraId="32CF3DCC" w14:textId="77777777" w:rsidR="00470B2D" w:rsidRDefault="00000000">
      <w:pPr>
        <w:spacing w:before="288" w:line="276" w:lineRule="auto"/>
        <w:ind w:leftChars="6" w:left="16" w:firstLineChars="157" w:firstLine="410"/>
        <w:rPr>
          <w:b/>
          <w:bCs/>
        </w:rPr>
      </w:pPr>
      <w:r>
        <w:rPr>
          <w:b/>
          <w:bCs/>
          <w:lang w:val="vi-VN"/>
        </w:rPr>
        <w:t>Tự động hóa quy trình CI/CD:</w:t>
      </w:r>
    </w:p>
    <w:p w14:paraId="53827A7F" w14:textId="77777777" w:rsidR="00470B2D" w:rsidRDefault="00000000">
      <w:pPr>
        <w:spacing w:before="288" w:line="276" w:lineRule="auto"/>
        <w:ind w:leftChars="6" w:left="16" w:firstLineChars="157" w:firstLine="408"/>
        <w:rPr>
          <w:lang w:val="vi-VN"/>
        </w:rPr>
      </w:pPr>
      <w:r>
        <w:rPr>
          <w:lang w:val="vi-VN"/>
        </w:rPr>
        <w:t>- Cấu hình workflow: Các workflow được định nghĩa bằng YAML trong file `.github/workflows/`. Có thể sử dụng các template sẵn có hoặc tạo custom workflow phù hợp với nhu cầu dự án.</w:t>
      </w:r>
    </w:p>
    <w:p w14:paraId="4FA24D9A" w14:textId="77777777" w:rsidR="00470B2D" w:rsidRDefault="00000000">
      <w:pPr>
        <w:spacing w:before="288" w:line="276" w:lineRule="auto"/>
        <w:ind w:leftChars="6" w:left="16" w:firstLineChars="157" w:firstLine="408"/>
        <w:rPr>
          <w:lang w:val="vi-VN"/>
        </w:rPr>
      </w:pPr>
      <w:r>
        <w:rPr>
          <w:lang w:val="vi-VN"/>
        </w:rPr>
        <w:t>- Ví dụ: Một workflow cơ bản có thể bao gồm:</w:t>
      </w:r>
    </w:p>
    <w:p w14:paraId="2087E344" w14:textId="77777777" w:rsidR="00470B2D" w:rsidRDefault="00000000">
      <w:pPr>
        <w:spacing w:before="288" w:line="276" w:lineRule="auto"/>
        <w:ind w:leftChars="6" w:left="16" w:firstLineChars="157" w:firstLine="408"/>
        <w:rPr>
          <w:lang w:val="vi-VN"/>
        </w:rPr>
      </w:pPr>
      <w:r>
        <w:rPr>
          <w:lang w:val="vi-VN"/>
        </w:rPr>
        <w:t xml:space="preserve">  ```yaml</w:t>
      </w:r>
    </w:p>
    <w:p w14:paraId="182664C6" w14:textId="77777777" w:rsidR="00470B2D" w:rsidRDefault="00000000">
      <w:pPr>
        <w:spacing w:before="288" w:line="276" w:lineRule="auto"/>
        <w:ind w:leftChars="6" w:left="16" w:firstLineChars="157" w:firstLine="408"/>
      </w:pPr>
      <w:r>
        <w:rPr>
          <w:lang w:val="vi-VN"/>
        </w:rPr>
        <w:t xml:space="preserve">  name: CI</w:t>
      </w:r>
    </w:p>
    <w:p w14:paraId="13F4B4D5" w14:textId="77777777" w:rsidR="00470B2D" w:rsidRDefault="00000000">
      <w:pPr>
        <w:spacing w:before="288" w:line="276" w:lineRule="auto"/>
        <w:ind w:leftChars="6" w:left="16" w:firstLineChars="157" w:firstLine="408"/>
      </w:pPr>
      <w:r>
        <w:rPr>
          <w:lang w:val="vi-VN"/>
        </w:rPr>
        <w:t xml:space="preserve">  on: [push, pull_request]</w:t>
      </w:r>
    </w:p>
    <w:p w14:paraId="2DCA0BFF" w14:textId="77777777" w:rsidR="00470B2D" w:rsidRDefault="00000000">
      <w:pPr>
        <w:spacing w:before="288" w:line="276" w:lineRule="auto"/>
        <w:ind w:leftChars="6" w:left="16" w:firstLineChars="157" w:firstLine="408"/>
      </w:pPr>
      <w:r>
        <w:rPr>
          <w:lang w:val="vi-VN"/>
        </w:rPr>
        <w:t xml:space="preserve">  jobs:</w:t>
      </w:r>
    </w:p>
    <w:p w14:paraId="3B3B0D74" w14:textId="77777777" w:rsidR="00470B2D" w:rsidRDefault="00000000">
      <w:pPr>
        <w:spacing w:before="288" w:line="276" w:lineRule="auto"/>
        <w:ind w:leftChars="6" w:left="16" w:firstLineChars="157" w:firstLine="408"/>
        <w:rPr>
          <w:lang w:val="vi-VN"/>
        </w:rPr>
      </w:pPr>
      <w:r>
        <w:rPr>
          <w:lang w:val="vi-VN"/>
        </w:rPr>
        <w:t xml:space="preserve">    build:</w:t>
      </w:r>
    </w:p>
    <w:p w14:paraId="637FF07B" w14:textId="77777777" w:rsidR="00470B2D" w:rsidRDefault="00000000">
      <w:pPr>
        <w:spacing w:before="288" w:line="276" w:lineRule="auto"/>
        <w:ind w:leftChars="6" w:left="16" w:firstLineChars="157" w:firstLine="408"/>
        <w:rPr>
          <w:lang w:val="vi-VN"/>
        </w:rPr>
      </w:pPr>
      <w:r>
        <w:rPr>
          <w:lang w:val="vi-VN"/>
        </w:rPr>
        <w:t xml:space="preserve">      runs-on: ubuntu-latest</w:t>
      </w:r>
    </w:p>
    <w:p w14:paraId="3E399A9E" w14:textId="77777777" w:rsidR="00470B2D" w:rsidRDefault="00000000">
      <w:pPr>
        <w:spacing w:before="288" w:line="276" w:lineRule="auto"/>
        <w:ind w:leftChars="6" w:left="16" w:firstLineChars="157" w:firstLine="408"/>
        <w:rPr>
          <w:lang w:val="vi-VN"/>
        </w:rPr>
      </w:pPr>
      <w:r>
        <w:rPr>
          <w:lang w:val="vi-VN"/>
        </w:rPr>
        <w:t xml:space="preserve">      steps:</w:t>
      </w:r>
    </w:p>
    <w:p w14:paraId="42ED6382" w14:textId="77777777" w:rsidR="00470B2D" w:rsidRDefault="00000000">
      <w:pPr>
        <w:spacing w:before="288" w:line="276" w:lineRule="auto"/>
        <w:ind w:leftChars="6" w:left="16" w:firstLineChars="157" w:firstLine="408"/>
        <w:rPr>
          <w:lang w:val="vi-VN"/>
        </w:rPr>
      </w:pPr>
      <w:r>
        <w:rPr>
          <w:lang w:val="vi-VN"/>
        </w:rPr>
        <w:t xml:space="preserve">        - uses: actions/checkout@v2</w:t>
      </w:r>
    </w:p>
    <w:p w14:paraId="280F5057" w14:textId="77777777" w:rsidR="00470B2D" w:rsidRDefault="00000000">
      <w:pPr>
        <w:spacing w:before="288" w:line="276" w:lineRule="auto"/>
        <w:ind w:leftChars="6" w:left="16" w:firstLineChars="157" w:firstLine="408"/>
        <w:rPr>
          <w:lang w:val="vi-VN"/>
        </w:rPr>
      </w:pPr>
      <w:r>
        <w:rPr>
          <w:lang w:val="vi-VN"/>
        </w:rPr>
        <w:t xml:space="preserve">        - name: Set up JDK 1.8</w:t>
      </w:r>
    </w:p>
    <w:p w14:paraId="6E89D279" w14:textId="77777777" w:rsidR="00470B2D" w:rsidRDefault="00000000">
      <w:pPr>
        <w:spacing w:before="288" w:line="276" w:lineRule="auto"/>
        <w:ind w:leftChars="6" w:left="16" w:firstLineChars="157" w:firstLine="408"/>
        <w:rPr>
          <w:lang w:val="vi-VN"/>
        </w:rPr>
      </w:pPr>
      <w:r>
        <w:rPr>
          <w:lang w:val="vi-VN"/>
        </w:rPr>
        <w:t xml:space="preserve">          uses: actions/setup-java@v1</w:t>
      </w:r>
    </w:p>
    <w:p w14:paraId="385C66FD" w14:textId="77777777" w:rsidR="00470B2D" w:rsidRDefault="00000000">
      <w:pPr>
        <w:spacing w:before="288" w:line="276" w:lineRule="auto"/>
        <w:ind w:leftChars="6" w:left="16" w:firstLineChars="157" w:firstLine="408"/>
        <w:rPr>
          <w:lang w:val="vi-VN"/>
        </w:rPr>
      </w:pPr>
      <w:r>
        <w:rPr>
          <w:lang w:val="vi-VN"/>
        </w:rPr>
        <w:t xml:space="preserve">          with:</w:t>
      </w:r>
    </w:p>
    <w:p w14:paraId="4BE7DBA4" w14:textId="77777777" w:rsidR="00470B2D" w:rsidRDefault="00000000">
      <w:pPr>
        <w:spacing w:before="288" w:line="276" w:lineRule="auto"/>
        <w:ind w:leftChars="6" w:left="16" w:firstLineChars="157" w:firstLine="408"/>
        <w:rPr>
          <w:lang w:val="vi-VN"/>
        </w:rPr>
      </w:pPr>
      <w:r>
        <w:rPr>
          <w:lang w:val="vi-VN"/>
        </w:rPr>
        <w:t xml:space="preserve">            java-version: 1.8</w:t>
      </w:r>
    </w:p>
    <w:p w14:paraId="18E1F35B" w14:textId="77777777" w:rsidR="00470B2D" w:rsidRDefault="00000000">
      <w:pPr>
        <w:spacing w:before="288" w:line="276" w:lineRule="auto"/>
        <w:ind w:leftChars="6" w:left="16" w:firstLineChars="157" w:firstLine="408"/>
        <w:rPr>
          <w:lang w:val="vi-VN"/>
        </w:rPr>
      </w:pPr>
      <w:r>
        <w:rPr>
          <w:lang w:val="vi-VN"/>
        </w:rPr>
        <w:t xml:space="preserve">        - name: Build with Maven</w:t>
      </w:r>
    </w:p>
    <w:p w14:paraId="2F419631" w14:textId="77777777" w:rsidR="00470B2D" w:rsidRDefault="00000000">
      <w:pPr>
        <w:spacing w:before="288" w:line="276" w:lineRule="auto"/>
        <w:ind w:leftChars="6" w:left="16" w:firstLineChars="157" w:firstLine="408"/>
        <w:rPr>
          <w:lang w:val="vi-VN"/>
        </w:rPr>
      </w:pPr>
      <w:r>
        <w:rPr>
          <w:lang w:val="vi-VN"/>
        </w:rPr>
        <w:t xml:space="preserve">          run: mvn clean install</w:t>
      </w:r>
    </w:p>
    <w:p w14:paraId="022BAF1F" w14:textId="77777777" w:rsidR="00470B2D" w:rsidRDefault="00000000">
      <w:pPr>
        <w:spacing w:before="288" w:line="276" w:lineRule="auto"/>
        <w:ind w:leftChars="6" w:left="16" w:firstLineChars="157" w:firstLine="408"/>
        <w:rPr>
          <w:lang w:val="vi-VN"/>
        </w:rPr>
      </w:pPr>
      <w:r>
        <w:rPr>
          <w:lang w:val="vi-VN"/>
        </w:rPr>
        <w:t xml:space="preserve">        - name: Run tests</w:t>
      </w:r>
    </w:p>
    <w:p w14:paraId="60E9D927" w14:textId="77777777" w:rsidR="00470B2D" w:rsidRDefault="00000000">
      <w:pPr>
        <w:spacing w:before="288" w:line="276" w:lineRule="auto"/>
        <w:ind w:leftChars="6" w:left="16" w:firstLineChars="157" w:firstLine="408"/>
        <w:rPr>
          <w:lang w:val="vi-VN"/>
        </w:rPr>
      </w:pPr>
      <w:r>
        <w:rPr>
          <w:lang w:val="vi-VN"/>
        </w:rPr>
        <w:t xml:space="preserve">          run: mvn test</w:t>
      </w:r>
    </w:p>
    <w:p w14:paraId="063CA369" w14:textId="77777777" w:rsidR="00470B2D" w:rsidRDefault="00000000">
      <w:pPr>
        <w:spacing w:before="288" w:line="276" w:lineRule="auto"/>
        <w:ind w:leftChars="6" w:left="16" w:firstLineChars="157" w:firstLine="408"/>
        <w:rPr>
          <w:lang w:val="vi-VN"/>
        </w:rPr>
      </w:pPr>
      <w:r>
        <w:rPr>
          <w:lang w:val="vi-VN"/>
        </w:rPr>
        <w:t xml:space="preserve">  ```</w:t>
      </w:r>
    </w:p>
    <w:p w14:paraId="5F55AF63" w14:textId="77777777" w:rsidR="00470B2D" w:rsidRDefault="00470B2D">
      <w:pPr>
        <w:spacing w:before="288" w:line="276" w:lineRule="auto"/>
        <w:ind w:leftChars="6" w:left="16" w:firstLineChars="157" w:firstLine="408"/>
        <w:rPr>
          <w:lang w:val="vi-VN"/>
        </w:rPr>
      </w:pPr>
    </w:p>
    <w:p w14:paraId="7536444D" w14:textId="77777777" w:rsidR="00470B2D" w:rsidRDefault="00000000">
      <w:pPr>
        <w:pStyle w:val="Heading2"/>
        <w:ind w:leftChars="6" w:left="16" w:firstLineChars="157" w:firstLine="473"/>
      </w:pPr>
      <w:bookmarkStart w:id="48" w:name="_Toc177160247"/>
      <w:bookmarkStart w:id="49" w:name="_Toc18943"/>
      <w:bookmarkStart w:id="50" w:name="_Toc10968"/>
      <w:r>
        <w:t>GitHub Pages</w:t>
      </w:r>
      <w:bookmarkEnd w:id="48"/>
      <w:bookmarkEnd w:id="49"/>
      <w:bookmarkEnd w:id="50"/>
    </w:p>
    <w:p w14:paraId="3DE727EC" w14:textId="77777777" w:rsidR="00470B2D" w:rsidRDefault="00000000">
      <w:pPr>
        <w:spacing w:before="288" w:line="276" w:lineRule="auto"/>
        <w:ind w:leftChars="6" w:left="16" w:firstLineChars="157" w:firstLine="410"/>
        <w:rPr>
          <w:b/>
          <w:bCs/>
        </w:rPr>
      </w:pPr>
      <w:r>
        <w:rPr>
          <w:b/>
          <w:bCs/>
          <w:lang w:val="vi-VN"/>
        </w:rPr>
        <w:t>Tạo và triển khai website tĩnh từ GitHub repository:</w:t>
      </w:r>
    </w:p>
    <w:p w14:paraId="67F35C94" w14:textId="77777777" w:rsidR="00470B2D" w:rsidRDefault="00000000">
      <w:pPr>
        <w:spacing w:before="288" w:line="276" w:lineRule="auto"/>
        <w:ind w:leftChars="6" w:left="16" w:firstLineChars="157" w:firstLine="408"/>
        <w:rPr>
          <w:lang w:val="vi-VN"/>
        </w:rPr>
      </w:pPr>
      <w:r>
        <w:rPr>
          <w:lang w:val="vi-VN"/>
        </w:rPr>
        <w:t xml:space="preserve">- </w:t>
      </w:r>
      <w:r>
        <w:rPr>
          <w:b/>
          <w:bCs/>
          <w:lang w:val="vi-VN"/>
        </w:rPr>
        <w:t>Cách tạo GitHub Pages</w:t>
      </w:r>
      <w:r>
        <w:rPr>
          <w:lang w:val="vi-VN"/>
        </w:rPr>
        <w:t xml:space="preserve">: </w:t>
      </w:r>
    </w:p>
    <w:p w14:paraId="7E337D6B" w14:textId="77777777" w:rsidR="00470B2D" w:rsidRDefault="00000000">
      <w:pPr>
        <w:spacing w:before="288" w:line="276" w:lineRule="auto"/>
        <w:ind w:leftChars="6" w:left="16" w:firstLineChars="157" w:firstLine="408"/>
        <w:rPr>
          <w:lang w:val="vi-VN"/>
        </w:rPr>
      </w:pPr>
      <w:r>
        <w:rPr>
          <w:lang w:val="vi-VN"/>
        </w:rPr>
        <w:t xml:space="preserve">  1. Chuyển đến repository muốn sử dụng GitHub Pages.</w:t>
      </w:r>
    </w:p>
    <w:p w14:paraId="185F620B" w14:textId="77777777" w:rsidR="00470B2D" w:rsidRDefault="00000000">
      <w:pPr>
        <w:spacing w:before="288" w:line="276" w:lineRule="auto"/>
        <w:ind w:leftChars="6" w:left="16" w:firstLineChars="157" w:firstLine="408"/>
        <w:rPr>
          <w:lang w:val="vi-VN"/>
        </w:rPr>
      </w:pPr>
      <w:r>
        <w:rPr>
          <w:lang w:val="vi-VN"/>
        </w:rPr>
        <w:t xml:space="preserve">  2. Trong Settings, tìm mục "GitHub Pages" và chọn nguồn (source) là `main` hoặc `master` branch (tùy thuộc vào cách bạn quản lý branch).</w:t>
      </w:r>
    </w:p>
    <w:p w14:paraId="1E40F054" w14:textId="77777777" w:rsidR="00470B2D" w:rsidRDefault="00000000">
      <w:pPr>
        <w:spacing w:before="288" w:line="276" w:lineRule="auto"/>
        <w:ind w:leftChars="6" w:left="16" w:firstLineChars="157" w:firstLine="408"/>
        <w:rPr>
          <w:lang w:val="vi-VN"/>
        </w:rPr>
      </w:pPr>
      <w:r>
        <w:rPr>
          <w:lang w:val="vi-VN"/>
        </w:rPr>
        <w:t xml:space="preserve">  3. Chọn một địa chỉ URL cho trang web của bạn.</w:t>
      </w:r>
    </w:p>
    <w:p w14:paraId="3C508010" w14:textId="77777777" w:rsidR="00470B2D" w:rsidRDefault="00000000">
      <w:pPr>
        <w:spacing w:before="288" w:line="276" w:lineRule="auto"/>
        <w:ind w:leftChars="6" w:left="16" w:firstLineChars="157" w:firstLine="408"/>
        <w:rPr>
          <w:lang w:val="vi-VN"/>
        </w:rPr>
      </w:pPr>
      <w:r>
        <w:rPr>
          <w:lang w:val="vi-VN"/>
        </w:rPr>
        <w:t xml:space="preserve">  4. Lưu thay đổi.</w:t>
      </w:r>
    </w:p>
    <w:p w14:paraId="774DAC78" w14:textId="77777777" w:rsidR="00470B2D" w:rsidRDefault="00000000">
      <w:pPr>
        <w:spacing w:before="288" w:line="276" w:lineRule="auto"/>
        <w:ind w:leftChars="6" w:left="16" w:firstLineChars="157" w:firstLine="408"/>
        <w:rPr>
          <w:lang w:val="vi-VN"/>
        </w:rPr>
      </w:pPr>
      <w:r>
        <w:rPr>
          <w:lang w:val="vi-VN"/>
        </w:rPr>
        <w:t>- Triển khai website: Sau khi cấu hình xong, GitHub sẽ tự động build và deploy website tĩnh từ các file trong branch đã chọn. Website sẽ sẵn sàng truy cập tại địa chỉ URL đã chỉ định.</w:t>
      </w:r>
    </w:p>
    <w:p w14:paraId="79DE5C72" w14:textId="77777777" w:rsidR="00470B2D" w:rsidRDefault="00000000">
      <w:pPr>
        <w:spacing w:before="288" w:line="276" w:lineRule="auto"/>
        <w:ind w:leftChars="6" w:left="16" w:firstLineChars="157" w:firstLine="408"/>
      </w:pPr>
      <w:r>
        <w:rPr>
          <w:lang w:val="vi-VN"/>
        </w:rPr>
        <w:t>- Hỗ trợ các loại website: GitHub Pages hỗ trợ các loại website tĩnh như HTML, CSS, JavaScript, Jekyll (một framework cho blog), và nhiều hơn nữa.</w:t>
      </w:r>
    </w:p>
    <w:p w14:paraId="628D6E22" w14:textId="77777777" w:rsidR="00470B2D" w:rsidRDefault="00000000">
      <w:pPr>
        <w:pStyle w:val="Heading1"/>
        <w:ind w:leftChars="6" w:left="16" w:firstLineChars="157" w:firstLine="504"/>
      </w:pPr>
      <w:bookmarkStart w:id="51" w:name="_Toc177160248"/>
      <w:bookmarkStart w:id="52" w:name="_Toc4073"/>
      <w:bookmarkStart w:id="53" w:name="_Toc31755"/>
      <w:r>
        <w:t>Github hỗ trợ cộng đồng lập trình viên:</w:t>
      </w:r>
      <w:bookmarkEnd w:id="51"/>
      <w:bookmarkEnd w:id="52"/>
      <w:bookmarkEnd w:id="53"/>
    </w:p>
    <w:p w14:paraId="66C6FDC5" w14:textId="77777777" w:rsidR="00470B2D" w:rsidRDefault="00000000">
      <w:pPr>
        <w:pStyle w:val="Heading2"/>
        <w:ind w:leftChars="6" w:left="16" w:firstLineChars="157" w:firstLine="473"/>
      </w:pPr>
      <w:bookmarkStart w:id="54" w:name="_Toc177160249"/>
      <w:bookmarkStart w:id="55" w:name="_Toc29023"/>
      <w:bookmarkStart w:id="56" w:name="_Toc16576"/>
      <w:r>
        <w:t>GitHub và Open Source</w:t>
      </w:r>
      <w:bookmarkEnd w:id="54"/>
      <w:bookmarkEnd w:id="55"/>
      <w:bookmarkEnd w:id="56"/>
    </w:p>
    <w:p w14:paraId="7B024C39" w14:textId="77777777" w:rsidR="00470B2D" w:rsidRDefault="00000000">
      <w:pPr>
        <w:spacing w:before="288" w:line="276" w:lineRule="auto"/>
        <w:ind w:leftChars="6" w:left="16" w:firstLineChars="157" w:firstLine="408"/>
        <w:rPr>
          <w:szCs w:val="26"/>
        </w:rPr>
      </w:pPr>
      <w:r>
        <w:rPr>
          <w:szCs w:val="26"/>
        </w:rPr>
        <w:t>GitHub đã trở thành một trong những nền tảng quan trọng nhất cho các dự án mã nguồn mở trên thế giới. Với hàng triệu kho lưu trữ công khai, GitHub không chỉ là nơi lưu trữ mã nguồn, mà còn là nơi tạo ra sự kết nối giữa các lập trình viên từ khắp nơi trên thế giới.</w:t>
      </w:r>
    </w:p>
    <w:p w14:paraId="223328DC"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57" w:name="_Toc177160250"/>
      <w:bookmarkStart w:id="58" w:name="_Toc28302"/>
      <w:bookmarkStart w:id="59" w:name="_Toc17829"/>
      <w:r>
        <w:rPr>
          <w:rFonts w:cs="Times New Roman"/>
          <w:color w:val="60CAF3" w:themeColor="accent4" w:themeTint="99"/>
        </w:rPr>
        <w:t>GitHub như một nền tảng hỗ trợ các dự án mã nguồn mở</w:t>
      </w:r>
      <w:bookmarkEnd w:id="57"/>
      <w:bookmarkEnd w:id="58"/>
      <w:bookmarkEnd w:id="59"/>
    </w:p>
    <w:p w14:paraId="1FB34708" w14:textId="77777777" w:rsidR="00470B2D" w:rsidRDefault="00000000">
      <w:pPr>
        <w:spacing w:before="288" w:line="276" w:lineRule="auto"/>
        <w:ind w:leftChars="6" w:left="16" w:firstLineChars="157" w:firstLine="408"/>
        <w:rPr>
          <w:szCs w:val="26"/>
        </w:rPr>
      </w:pPr>
      <w:r>
        <w:rPr>
          <w:szCs w:val="26"/>
        </w:rPr>
        <w:t>Một trong những yếu tố quan trọng giúp GitHub trở thành trung tâm của cộng đồng mã nguồn mở là tính năng dễ sử dụng và tích hợp chặt chẽ với Git. GitHub cho phép các lập trình viên từ khắp nơi cùng tham gia vào một dự án, đóng góp ý tưởng và mã nguồn, giúp tăng tốc độ phát triển phần mềm. Các dự án mã nguồn mở thường là nơi mà những lập trình viên học hỏi và phát triển kỹ năng của mình thông qua việc cộng tác và review code từ các chuyên gia khác.</w:t>
      </w:r>
    </w:p>
    <w:p w14:paraId="3BB8BFD8" w14:textId="77777777" w:rsidR="00470B2D" w:rsidRDefault="00000000">
      <w:pPr>
        <w:spacing w:before="288" w:line="276" w:lineRule="auto"/>
        <w:ind w:leftChars="6" w:left="16" w:firstLineChars="157" w:firstLine="408"/>
        <w:rPr>
          <w:szCs w:val="26"/>
        </w:rPr>
      </w:pPr>
      <w:r>
        <w:rPr>
          <w:szCs w:val="26"/>
        </w:rPr>
        <w:t>GitHub cung cấp rất nhiều công cụ hỗ trợ cho các dự án mã nguồn mở như GitHub Actions (tự động hoá quy trình làm việc), Issues (quản lý nhiệm vụ), và Discussions (diễn đàn trao đổi ý kiến), giúp tạo ra môi trường thuận lợi cho việc phát triển các dự án mã nguồn mở. Nhờ những công cụ này, các nhóm phát triển có thể làm việc một cách hiệu quả và minh bạch, đồng thời thu hút thêm sự tham gia từ cộng đồng.</w:t>
      </w:r>
    </w:p>
    <w:p w14:paraId="39A49550"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60" w:name="_Toc177160251"/>
      <w:bookmarkStart w:id="61" w:name="_Toc8383"/>
      <w:bookmarkStart w:id="62" w:name="_Toc2583"/>
      <w:r>
        <w:rPr>
          <w:rFonts w:cs="Times New Roman"/>
          <w:color w:val="60CAF3" w:themeColor="accent4" w:themeTint="99"/>
        </w:rPr>
        <w:t>Các dự án nổi bật trên GitHub</w:t>
      </w:r>
      <w:bookmarkEnd w:id="60"/>
      <w:bookmarkEnd w:id="61"/>
      <w:bookmarkEnd w:id="62"/>
    </w:p>
    <w:p w14:paraId="7A0101B7" w14:textId="77777777" w:rsidR="00470B2D" w:rsidRDefault="00000000">
      <w:pPr>
        <w:spacing w:before="288" w:line="276" w:lineRule="auto"/>
        <w:ind w:leftChars="6" w:left="16" w:firstLineChars="157" w:firstLine="408"/>
        <w:rPr>
          <w:szCs w:val="26"/>
        </w:rPr>
      </w:pPr>
      <w:r>
        <w:rPr>
          <w:szCs w:val="26"/>
        </w:rPr>
        <w:t>Trên GitHub, có rất nhiều dự án mã nguồn mở nổi bật đã được cộng đồng lập trình viên đóng góp và sử dụng rộng rãi. Một số dự án điển hình có thể kể đến như:</w:t>
      </w:r>
    </w:p>
    <w:p w14:paraId="13ABB9A7" w14:textId="77777777" w:rsidR="00470B2D" w:rsidRDefault="00000000">
      <w:pPr>
        <w:spacing w:before="288" w:line="276" w:lineRule="auto"/>
        <w:ind w:leftChars="6" w:left="16" w:firstLineChars="157" w:firstLine="408"/>
        <w:rPr>
          <w:szCs w:val="26"/>
        </w:rPr>
      </w:pPr>
      <w:r>
        <w:rPr>
          <w:szCs w:val="26"/>
        </w:rPr>
        <w:t xml:space="preserve">+ </w:t>
      </w:r>
      <w:r>
        <w:rPr>
          <w:b/>
          <w:bCs/>
          <w:szCs w:val="26"/>
        </w:rPr>
        <w:t xml:space="preserve">Linux Kernel: </w:t>
      </w:r>
      <w:r>
        <w:rPr>
          <w:szCs w:val="26"/>
        </w:rPr>
        <w:t>Là dự án mã nguồn mở nổi bật nhất, cung cấp nền tảng hệ điều hành cho hàng triệu thiết bị trên toàn cầu.</w:t>
      </w:r>
    </w:p>
    <w:p w14:paraId="3DFDEBFF" w14:textId="77777777" w:rsidR="00470B2D" w:rsidRDefault="00000000">
      <w:pPr>
        <w:spacing w:before="288" w:line="276" w:lineRule="auto"/>
        <w:ind w:leftChars="6" w:left="16" w:firstLineChars="157" w:firstLine="408"/>
        <w:rPr>
          <w:szCs w:val="26"/>
        </w:rPr>
      </w:pPr>
      <w:r>
        <w:rPr>
          <w:szCs w:val="26"/>
        </w:rPr>
        <w:t xml:space="preserve">+ </w:t>
      </w:r>
      <w:r>
        <w:rPr>
          <w:b/>
          <w:bCs/>
          <w:szCs w:val="26"/>
        </w:rPr>
        <w:t>TensorFlow:</w:t>
      </w:r>
      <w:r>
        <w:rPr>
          <w:szCs w:val="26"/>
        </w:rPr>
        <w:t xml:space="preserve"> Một thư viện machine learning mạnh mẽ, được phát triển bởi Google và được sử dụng rộng rãi trong các ứng dụng AI.</w:t>
      </w:r>
    </w:p>
    <w:p w14:paraId="5153758B" w14:textId="77777777" w:rsidR="00470B2D" w:rsidRDefault="00000000">
      <w:pPr>
        <w:spacing w:before="288" w:line="276" w:lineRule="auto"/>
        <w:ind w:leftChars="6" w:left="16" w:firstLineChars="157" w:firstLine="408"/>
        <w:rPr>
          <w:szCs w:val="26"/>
        </w:rPr>
      </w:pPr>
      <w:r>
        <w:rPr>
          <w:szCs w:val="26"/>
        </w:rPr>
        <w:t xml:space="preserve">+ </w:t>
      </w:r>
      <w:r>
        <w:rPr>
          <w:b/>
          <w:bCs/>
          <w:szCs w:val="26"/>
        </w:rPr>
        <w:t>React</w:t>
      </w:r>
      <w:r>
        <w:rPr>
          <w:szCs w:val="26"/>
        </w:rPr>
        <w:t>: Thư viện JavaScript phát triển giao diện người dùng, được Facebook phát triển và hiện nay đã trở thành công cụ phổ biến cho các nhà phát triển web.</w:t>
      </w:r>
    </w:p>
    <w:p w14:paraId="09D14285" w14:textId="77777777" w:rsidR="00470B2D" w:rsidRDefault="00000000">
      <w:pPr>
        <w:spacing w:before="288" w:line="276" w:lineRule="auto"/>
        <w:ind w:leftChars="6" w:left="16" w:firstLineChars="157" w:firstLine="408"/>
        <w:rPr>
          <w:szCs w:val="26"/>
        </w:rPr>
      </w:pPr>
      <w:r>
        <w:rPr>
          <w:szCs w:val="26"/>
        </w:rPr>
        <w:t>Những dự án này không chỉ giúp thúc đẩy công nghệ phát triển mà còn chứng minh sức mạnh của mô hình mã nguồn mở và cách GitHub đóng góp vào việc phát triển chúng.</w:t>
      </w:r>
    </w:p>
    <w:p w14:paraId="3BF1A6CF" w14:textId="77777777" w:rsidR="00470B2D" w:rsidRDefault="00000000">
      <w:pPr>
        <w:pStyle w:val="Heading2"/>
        <w:ind w:leftChars="6" w:left="16" w:firstLineChars="157" w:firstLine="473"/>
      </w:pPr>
      <w:bookmarkStart w:id="63" w:name="_Toc177160252"/>
      <w:bookmarkStart w:id="64" w:name="_Toc8610"/>
      <w:bookmarkStart w:id="65" w:name="_Toc7889"/>
      <w:r>
        <w:t>GitHub Community và GitHub Sponsors</w:t>
      </w:r>
      <w:bookmarkEnd w:id="63"/>
      <w:bookmarkEnd w:id="64"/>
      <w:bookmarkEnd w:id="65"/>
    </w:p>
    <w:p w14:paraId="40991968" w14:textId="77777777" w:rsidR="00470B2D" w:rsidRDefault="00000000">
      <w:pPr>
        <w:spacing w:before="288" w:line="276" w:lineRule="auto"/>
        <w:ind w:leftChars="6" w:left="16" w:firstLineChars="157" w:firstLine="408"/>
        <w:rPr>
          <w:szCs w:val="26"/>
        </w:rPr>
      </w:pPr>
      <w:r>
        <w:rPr>
          <w:szCs w:val="26"/>
        </w:rPr>
        <w:t>GitHub không chỉ là một công cụ kỹ thuật, mà còn là một nền tảng xã hội, nơi mà các lập trình viên có thể kết nối và học hỏi lẫn nhau. Thông qua cộng đồng GitHub, các lập trình viên có cơ hội tương tác và hỗ trợ nhau, tạo ra một môi trường phát triển phần mềm phong phú.</w:t>
      </w:r>
    </w:p>
    <w:p w14:paraId="4C708C30" w14:textId="77777777" w:rsidR="00470B2D" w:rsidRDefault="00000000">
      <w:pPr>
        <w:pStyle w:val="Title"/>
        <w:numPr>
          <w:ilvl w:val="2"/>
          <w:numId w:val="1"/>
        </w:numPr>
        <w:spacing w:before="288" w:line="276" w:lineRule="auto"/>
        <w:ind w:leftChars="6" w:left="16" w:firstLineChars="157" w:firstLine="424"/>
        <w:outlineLvl w:val="2"/>
        <w:rPr>
          <w:rFonts w:cs="Times New Roman"/>
          <w:color w:val="60CAF3" w:themeColor="accent4" w:themeTint="99"/>
        </w:rPr>
      </w:pPr>
      <w:bookmarkStart w:id="66" w:name="_Toc177160253"/>
      <w:bookmarkStart w:id="67" w:name="_Toc23170"/>
      <w:bookmarkStart w:id="68" w:name="_Toc26661"/>
      <w:r>
        <w:rPr>
          <w:rStyle w:val="TitleChar"/>
          <w:rFonts w:cs="Times New Roman"/>
          <w:b/>
          <w:color w:val="60CAF3" w:themeColor="accent4" w:themeTint="99"/>
        </w:rPr>
        <w:t>Cộng</w:t>
      </w:r>
      <w:r>
        <w:rPr>
          <w:rFonts w:cs="Times New Roman"/>
          <w:color w:val="60CAF3" w:themeColor="accent4" w:themeTint="99"/>
        </w:rPr>
        <w:t xml:space="preserve"> đồng GitHub và cách thức tương tác giữa các lập trình viên</w:t>
      </w:r>
      <w:bookmarkEnd w:id="66"/>
      <w:bookmarkEnd w:id="67"/>
      <w:bookmarkEnd w:id="68"/>
    </w:p>
    <w:p w14:paraId="14BEEC60" w14:textId="77777777" w:rsidR="00470B2D" w:rsidRDefault="00000000">
      <w:pPr>
        <w:spacing w:before="288" w:line="276" w:lineRule="auto"/>
        <w:ind w:leftChars="6" w:left="16" w:firstLineChars="157" w:firstLine="408"/>
        <w:rPr>
          <w:szCs w:val="26"/>
        </w:rPr>
      </w:pPr>
      <w:r>
        <w:rPr>
          <w:szCs w:val="26"/>
        </w:rPr>
        <w:t xml:space="preserve">GitHub Community là một mạng lưới các lập trình viên từ khắp nơi trên thế giới. Cộng đồng này cho phép lập trình viên chia sẻ kiến thức, hỏi đáp về các vấn đề kỹ thuật, và cùng thảo luận về các dự án. Các tính năng như </w:t>
      </w:r>
      <w:r>
        <w:rPr>
          <w:b/>
          <w:bCs/>
          <w:szCs w:val="26"/>
        </w:rPr>
        <w:t>Issues</w:t>
      </w:r>
      <w:r>
        <w:rPr>
          <w:szCs w:val="26"/>
        </w:rPr>
        <w:t xml:space="preserve"> và </w:t>
      </w:r>
      <w:r>
        <w:rPr>
          <w:b/>
          <w:bCs/>
          <w:szCs w:val="26"/>
        </w:rPr>
        <w:t>Pull Requests</w:t>
      </w:r>
      <w:r>
        <w:rPr>
          <w:szCs w:val="26"/>
        </w:rPr>
        <w:t xml:space="preserve"> không chỉ hỗ trợ quản lý công việc mà còn là nơi các lập trình viên thảo luận về những cải tiến, lỗi, và cách thức phát triển phần mềm.</w:t>
      </w:r>
    </w:p>
    <w:p w14:paraId="7B7ED7AB" w14:textId="77777777" w:rsidR="00470B2D" w:rsidRDefault="00000000">
      <w:pPr>
        <w:spacing w:before="288" w:line="276" w:lineRule="auto"/>
        <w:ind w:leftChars="6" w:left="16" w:firstLineChars="157" w:firstLine="408"/>
        <w:rPr>
          <w:szCs w:val="26"/>
        </w:rPr>
      </w:pPr>
      <w:r>
        <w:rPr>
          <w:szCs w:val="26"/>
        </w:rPr>
        <w:t>- Thông qua việc review code và thảo luận trực tiếp trên nền tảng, các lập trình viên có thể học hỏi lẫn nhau, tiếp nhận ý kiến từ những chuyên gia và cộng tác hiệu quả hơn. Điều này đặc biệt có giá trị trong các dự án mã nguồn mở, nơi mà các thành viên đến từ nhiều quốc gia và có múi giờ khác nhau.</w:t>
      </w:r>
    </w:p>
    <w:p w14:paraId="4C24AF2F" w14:textId="77777777" w:rsidR="00470B2D" w:rsidRDefault="00000000">
      <w:pPr>
        <w:pStyle w:val="Title"/>
        <w:numPr>
          <w:ilvl w:val="2"/>
          <w:numId w:val="1"/>
        </w:numPr>
        <w:spacing w:before="288" w:line="276" w:lineRule="auto"/>
        <w:ind w:leftChars="6" w:left="16" w:firstLineChars="157" w:firstLine="424"/>
        <w:outlineLvl w:val="2"/>
        <w:rPr>
          <w:rFonts w:cs="Times New Roman"/>
          <w:color w:val="60CAF3" w:themeColor="accent4" w:themeTint="99"/>
        </w:rPr>
      </w:pPr>
      <w:bookmarkStart w:id="69" w:name="_Toc177160254"/>
      <w:bookmarkStart w:id="70" w:name="_Toc14199"/>
      <w:bookmarkStart w:id="71" w:name="_Toc11413"/>
      <w:r>
        <w:rPr>
          <w:rFonts w:cs="Times New Roman"/>
          <w:color w:val="60CAF3" w:themeColor="accent4" w:themeTint="99"/>
        </w:rPr>
        <w:t>Chương trình GitHub Sponsors hỗ trợ các lập trình viên mã nguồn mở</w:t>
      </w:r>
      <w:bookmarkEnd w:id="69"/>
      <w:bookmarkEnd w:id="70"/>
      <w:bookmarkEnd w:id="71"/>
    </w:p>
    <w:p w14:paraId="366185DA" w14:textId="77777777" w:rsidR="00470B2D" w:rsidRDefault="00000000">
      <w:pPr>
        <w:spacing w:before="288" w:line="276" w:lineRule="auto"/>
        <w:ind w:leftChars="6" w:left="16" w:firstLineChars="157" w:firstLine="408"/>
        <w:rPr>
          <w:szCs w:val="26"/>
        </w:rPr>
      </w:pPr>
      <w:r>
        <w:rPr>
          <w:szCs w:val="26"/>
        </w:rPr>
        <w:t>GitHub Sponsors là một chương trình do GitHub khởi xướng, nhằm hỗ trợ tài chính cho các lập trình viên đóng góp vào các dự án mã nguồn mở. Đây là một cách để cộng đồng hoặc các công ty có thể tài trợ cho các nhà phát triển, giúp họ tiếp tục cống hiến cho các dự án mà không phải lo lắng về vấn đề kinh tế.</w:t>
      </w:r>
    </w:p>
    <w:p w14:paraId="5658C5A0" w14:textId="77777777" w:rsidR="00470B2D" w:rsidRDefault="00000000">
      <w:pPr>
        <w:spacing w:before="288" w:line="276" w:lineRule="auto"/>
        <w:ind w:leftChars="6" w:left="16" w:firstLineChars="157" w:firstLine="408"/>
        <w:rPr>
          <w:szCs w:val="26"/>
        </w:rPr>
      </w:pPr>
      <w:r>
        <w:rPr>
          <w:szCs w:val="26"/>
        </w:rPr>
        <w:t>Chương trình này cho phép lập trình viên nhận được khoản tài trợ trực tiếp từ người dùng hoặc tổ chức thông qua GitHub. Nhờ vậy, nhiều nhà phát triển có thể dành toàn thời gian cho các dự án mã nguồn mở, từ đó cải thiện chất lượng và tốc độ phát triển của phần mềm.</w:t>
      </w:r>
    </w:p>
    <w:p w14:paraId="26A26544" w14:textId="77777777" w:rsidR="00470B2D" w:rsidRDefault="00000000">
      <w:pPr>
        <w:pStyle w:val="Heading2"/>
        <w:ind w:leftChars="6" w:left="16" w:firstLineChars="157" w:firstLine="473"/>
      </w:pPr>
      <w:bookmarkStart w:id="72" w:name="_Toc177160255"/>
      <w:bookmarkStart w:id="73" w:name="_Toc6984"/>
      <w:bookmarkStart w:id="74" w:name="_Toc6445"/>
      <w:r>
        <w:t>Hợp tác và làm việc nhóm trên GitHub</w:t>
      </w:r>
      <w:bookmarkEnd w:id="72"/>
      <w:bookmarkEnd w:id="73"/>
      <w:bookmarkEnd w:id="74"/>
    </w:p>
    <w:p w14:paraId="3F13A8E3" w14:textId="77777777" w:rsidR="00470B2D" w:rsidRDefault="00000000">
      <w:pPr>
        <w:spacing w:before="288" w:line="276" w:lineRule="auto"/>
        <w:ind w:leftChars="6" w:left="16" w:firstLineChars="157" w:firstLine="408"/>
        <w:rPr>
          <w:szCs w:val="26"/>
        </w:rPr>
      </w:pPr>
      <w:r>
        <w:rPr>
          <w:szCs w:val="26"/>
        </w:rPr>
        <w:t xml:space="preserve">GitHub cung cấp nhiều công cụ mạnh mẽ để hỗ trợ việc hợp tác và làm việc nhóm giữa các lập trình viên, đặc biệt trong các dự án quy mô lớn và phân tán. Một số công cụ: Respository (kho lưu trữ), Pull </w:t>
      </w:r>
      <w:r>
        <w:rPr>
          <w:rFonts w:eastAsia="SimSun"/>
          <w:szCs w:val="26"/>
        </w:rPr>
        <w:t>Requests, Branching (Tạo nhánh), Code Review (Đánh giá mã),Issues (Theo dõi vấn đề),GitHub Projects, GitHub Pages</w:t>
      </w:r>
    </w:p>
    <w:p w14:paraId="7042D55E" w14:textId="77777777" w:rsidR="00470B2D" w:rsidRDefault="00000000">
      <w:pPr>
        <w:pStyle w:val="Heading"/>
        <w:spacing w:line="276" w:lineRule="auto"/>
        <w:ind w:leftChars="6" w:left="16" w:firstLineChars="157" w:firstLine="440"/>
        <w:outlineLvl w:val="2"/>
        <w:rPr>
          <w:color w:val="60CAF3" w:themeColor="accent4" w:themeTint="99"/>
        </w:rPr>
      </w:pPr>
      <w:bookmarkStart w:id="75" w:name="_Toc177160256"/>
      <w:bookmarkStart w:id="76" w:name="_Toc2935"/>
      <w:bookmarkStart w:id="77" w:name="_Toc5147"/>
      <w:r>
        <w:rPr>
          <w:color w:val="60CAF3" w:themeColor="accent4" w:themeTint="99"/>
        </w:rPr>
        <w:t>Các công cụ hỗ trợ hợp tác (code review, project management)</w:t>
      </w:r>
      <w:bookmarkEnd w:id="75"/>
      <w:bookmarkEnd w:id="76"/>
      <w:bookmarkEnd w:id="77"/>
    </w:p>
    <w:p w14:paraId="4F006D3C" w14:textId="77777777" w:rsidR="00470B2D" w:rsidRDefault="00000000">
      <w:pPr>
        <w:spacing w:before="288" w:line="276" w:lineRule="auto"/>
        <w:ind w:leftChars="6" w:left="16" w:firstLineChars="157" w:firstLine="408"/>
        <w:rPr>
          <w:szCs w:val="26"/>
        </w:rPr>
      </w:pPr>
      <w:r>
        <w:rPr>
          <w:szCs w:val="26"/>
        </w:rPr>
        <w:t>GitHub tích hợp nhiều tính năng hỗ trợ việc hợp tác giữa các thành viên trong một nhóm phát triển. Một số công cụ nổi bật có thể kể đến:</w:t>
      </w:r>
    </w:p>
    <w:p w14:paraId="5E6B7AD3" w14:textId="77777777" w:rsidR="00470B2D" w:rsidRDefault="00000000">
      <w:pPr>
        <w:spacing w:before="288" w:line="276" w:lineRule="auto"/>
        <w:ind w:leftChars="6" w:left="16" w:firstLineChars="157" w:firstLine="408"/>
        <w:rPr>
          <w:szCs w:val="26"/>
        </w:rPr>
      </w:pPr>
      <w:r>
        <w:rPr>
          <w:szCs w:val="26"/>
        </w:rPr>
        <w:t xml:space="preserve">+ </w:t>
      </w:r>
      <w:r>
        <w:rPr>
          <w:b/>
          <w:bCs/>
          <w:szCs w:val="26"/>
        </w:rPr>
        <w:t>Code Review</w:t>
      </w:r>
      <w:r>
        <w:rPr>
          <w:szCs w:val="26"/>
        </w:rPr>
        <w:t xml:space="preserve">: GitHub cho phép lập trình viên gửi </w:t>
      </w:r>
      <w:r>
        <w:rPr>
          <w:b/>
          <w:bCs/>
          <w:szCs w:val="26"/>
        </w:rPr>
        <w:t>Pull Requests</w:t>
      </w:r>
      <w:r>
        <w:rPr>
          <w:szCs w:val="26"/>
        </w:rPr>
        <w:t xml:space="preserve"> khi hoàn thành một phần công việc. Các thành viên khác trong nhóm có thể review code, đưa ra nhận xét hoặc yêu cầu chỉnh sửa trước khi mã nguồn được hợp nhất vào nhánh chính. Điều này giúp đảm bảo chất lượng mã nguồn và tránh được các lỗi tiềm ẩn.</w:t>
      </w:r>
    </w:p>
    <w:p w14:paraId="5C53DD4C" w14:textId="77777777" w:rsidR="00470B2D" w:rsidRDefault="00000000">
      <w:pPr>
        <w:spacing w:before="288" w:line="276" w:lineRule="auto"/>
        <w:ind w:leftChars="6" w:left="16" w:firstLineChars="157" w:firstLine="408"/>
        <w:rPr>
          <w:szCs w:val="26"/>
        </w:rPr>
      </w:pPr>
      <w:r>
        <w:rPr>
          <w:szCs w:val="26"/>
        </w:rPr>
        <w:t xml:space="preserve">+ </w:t>
      </w:r>
      <w:r>
        <w:rPr>
          <w:b/>
          <w:bCs/>
          <w:szCs w:val="26"/>
        </w:rPr>
        <w:t>Project Management</w:t>
      </w:r>
      <w:r>
        <w:rPr>
          <w:szCs w:val="26"/>
        </w:rPr>
        <w:t xml:space="preserve">: GitHub cung cấp </w:t>
      </w:r>
      <w:r>
        <w:rPr>
          <w:b/>
          <w:bCs/>
          <w:szCs w:val="26"/>
        </w:rPr>
        <w:t>GitHub Projects</w:t>
      </w:r>
      <w:r>
        <w:rPr>
          <w:szCs w:val="26"/>
        </w:rPr>
        <w:t>, một công cụ quản lý dự án trực quan cho phép các nhóm theo dõi tiến độ công việc, phân công nhiệm vụ và quản lý các yêu cầu phát triển. Nó hoạt động giống như một bảng Kanban, cho phép nhóm phát triển theo dõi trạng thái công việc một cách hiệu quả.</w:t>
      </w:r>
    </w:p>
    <w:p w14:paraId="185D94FD" w14:textId="77777777" w:rsidR="00470B2D" w:rsidRDefault="00000000">
      <w:pPr>
        <w:spacing w:before="288" w:line="276" w:lineRule="auto"/>
        <w:ind w:leftChars="6" w:left="16" w:firstLineChars="157" w:firstLine="408"/>
        <w:rPr>
          <w:szCs w:val="26"/>
        </w:rPr>
      </w:pPr>
      <w:r>
        <w:rPr>
          <w:szCs w:val="26"/>
        </w:rPr>
        <w:t xml:space="preserve">+ Ngoài ra, còn có </w:t>
      </w:r>
      <w:r>
        <w:rPr>
          <w:b/>
          <w:bCs/>
          <w:szCs w:val="26"/>
        </w:rPr>
        <w:t xml:space="preserve">Continuous Integration/Continuous Deployment (CI/CD): </w:t>
      </w:r>
      <w:r>
        <w:rPr>
          <w:szCs w:val="26"/>
        </w:rPr>
        <w:t>Thông qua GitHub Actions, các nhóm có thể thiết lập quy trình tự động kiểm tra và triển khai phần mềm, giúp giảm thiểu rủi ro và tăng hiệu quả làm việc.</w:t>
      </w:r>
    </w:p>
    <w:p w14:paraId="5929625C" w14:textId="77777777" w:rsidR="00470B2D" w:rsidRDefault="00000000">
      <w:pPr>
        <w:pStyle w:val="Heading"/>
        <w:spacing w:line="276" w:lineRule="auto"/>
        <w:ind w:leftChars="6" w:left="16" w:firstLineChars="157" w:firstLine="440"/>
        <w:outlineLvl w:val="2"/>
        <w:rPr>
          <w:color w:val="60CAF3" w:themeColor="accent4" w:themeTint="99"/>
        </w:rPr>
      </w:pPr>
      <w:bookmarkStart w:id="78" w:name="_Toc177160257"/>
      <w:bookmarkStart w:id="79" w:name="_Toc1267"/>
      <w:bookmarkStart w:id="80" w:name="_Toc21986"/>
      <w:r>
        <w:rPr>
          <w:color w:val="60CAF3" w:themeColor="accent4" w:themeTint="99"/>
        </w:rPr>
        <w:t>Quản lý phiên bản và các lợi ích trong cộng tác dự án</w:t>
      </w:r>
      <w:bookmarkEnd w:id="78"/>
      <w:bookmarkEnd w:id="79"/>
      <w:bookmarkEnd w:id="80"/>
    </w:p>
    <w:p w14:paraId="23AF42F5" w14:textId="77777777" w:rsidR="00470B2D" w:rsidRDefault="00000000">
      <w:pPr>
        <w:spacing w:before="288" w:line="276" w:lineRule="auto"/>
        <w:ind w:leftChars="6" w:left="16" w:firstLineChars="157" w:firstLine="408"/>
        <w:rPr>
          <w:rFonts w:eastAsia="SimSun"/>
          <w:szCs w:val="26"/>
        </w:rPr>
      </w:pPr>
      <w:r>
        <w:rPr>
          <w:szCs w:val="26"/>
        </w:rPr>
        <w:t>GitHub dựa trên Git,</w:t>
      </w:r>
      <w:r>
        <w:rPr>
          <w:rFonts w:eastAsia="SimSun"/>
          <w:szCs w:val="26"/>
        </w:rPr>
        <w:t>, giúp theo dõi các thay đổi mã nguồn trong suốt quá trình phát triển dự án. Dưới đây là tóm tắt các lợi ích trong việc quản lý phiên bản và cộng tác dự án trên GitHub:</w:t>
      </w:r>
    </w:p>
    <w:p w14:paraId="15A87B30"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Theo dõi lịch sử thay đổi</w:t>
      </w:r>
      <w:r>
        <w:rPr>
          <w:sz w:val="26"/>
          <w:szCs w:val="26"/>
        </w:rPr>
        <w:t>: Mọi thay đổi trong mã nguồn được ghi lại dưới dạng phiên bản, giúp dễ dàng theo dõi ai đã làm gì, khi nào và tại sao. Điều này giúp khôi phục lại mã từ các phiên bản trước nếu cần.</w:t>
      </w:r>
    </w:p>
    <w:p w14:paraId="7B8A8D2B"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Hỗ trợ cộng tác</w:t>
      </w:r>
      <w:r>
        <w:rPr>
          <w:sz w:val="26"/>
          <w:szCs w:val="26"/>
        </w:rPr>
        <w:t>: Nhiều thành viên có thể làm việc trên cùng một dự án mà không xung đột. GitHub cho phép làm việc độc lập trên các nhánh (branch), sau đó hợp nhất lại thông qua pull request.</w:t>
      </w:r>
    </w:p>
    <w:p w14:paraId="0D569553"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Hợp nhất mã dễ dàng (Merge)</w:t>
      </w:r>
      <w:r>
        <w:rPr>
          <w:sz w:val="26"/>
          <w:szCs w:val="26"/>
        </w:rPr>
        <w:t>: Khi một thành viên hoàn thành công việc trên nhánh của mình, họ có thể tạo pull request để yêu cầu hợp nhất (merge) với nhánh chính. Quá trình này cho phép xem xét và thảo luận trước khi tích hợp.</w:t>
      </w:r>
    </w:p>
    <w:p w14:paraId="4DAB3771"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Phân chia công việc</w:t>
      </w:r>
      <w:r>
        <w:rPr>
          <w:sz w:val="26"/>
          <w:szCs w:val="26"/>
        </w:rPr>
        <w:t>: Nhóm có thể chia nhỏ các nhiệm vụ hoặc tính năng trên các nhánh khác nhau, cho phép nhiều người làm việc đồng thời mà không ảnh hưởng đến mã chính.</w:t>
      </w:r>
    </w:p>
    <w:p w14:paraId="3C7ABCEC"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Giảm rủi ro lỗi</w:t>
      </w:r>
      <w:r>
        <w:rPr>
          <w:sz w:val="26"/>
          <w:szCs w:val="26"/>
        </w:rPr>
        <w:t>: Quản lý phiên bản cho phép phát hiện lỗi nhanh chóng bằng cách kiểm tra sự khác biệt giữa các phiên bản và khôi phục lại phiên bản ổn định trước đó nếu xảy ra sự cố.</w:t>
      </w:r>
    </w:p>
    <w:p w14:paraId="4BAE7F87"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Đánh giá mã (Code review)</w:t>
      </w:r>
      <w:r>
        <w:rPr>
          <w:sz w:val="26"/>
          <w:szCs w:val="26"/>
        </w:rPr>
        <w:t>: GitHub tích hợp tính năng code review để nhóm có thể thảo luận và đánh giá mã trước khi nó được đưa vào nhánh chính, đảm bảo chất lượng và tính nhất quán.</w:t>
      </w:r>
    </w:p>
    <w:p w14:paraId="005F3710" w14:textId="77777777" w:rsidR="00470B2D" w:rsidRDefault="00000000">
      <w:pPr>
        <w:pStyle w:val="NormalWeb"/>
        <w:spacing w:before="288" w:line="276" w:lineRule="auto"/>
        <w:ind w:leftChars="6" w:left="16" w:firstLineChars="157" w:firstLine="408"/>
        <w:rPr>
          <w:sz w:val="26"/>
          <w:szCs w:val="26"/>
        </w:rPr>
      </w:pPr>
      <w:r>
        <w:rPr>
          <w:rStyle w:val="Strong"/>
          <w:b w:val="0"/>
          <w:bCs w:val="0"/>
          <w:sz w:val="26"/>
          <w:szCs w:val="26"/>
        </w:rPr>
        <w:t>+ Tính minh bạch và trách nhiệm</w:t>
      </w:r>
      <w:r>
        <w:rPr>
          <w:sz w:val="26"/>
          <w:szCs w:val="26"/>
        </w:rPr>
        <w:t>: Mọi hoạt động trên kho lưu trữ đều công khai và có thể theo dõi, giúp tăng tính minh bạch và đảm bảo trách nhiệm của từng thành viên.</w:t>
      </w:r>
    </w:p>
    <w:p w14:paraId="5FD00C32" w14:textId="77777777" w:rsidR="00470B2D" w:rsidRDefault="00000000">
      <w:pPr>
        <w:pStyle w:val="NormalWeb"/>
        <w:numPr>
          <w:ilvl w:val="0"/>
          <w:numId w:val="12"/>
        </w:numPr>
        <w:spacing w:before="288" w:line="276" w:lineRule="auto"/>
        <w:ind w:leftChars="6" w:left="16" w:firstLineChars="157" w:firstLine="408"/>
        <w:rPr>
          <w:sz w:val="26"/>
          <w:szCs w:val="26"/>
        </w:rPr>
      </w:pPr>
      <w:r>
        <w:rPr>
          <w:sz w:val="26"/>
          <w:szCs w:val="26"/>
        </w:rPr>
        <w:t>Tóm lại, GitHub giúp việc quản lý phiên bản trở nên dễ dàng và hiệu quả, đặc biệt khi làm việc nhóm, giúp tối ưu hóa sự cộng tác, theo dõi thay đổi và đảm bảo chất lượng mã nguồn.</w:t>
      </w:r>
    </w:p>
    <w:p w14:paraId="4B70BA86" w14:textId="77777777" w:rsidR="00470B2D" w:rsidRDefault="00000000">
      <w:pPr>
        <w:pStyle w:val="Heading1"/>
        <w:ind w:leftChars="6" w:left="16" w:firstLineChars="157" w:firstLine="504"/>
      </w:pPr>
      <w:bookmarkStart w:id="81" w:name="_Toc177160258"/>
      <w:bookmarkStart w:id="82" w:name="_Toc9110"/>
      <w:bookmarkStart w:id="83" w:name="_Toc23245"/>
      <w:r>
        <w:t>Các ứng dụng thực tiễn của Github</w:t>
      </w:r>
      <w:bookmarkEnd w:id="81"/>
      <w:bookmarkEnd w:id="82"/>
      <w:bookmarkEnd w:id="83"/>
    </w:p>
    <w:p w14:paraId="3EB07F2C" w14:textId="77777777" w:rsidR="00470B2D" w:rsidRDefault="00000000">
      <w:pPr>
        <w:pStyle w:val="Heading2"/>
        <w:ind w:leftChars="6" w:left="16" w:firstLineChars="157" w:firstLine="473"/>
      </w:pPr>
      <w:bookmarkStart w:id="84" w:name="_Toc177160259"/>
      <w:bookmarkStart w:id="85" w:name="_Toc10969"/>
      <w:bookmarkStart w:id="86" w:name="_Toc1913"/>
      <w:r>
        <w:t>Tại sao nên chọn GitHub cho doanh nghiệp?</w:t>
      </w:r>
      <w:bookmarkEnd w:id="84"/>
      <w:bookmarkEnd w:id="85"/>
      <w:bookmarkEnd w:id="86"/>
    </w:p>
    <w:p w14:paraId="140B8252"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87" w:name="_Toc177160260"/>
      <w:bookmarkStart w:id="88" w:name="_Toc7737"/>
      <w:bookmarkStart w:id="89" w:name="_Toc16542"/>
      <w:r>
        <w:rPr>
          <w:rFonts w:cs="Times New Roman"/>
          <w:color w:val="60CAF3" w:themeColor="accent4" w:themeTint="99"/>
        </w:rPr>
        <w:t>Lý do doanh nghiệp sử dụng GitHub</w:t>
      </w:r>
      <w:bookmarkEnd w:id="87"/>
      <w:bookmarkEnd w:id="88"/>
      <w:bookmarkEnd w:id="89"/>
    </w:p>
    <w:p w14:paraId="18933445" w14:textId="77777777" w:rsidR="00470B2D" w:rsidRDefault="00000000">
      <w:pPr>
        <w:pStyle w:val="ListParagraph"/>
        <w:numPr>
          <w:ilvl w:val="0"/>
          <w:numId w:val="13"/>
        </w:numPr>
        <w:spacing w:beforeLines="0" w:before="288" w:after="160" w:line="276" w:lineRule="auto"/>
        <w:ind w:leftChars="6" w:left="16" w:firstLineChars="157" w:firstLine="408"/>
      </w:pPr>
      <w:r>
        <w:t>Nền tảng quen thuộc: Giúp giảm thời gian đào tạo, thu hút nhân tài và tận dụng cộng đồng hơn 100 triệu nhà phát triển.</w:t>
      </w:r>
    </w:p>
    <w:p w14:paraId="6249028C" w14:textId="77777777" w:rsidR="00470B2D" w:rsidRDefault="00000000">
      <w:pPr>
        <w:pStyle w:val="ListParagraph"/>
        <w:numPr>
          <w:ilvl w:val="0"/>
          <w:numId w:val="13"/>
        </w:numPr>
        <w:spacing w:beforeLines="0" w:before="288" w:after="160" w:line="276" w:lineRule="auto"/>
        <w:ind w:leftChars="6" w:left="16" w:firstLineChars="157" w:firstLine="408"/>
      </w:pPr>
      <w:r>
        <w:t>Tích hợp đám mây: GitHub là nền tảng hoàn chỉnh để xây dựng và cung cấp phần mềm an toàn, tích hợp các công cụ DevOps, thay thế các giải pháp tại chỗ khó bảo trì.</w:t>
      </w:r>
    </w:p>
    <w:p w14:paraId="25F399A4" w14:textId="77777777" w:rsidR="00470B2D" w:rsidRDefault="00000000">
      <w:pPr>
        <w:pStyle w:val="ListParagraph"/>
        <w:numPr>
          <w:ilvl w:val="0"/>
          <w:numId w:val="13"/>
        </w:numPr>
        <w:spacing w:beforeLines="0" w:before="288" w:after="160" w:line="276" w:lineRule="auto"/>
        <w:ind w:leftChars="6" w:left="16" w:firstLineChars="157" w:firstLine="408"/>
      </w:pPr>
      <w:r>
        <w:t>Tính năng hiện đại: Thường xuyên cập nhật với các công cụ như GitHub Copilot và GitHub Actions.</w:t>
      </w:r>
    </w:p>
    <w:p w14:paraId="0D59E7D2" w14:textId="77777777" w:rsidR="00470B2D" w:rsidRDefault="00470B2D">
      <w:pPr>
        <w:pStyle w:val="ListParagraph"/>
        <w:spacing w:beforeLines="0" w:before="288" w:after="160" w:line="276" w:lineRule="auto"/>
        <w:ind w:leftChars="6" w:left="16" w:firstLineChars="157" w:firstLine="408"/>
      </w:pPr>
    </w:p>
    <w:p w14:paraId="4D1F2274"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90" w:name="_Toc177160261"/>
      <w:bookmarkStart w:id="91" w:name="_Toc20624"/>
      <w:bookmarkStart w:id="92" w:name="_Toc17257"/>
      <w:r>
        <w:rPr>
          <w:rFonts w:cs="Times New Roman"/>
          <w:color w:val="60CAF3" w:themeColor="accent4" w:themeTint="99"/>
        </w:rPr>
        <w:t>Cách doanh nghiệp sử dụng GitHub</w:t>
      </w:r>
      <w:bookmarkEnd w:id="90"/>
      <w:bookmarkEnd w:id="91"/>
      <w:bookmarkEnd w:id="92"/>
    </w:p>
    <w:p w14:paraId="3E799AB3" w14:textId="77777777" w:rsidR="00470B2D" w:rsidRDefault="00470B2D">
      <w:pPr>
        <w:pStyle w:val="ListParagraph"/>
        <w:spacing w:before="288" w:line="276" w:lineRule="auto"/>
        <w:ind w:leftChars="6" w:left="16" w:firstLineChars="157" w:firstLine="408"/>
      </w:pPr>
    </w:p>
    <w:p w14:paraId="5A30A7B5" w14:textId="77777777" w:rsidR="00470B2D" w:rsidRDefault="00000000">
      <w:pPr>
        <w:pStyle w:val="ListParagraph"/>
        <w:numPr>
          <w:ilvl w:val="0"/>
          <w:numId w:val="13"/>
        </w:numPr>
        <w:spacing w:beforeLines="0" w:before="288" w:after="160" w:line="276" w:lineRule="auto"/>
        <w:ind w:leftChars="6" w:left="16" w:firstLineChars="157" w:firstLine="408"/>
      </w:pPr>
      <w:r>
        <w:t>Cộng tác: Theo dõi công việc, lập kế hoạch và đánh giá mã nguồn thông qua các vấn đề, dự án, và yêu cầu hợp nhất.</w:t>
      </w:r>
    </w:p>
    <w:p w14:paraId="179EAD10" w14:textId="77777777" w:rsidR="00470B2D" w:rsidRDefault="00000000">
      <w:pPr>
        <w:pStyle w:val="ListParagraph"/>
        <w:numPr>
          <w:ilvl w:val="0"/>
          <w:numId w:val="13"/>
        </w:numPr>
        <w:spacing w:beforeLines="0" w:before="288" w:after="160" w:line="276" w:lineRule="auto"/>
        <w:ind w:leftChars="6" w:left="16" w:firstLineChars="157" w:firstLine="408"/>
      </w:pPr>
      <w:r>
        <w:t>Năng suất:Sử dụng GitHub Copilot để nhận gợi ý mã bằng AI và phát triển nhanh chóng với GitHub Codespaces.</w:t>
      </w:r>
    </w:p>
    <w:p w14:paraId="3D61FE47" w14:textId="77777777" w:rsidR="00470B2D" w:rsidRDefault="00000000">
      <w:pPr>
        <w:pStyle w:val="ListParagraph"/>
        <w:numPr>
          <w:ilvl w:val="0"/>
          <w:numId w:val="13"/>
        </w:numPr>
        <w:spacing w:beforeLines="0" w:before="288" w:after="160" w:line="276" w:lineRule="auto"/>
        <w:ind w:leftChars="6" w:left="16" w:firstLineChars="157" w:firstLine="408"/>
      </w:pPr>
      <w:r>
        <w:t>Tự động hóa: Sử dụng GitHub Actions để tự động hóa quy trình triển khai, lưu trữ phần mềm với GitHub Packages.</w:t>
      </w:r>
    </w:p>
    <w:p w14:paraId="7364BDDC" w14:textId="77777777" w:rsidR="00470B2D" w:rsidRDefault="00000000">
      <w:pPr>
        <w:pStyle w:val="ListParagraph"/>
        <w:numPr>
          <w:ilvl w:val="0"/>
          <w:numId w:val="13"/>
        </w:numPr>
        <w:spacing w:beforeLines="0" w:before="288" w:after="160" w:line="276" w:lineRule="auto"/>
        <w:ind w:leftChars="6" w:left="16" w:firstLineChars="157" w:firstLine="408"/>
      </w:pPr>
      <w:r>
        <w:t>Bảo mật:Bảo mật mã nguồn, cập nhật phụ thuộc với Dependabot và theo dõi tình hình bảo mật trên các kho lưu trữ</w:t>
      </w:r>
    </w:p>
    <w:p w14:paraId="7AD4997A" w14:textId="77777777" w:rsidR="00470B2D" w:rsidRDefault="00000000">
      <w:pPr>
        <w:pStyle w:val="Heading2"/>
        <w:ind w:leftChars="6" w:left="16" w:firstLineChars="157" w:firstLine="473"/>
        <w:rPr>
          <w:b w:val="0"/>
          <w:bCs w:val="0"/>
        </w:rPr>
      </w:pPr>
      <w:bookmarkStart w:id="93" w:name="_Toc177160262"/>
      <w:bookmarkStart w:id="94" w:name="_Toc23646"/>
      <w:bookmarkStart w:id="95" w:name="_Toc11591"/>
      <w:r>
        <w:t>Githud trong học tập</w:t>
      </w:r>
      <w:bookmarkEnd w:id="93"/>
      <w:bookmarkEnd w:id="94"/>
      <w:bookmarkEnd w:id="95"/>
    </w:p>
    <w:p w14:paraId="4910E790" w14:textId="77777777" w:rsidR="00470B2D" w:rsidRDefault="00000000">
      <w:pPr>
        <w:pStyle w:val="ListParagraph"/>
        <w:numPr>
          <w:ilvl w:val="0"/>
          <w:numId w:val="14"/>
        </w:numPr>
        <w:spacing w:beforeLines="0" w:before="288" w:after="160" w:line="276" w:lineRule="auto"/>
        <w:ind w:leftChars="6" w:left="16" w:firstLineChars="157" w:firstLine="408"/>
      </w:pPr>
      <w:r>
        <w:t>Thể hiện khả năng lập trình: Chia sẻ mã nguồn trên GitHub cho phép sinh viên thể hiện kỹ năng lập trình của mình, ngay cả khi chưa có nhiều kinh nghiệm làm việc chuyên nghiệp.</w:t>
      </w:r>
    </w:p>
    <w:p w14:paraId="28905E19" w14:textId="77777777" w:rsidR="00470B2D" w:rsidRDefault="00000000">
      <w:pPr>
        <w:pStyle w:val="ListParagraph"/>
        <w:numPr>
          <w:ilvl w:val="0"/>
          <w:numId w:val="14"/>
        </w:numPr>
        <w:spacing w:beforeLines="0" w:before="288" w:after="160" w:line="276" w:lineRule="auto"/>
        <w:ind w:leftChars="6" w:left="16" w:firstLineChars="157" w:firstLine="408"/>
      </w:pPr>
      <w:r>
        <w:t>Làm nổi bật kỹ năng hợp tác: GitHub hỗ trợ hợp tác, giúp sinh viên chứng minh khả năng làm việc nhóm bằng cách đóng góp vào các dự án.</w:t>
      </w:r>
    </w:p>
    <w:p w14:paraId="4576B64E" w14:textId="77777777" w:rsidR="00470B2D" w:rsidRDefault="00000000">
      <w:pPr>
        <w:pStyle w:val="ListParagraph"/>
        <w:numPr>
          <w:ilvl w:val="0"/>
          <w:numId w:val="14"/>
        </w:numPr>
        <w:spacing w:beforeLines="0" w:before="288" w:after="160" w:line="276" w:lineRule="auto"/>
        <w:ind w:leftChars="6" w:left="16" w:firstLineChars="157" w:firstLine="408"/>
      </w:pPr>
      <w:r>
        <w:t>Thể hiện cam kết: Một hồ sơ GitHub hoạt động tích cực phản ánh sự cam kết với việc học hỏi và phát triển liên tục trong lĩnh vực phát triển phần mềm.</w:t>
      </w:r>
    </w:p>
    <w:p w14:paraId="763CA447" w14:textId="77777777" w:rsidR="00470B2D" w:rsidRDefault="00000000">
      <w:pPr>
        <w:pStyle w:val="ListParagraph"/>
        <w:numPr>
          <w:ilvl w:val="0"/>
          <w:numId w:val="14"/>
        </w:numPr>
        <w:spacing w:beforeLines="0" w:before="288" w:after="160" w:line="276" w:lineRule="auto"/>
        <w:ind w:leftChars="6" w:left="16" w:firstLineChars="157" w:firstLine="408"/>
      </w:pPr>
      <w:r>
        <w:t>Kỹ năng giải quyết vấn đề: Mã nguồn chia sẻ trên GitHub thể hiện khả năng giải quyết vấn đề, tư duy phản biện và cách tiếp cận các thách thức.</w:t>
      </w:r>
    </w:p>
    <w:p w14:paraId="0F771EBF" w14:textId="77777777" w:rsidR="00470B2D" w:rsidRDefault="00000000">
      <w:pPr>
        <w:pStyle w:val="ListParagraph"/>
        <w:numPr>
          <w:ilvl w:val="0"/>
          <w:numId w:val="14"/>
        </w:numPr>
        <w:spacing w:beforeLines="0" w:before="288" w:after="160" w:line="276" w:lineRule="auto"/>
        <w:ind w:leftChars="6" w:left="16" w:firstLineChars="157" w:firstLine="408"/>
      </w:pPr>
      <w:r>
        <w:t>Lợi thế trên thị trường việc làm: Kỹ năng sử dụng GitHub có giá trị trên thị trường việc làm, giúp sinh viên trở nên hấp dẫn hơn trong mắt nhà tuyển dụng.</w:t>
      </w:r>
    </w:p>
    <w:p w14:paraId="67E34F0A" w14:textId="77777777" w:rsidR="00470B2D" w:rsidRDefault="00470B2D">
      <w:pPr>
        <w:spacing w:before="288" w:line="276" w:lineRule="auto"/>
        <w:ind w:leftChars="6" w:left="16" w:firstLineChars="157" w:firstLine="408"/>
      </w:pPr>
    </w:p>
    <w:p w14:paraId="165C21AE" w14:textId="77777777" w:rsidR="00470B2D" w:rsidRDefault="00000000">
      <w:pPr>
        <w:pStyle w:val="ListParagraph"/>
        <w:numPr>
          <w:ilvl w:val="0"/>
          <w:numId w:val="14"/>
        </w:numPr>
        <w:spacing w:beforeLines="0" w:before="288" w:after="160" w:line="276" w:lineRule="auto"/>
        <w:ind w:leftChars="6" w:left="16" w:firstLineChars="157" w:firstLine="408"/>
      </w:pPr>
      <w:r>
        <w:t>Đóng góp mã nguồn mở: Đây là nền tảng quan trọng cho các dự án mã nguồn mở, cho phép sinh viên xây dựng danh tiếng và học hỏi từ người khác.</w:t>
      </w:r>
    </w:p>
    <w:p w14:paraId="6784CB07" w14:textId="77777777" w:rsidR="00470B2D" w:rsidRDefault="00000000">
      <w:pPr>
        <w:pStyle w:val="ListParagraph"/>
        <w:numPr>
          <w:ilvl w:val="0"/>
          <w:numId w:val="14"/>
        </w:numPr>
        <w:spacing w:beforeLines="0" w:before="288" w:after="160" w:line="276" w:lineRule="auto"/>
        <w:ind w:leftChars="6" w:left="16" w:firstLineChars="157" w:firstLine="408"/>
      </w:pPr>
      <w:r>
        <w:t>Kiểm soát phiên bản: GitHub rất quan trọng để kiểm soát phiên bản, giúp theo dõi thay đổi, hợp tác và khôi phục từ lỗi.</w:t>
      </w:r>
    </w:p>
    <w:p w14:paraId="6C6DBBEF" w14:textId="77777777" w:rsidR="00470B2D" w:rsidRDefault="00000000">
      <w:pPr>
        <w:pStyle w:val="ListParagraph"/>
        <w:numPr>
          <w:ilvl w:val="0"/>
          <w:numId w:val="14"/>
        </w:numPr>
        <w:spacing w:beforeLines="0" w:before="288" w:after="160" w:line="276" w:lineRule="auto"/>
        <w:ind w:leftChars="6" w:left="16" w:firstLineChars="157" w:firstLine="408"/>
      </w:pPr>
      <w:r>
        <w:t>Hợp tác: GitHub được sử dụng rộng rãi cho hợp tác, cho phép làm việc nhóm hiệu quả trong các dự án mã nguồn.</w:t>
      </w:r>
    </w:p>
    <w:p w14:paraId="48CFAB59" w14:textId="77777777" w:rsidR="00470B2D" w:rsidRDefault="00000000">
      <w:pPr>
        <w:pStyle w:val="Heading2"/>
        <w:ind w:leftChars="6" w:left="16" w:firstLineChars="157" w:firstLine="473"/>
      </w:pPr>
      <w:bookmarkStart w:id="96" w:name="_Toc177160263"/>
      <w:bookmarkStart w:id="97" w:name="_Toc14314"/>
      <w:bookmarkStart w:id="98" w:name="_Toc25116"/>
      <w:r>
        <w:t>Tích hợp GitHub với các công cụ CI/CD, IDE và các công cụ quản lý dự án.</w:t>
      </w:r>
      <w:bookmarkEnd w:id="96"/>
      <w:bookmarkEnd w:id="97"/>
      <w:bookmarkEnd w:id="98"/>
    </w:p>
    <w:p w14:paraId="61ED41FB"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99" w:name="_Toc177160264"/>
      <w:bookmarkStart w:id="100" w:name="_Toc12817"/>
      <w:bookmarkStart w:id="101" w:name="_Toc20673"/>
      <w:r>
        <w:rPr>
          <w:rFonts w:cs="Times New Roman"/>
          <w:color w:val="60CAF3" w:themeColor="accent4" w:themeTint="99"/>
        </w:rPr>
        <w:t>Tích hợp với các công cụ CI/CD:</w:t>
      </w:r>
      <w:bookmarkEnd w:id="99"/>
      <w:bookmarkEnd w:id="100"/>
      <w:bookmarkEnd w:id="101"/>
    </w:p>
    <w:p w14:paraId="6609336A" w14:textId="77777777" w:rsidR="00470B2D" w:rsidRDefault="00000000">
      <w:pPr>
        <w:pStyle w:val="ListParagraph"/>
        <w:numPr>
          <w:ilvl w:val="0"/>
          <w:numId w:val="15"/>
        </w:numPr>
        <w:spacing w:beforeLines="0" w:before="288" w:after="160" w:line="276" w:lineRule="auto"/>
        <w:ind w:leftChars="6" w:left="16" w:firstLineChars="157" w:firstLine="408"/>
      </w:pPr>
      <w:r>
        <w:t>GitHub Actions: Là giải pháp CI/CD tích hợp sẵn trên GitHub, cho phép định nghĩa các workflow trong repository. Workflow này có thể bao gồm việc build, test, và triển khai tự động mỗi khi có thay đổi được đẩy lên GitHub.</w:t>
      </w:r>
    </w:p>
    <w:p w14:paraId="0A0665AB" w14:textId="77777777" w:rsidR="00470B2D" w:rsidRDefault="00000000">
      <w:pPr>
        <w:pStyle w:val="ListParagraph"/>
        <w:numPr>
          <w:ilvl w:val="0"/>
          <w:numId w:val="15"/>
        </w:numPr>
        <w:spacing w:beforeLines="0" w:before="288" w:after="160" w:line="276" w:lineRule="auto"/>
        <w:ind w:leftChars="6" w:left="16" w:firstLineChars="157" w:firstLine="408"/>
      </w:pPr>
      <w:r>
        <w:t>Jenkins: Là công cụ CI/CD mã nguồn mở có thể tích hợp với GitHub thông qua webhook, cho phép tự động build và triển khai mỗi khi có thay đổi từ GitHub.</w:t>
      </w:r>
    </w:p>
    <w:p w14:paraId="327703C6"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102" w:name="_Toc177160265"/>
      <w:bookmarkStart w:id="103" w:name="_Toc16425"/>
      <w:bookmarkStart w:id="104" w:name="_Toc28691"/>
      <w:r>
        <w:rPr>
          <w:rFonts w:cs="Times New Roman"/>
          <w:color w:val="60CAF3" w:themeColor="accent4" w:themeTint="99"/>
        </w:rPr>
        <w:t>Tích hợp với IDE:</w:t>
      </w:r>
      <w:bookmarkEnd w:id="102"/>
      <w:bookmarkEnd w:id="103"/>
      <w:bookmarkEnd w:id="104"/>
      <w:r>
        <w:rPr>
          <w:rFonts w:cs="Times New Roman"/>
          <w:color w:val="60CAF3" w:themeColor="accent4" w:themeTint="99"/>
        </w:rPr>
        <w:t xml:space="preserve"> </w:t>
      </w:r>
    </w:p>
    <w:p w14:paraId="1AD894AE" w14:textId="77777777" w:rsidR="00470B2D" w:rsidRDefault="00000000">
      <w:pPr>
        <w:pStyle w:val="ListParagraph"/>
        <w:numPr>
          <w:ilvl w:val="0"/>
          <w:numId w:val="16"/>
        </w:numPr>
        <w:spacing w:beforeLines="0" w:before="288" w:after="160" w:line="276" w:lineRule="auto"/>
        <w:ind w:leftChars="6" w:left="16" w:firstLineChars="157" w:firstLine="408"/>
      </w:pPr>
      <w:r>
        <w:t>GitHub có thể tích hợp với nhiều IDE phổ biến như Visual Studio Code, IntelliJ IDEA, hay Eclipse thông qua các plugin hoặc extension, giúp quản lý repository, đẩy mã, và thực hiện kiểm thử trực tiếp từ IDE.</w:t>
      </w:r>
    </w:p>
    <w:p w14:paraId="01CC9136" w14:textId="77777777" w:rsidR="00470B2D" w:rsidRDefault="00470B2D">
      <w:pPr>
        <w:pStyle w:val="ListParagraph"/>
        <w:spacing w:beforeLines="0" w:before="288" w:after="160" w:line="276" w:lineRule="auto"/>
        <w:ind w:leftChars="6" w:left="16" w:firstLineChars="157" w:firstLine="408"/>
      </w:pPr>
    </w:p>
    <w:p w14:paraId="1FEB685C" w14:textId="77777777" w:rsidR="00470B2D" w:rsidRDefault="00000000">
      <w:pPr>
        <w:pStyle w:val="Heading3"/>
        <w:numPr>
          <w:ilvl w:val="2"/>
          <w:numId w:val="1"/>
        </w:numPr>
        <w:ind w:leftChars="6" w:left="16" w:firstLineChars="157" w:firstLine="440"/>
        <w:rPr>
          <w:rFonts w:cs="Times New Roman"/>
          <w:color w:val="60CAF3" w:themeColor="accent4" w:themeTint="99"/>
        </w:rPr>
      </w:pPr>
      <w:bookmarkStart w:id="105" w:name="_Toc177160266"/>
      <w:bookmarkStart w:id="106" w:name="_Toc30573"/>
      <w:bookmarkStart w:id="107" w:name="_Toc22601"/>
      <w:r>
        <w:rPr>
          <w:rFonts w:cs="Times New Roman"/>
          <w:color w:val="60CAF3" w:themeColor="accent4" w:themeTint="99"/>
        </w:rPr>
        <w:t>Tích hợp với các công cụ quản lý dự án:</w:t>
      </w:r>
      <w:bookmarkEnd w:id="105"/>
      <w:bookmarkEnd w:id="106"/>
      <w:bookmarkEnd w:id="107"/>
    </w:p>
    <w:p w14:paraId="250F5D8E" w14:textId="77777777" w:rsidR="00470B2D" w:rsidRDefault="00000000">
      <w:pPr>
        <w:pStyle w:val="ListParagraph"/>
        <w:numPr>
          <w:ilvl w:val="0"/>
          <w:numId w:val="16"/>
        </w:numPr>
        <w:spacing w:beforeLines="0" w:before="288" w:after="160" w:line="276" w:lineRule="auto"/>
        <w:ind w:leftChars="6" w:left="16" w:firstLineChars="157" w:firstLine="408"/>
      </w:pPr>
      <w:r>
        <w:t>Jira: Tích hợp GitHub với Jira giúp đồng bộ các vấn đề GitHub với các vấn đề trên Jira, cho phép quản lý và theo dõi tiến độ dự án trên cả hai nền tảng.</w:t>
      </w:r>
    </w:p>
    <w:p w14:paraId="5984C9AE" w14:textId="77777777" w:rsidR="00470B2D" w:rsidRDefault="00000000">
      <w:pPr>
        <w:pStyle w:val="ListParagraph"/>
        <w:numPr>
          <w:ilvl w:val="0"/>
          <w:numId w:val="16"/>
        </w:numPr>
        <w:spacing w:beforeLines="0" w:before="288" w:after="160" w:line="276" w:lineRule="auto"/>
        <w:ind w:leftChars="6" w:left="16" w:firstLineChars="157" w:firstLine="408"/>
      </w:pPr>
      <w:r>
        <w:t>Trello: Tích hợp với Trello giúp liên kết các vấn đề từ GitHub với các thẻ Trello, tạo cái nhìn trực quan về tiến độ dự án và cải thiện sự phối hợp trong nhóm.</w:t>
      </w:r>
      <w:r>
        <w:br/>
      </w:r>
    </w:p>
    <w:p w14:paraId="563A01C9" w14:textId="77777777" w:rsidR="00470B2D" w:rsidRDefault="00000000">
      <w:pPr>
        <w:pStyle w:val="Heading1"/>
        <w:ind w:leftChars="6" w:left="16" w:firstLineChars="157" w:firstLine="504"/>
      </w:pPr>
      <w:bookmarkStart w:id="108" w:name="_Toc177160267"/>
      <w:bookmarkStart w:id="109" w:name="_Toc26476"/>
      <w:bookmarkStart w:id="110" w:name="_Toc30035"/>
      <w:r>
        <w:t>So sánh Github với các nền tảng tương tự:</w:t>
      </w:r>
      <w:bookmarkEnd w:id="108"/>
      <w:bookmarkEnd w:id="109"/>
      <w:bookmarkEnd w:id="110"/>
    </w:p>
    <w:p w14:paraId="0A63533D" w14:textId="77777777" w:rsidR="00470B2D" w:rsidRDefault="00000000">
      <w:pPr>
        <w:pStyle w:val="Heading2"/>
        <w:ind w:leftChars="6" w:left="16" w:firstLineChars="157" w:firstLine="473"/>
      </w:pPr>
      <w:bookmarkStart w:id="111" w:name="_Toc177160268"/>
      <w:bookmarkStart w:id="112" w:name="_Toc26297"/>
      <w:bookmarkStart w:id="113" w:name="_Toc25765"/>
      <w:r>
        <w:t>So sánh GitHub với GitLab</w:t>
      </w:r>
      <w:bookmarkEnd w:id="111"/>
      <w:bookmarkEnd w:id="112"/>
      <w:bookmarkEnd w:id="113"/>
    </w:p>
    <w:p w14:paraId="1F7D0F1F" w14:textId="77777777" w:rsidR="00470B2D" w:rsidRDefault="00000000">
      <w:pPr>
        <w:spacing w:before="288" w:line="276" w:lineRule="auto"/>
        <w:ind w:leftChars="6" w:left="16" w:firstLineChars="157" w:firstLine="408"/>
      </w:pPr>
      <w:r>
        <w:t>*</w:t>
      </w:r>
      <w:r>
        <w:rPr>
          <w:lang w:val="vi-VN"/>
        </w:rPr>
        <w:t>GitHub:</w:t>
      </w:r>
    </w:p>
    <w:p w14:paraId="1BB9E870" w14:textId="77777777" w:rsidR="00470B2D" w:rsidRDefault="00000000">
      <w:pPr>
        <w:pStyle w:val="ListParagraph"/>
        <w:numPr>
          <w:ilvl w:val="0"/>
          <w:numId w:val="17"/>
        </w:numPr>
        <w:spacing w:before="288" w:line="276" w:lineRule="auto"/>
        <w:ind w:leftChars="6" w:left="16" w:firstLineChars="157" w:firstLine="408"/>
        <w:rPr>
          <w:lang w:val="vi-VN"/>
        </w:rPr>
      </w:pPr>
      <w:r>
        <w:rPr>
          <w:lang w:val="vi-VN"/>
        </w:rPr>
        <w:t>Cộng đồng lớn và nhiều người dùng, thuận lợi cho việc cộng tác mã nguồn mở.</w:t>
      </w:r>
    </w:p>
    <w:p w14:paraId="4616D1CD" w14:textId="77777777" w:rsidR="00470B2D" w:rsidRDefault="00000000">
      <w:pPr>
        <w:pStyle w:val="ListParagraph"/>
        <w:numPr>
          <w:ilvl w:val="0"/>
          <w:numId w:val="17"/>
        </w:numPr>
        <w:spacing w:before="288" w:line="276" w:lineRule="auto"/>
        <w:ind w:leftChars="6" w:left="16" w:firstLineChars="157" w:firstLine="408"/>
        <w:rPr>
          <w:lang w:val="vi-VN"/>
        </w:rPr>
      </w:pPr>
      <w:r>
        <w:rPr>
          <w:lang w:val="vi-VN"/>
        </w:rPr>
        <w:t>Tích hợp mạnh mẽ với các dịch vụ và công cụ bên ngoài.</w:t>
      </w:r>
    </w:p>
    <w:p w14:paraId="747B7964" w14:textId="77777777" w:rsidR="00470B2D" w:rsidRDefault="00000000">
      <w:pPr>
        <w:pStyle w:val="ListParagraph"/>
        <w:numPr>
          <w:ilvl w:val="0"/>
          <w:numId w:val="17"/>
        </w:numPr>
        <w:spacing w:before="288" w:line="276" w:lineRule="auto"/>
        <w:ind w:leftChars="6" w:left="16" w:firstLineChars="157" w:firstLine="408"/>
        <w:rPr>
          <w:lang w:val="vi-VN"/>
        </w:rPr>
      </w:pPr>
      <w:r>
        <w:rPr>
          <w:lang w:val="vi-VN"/>
        </w:rPr>
        <w:t>GitHub Actions cung cấp tự động hóa quy trình làm việc.</w:t>
      </w:r>
    </w:p>
    <w:p w14:paraId="3FECDBF4" w14:textId="77777777" w:rsidR="00470B2D" w:rsidRDefault="00000000">
      <w:pPr>
        <w:pStyle w:val="ListParagraph"/>
        <w:numPr>
          <w:ilvl w:val="0"/>
          <w:numId w:val="17"/>
        </w:numPr>
        <w:spacing w:before="288" w:line="276" w:lineRule="auto"/>
        <w:ind w:leftChars="6" w:left="16" w:firstLineChars="157" w:firstLine="408"/>
      </w:pPr>
      <w:r>
        <w:rPr>
          <w:lang w:val="vi-VN"/>
        </w:rPr>
        <w:t>GitHub Pages cho phép triển khai website tĩnh dễ dàng.</w:t>
      </w:r>
    </w:p>
    <w:p w14:paraId="7CBEE565" w14:textId="77777777" w:rsidR="00470B2D" w:rsidRDefault="00000000">
      <w:pPr>
        <w:spacing w:before="288" w:line="276" w:lineRule="auto"/>
        <w:ind w:leftChars="6" w:left="16" w:firstLineChars="157" w:firstLine="408"/>
      </w:pPr>
      <w:r>
        <w:t>*</w:t>
      </w:r>
      <w:r>
        <w:rPr>
          <w:lang w:val="vi-VN"/>
        </w:rPr>
        <w:t>GitLab:</w:t>
      </w:r>
    </w:p>
    <w:p w14:paraId="42735804" w14:textId="77777777" w:rsidR="00470B2D" w:rsidRDefault="00000000">
      <w:pPr>
        <w:pStyle w:val="ListParagraph"/>
        <w:numPr>
          <w:ilvl w:val="0"/>
          <w:numId w:val="18"/>
        </w:numPr>
        <w:spacing w:before="288" w:line="276" w:lineRule="auto"/>
        <w:ind w:leftChars="6" w:left="16" w:firstLineChars="157" w:firstLine="408"/>
        <w:rPr>
          <w:lang w:val="vi-VN"/>
        </w:rPr>
      </w:pPr>
      <w:r>
        <w:rPr>
          <w:lang w:val="vi-VN"/>
        </w:rPr>
        <w:t>Cung cấp cả phiên bản cài đặt tự chủ (self-hosted) và dịch vụ đám mây.</w:t>
      </w:r>
    </w:p>
    <w:p w14:paraId="5E0462E6" w14:textId="77777777" w:rsidR="00470B2D" w:rsidRDefault="00000000">
      <w:pPr>
        <w:pStyle w:val="ListParagraph"/>
        <w:numPr>
          <w:ilvl w:val="0"/>
          <w:numId w:val="18"/>
        </w:numPr>
        <w:spacing w:before="288" w:line="276" w:lineRule="auto"/>
        <w:ind w:leftChars="6" w:left="16" w:firstLineChars="157" w:firstLine="408"/>
        <w:rPr>
          <w:lang w:val="vi-VN"/>
        </w:rPr>
      </w:pPr>
      <w:r>
        <w:rPr>
          <w:lang w:val="vi-VN"/>
        </w:rPr>
        <w:t>Tự động hóa CI/CD được tích hợp sẵn và không cần cài đặt thêm.</w:t>
      </w:r>
    </w:p>
    <w:p w14:paraId="6952FC66" w14:textId="77777777" w:rsidR="00470B2D" w:rsidRDefault="00000000">
      <w:pPr>
        <w:pStyle w:val="ListParagraph"/>
        <w:numPr>
          <w:ilvl w:val="0"/>
          <w:numId w:val="18"/>
        </w:numPr>
        <w:spacing w:before="288" w:line="276" w:lineRule="auto"/>
        <w:ind w:leftChars="6" w:left="16" w:firstLineChars="157" w:firstLine="408"/>
        <w:rPr>
          <w:lang w:val="vi-VN"/>
        </w:rPr>
      </w:pPr>
      <w:r>
        <w:rPr>
          <w:lang w:val="vi-VN"/>
        </w:rPr>
        <w:t>Quản lý vòng đời phần mềm toàn diện từ lập kế hoạch đến theo dõi, CI/CD và giám sát.</w:t>
      </w:r>
    </w:p>
    <w:p w14:paraId="2FA9D602" w14:textId="77777777" w:rsidR="00470B2D" w:rsidRDefault="00000000">
      <w:pPr>
        <w:pStyle w:val="ListParagraph"/>
        <w:numPr>
          <w:ilvl w:val="0"/>
          <w:numId w:val="18"/>
        </w:numPr>
        <w:spacing w:before="288" w:line="276" w:lineRule="auto"/>
        <w:ind w:leftChars="6" w:left="16" w:firstLineChars="157" w:firstLine="408"/>
      </w:pPr>
      <w:r>
        <w:rPr>
          <w:lang w:val="vi-VN"/>
        </w:rPr>
        <w:t>Cung cấp tính năng DevOps tích hợp.</w:t>
      </w:r>
    </w:p>
    <w:p w14:paraId="2183D55B" w14:textId="77777777" w:rsidR="00470B2D" w:rsidRDefault="00000000">
      <w:pPr>
        <w:pStyle w:val="Heading2"/>
        <w:ind w:leftChars="6" w:left="16" w:firstLineChars="157" w:firstLine="473"/>
      </w:pPr>
      <w:bookmarkStart w:id="114" w:name="_Toc177160269"/>
      <w:bookmarkStart w:id="115" w:name="_Toc2276"/>
      <w:bookmarkStart w:id="116" w:name="_Toc11539"/>
      <w:r>
        <w:t>So sánh GitHub với Bitbucket</w:t>
      </w:r>
      <w:bookmarkEnd w:id="114"/>
      <w:bookmarkEnd w:id="115"/>
      <w:bookmarkEnd w:id="116"/>
    </w:p>
    <w:p w14:paraId="599CDA99" w14:textId="77777777" w:rsidR="00470B2D" w:rsidRDefault="00000000">
      <w:pPr>
        <w:spacing w:before="288" w:line="276" w:lineRule="auto"/>
        <w:ind w:leftChars="6" w:left="16" w:firstLineChars="157" w:firstLine="408"/>
      </w:pPr>
      <w:r>
        <w:t>*</w:t>
      </w:r>
      <w:r>
        <w:rPr>
          <w:lang w:val="vi-VN"/>
        </w:rPr>
        <w:t>GitHub</w:t>
      </w:r>
      <w:r>
        <w:t>:</w:t>
      </w:r>
    </w:p>
    <w:p w14:paraId="717B17EA" w14:textId="77777777" w:rsidR="00470B2D" w:rsidRDefault="00000000">
      <w:pPr>
        <w:pStyle w:val="ListParagraph"/>
        <w:numPr>
          <w:ilvl w:val="2"/>
          <w:numId w:val="19"/>
        </w:numPr>
        <w:spacing w:before="288" w:line="276" w:lineRule="auto"/>
        <w:ind w:leftChars="6" w:left="16" w:firstLineChars="157" w:firstLine="408"/>
      </w:pPr>
      <w:r>
        <w:rPr>
          <w:lang w:val="vi-VN"/>
        </w:rPr>
        <w:t>Phổ biến trong cộng đồng mã nguồn mở.</w:t>
      </w:r>
    </w:p>
    <w:p w14:paraId="1A516146" w14:textId="77777777" w:rsidR="00470B2D" w:rsidRDefault="00000000">
      <w:pPr>
        <w:pStyle w:val="ListParagraph"/>
        <w:numPr>
          <w:ilvl w:val="2"/>
          <w:numId w:val="19"/>
        </w:numPr>
        <w:spacing w:before="288" w:line="276" w:lineRule="auto"/>
        <w:ind w:leftChars="6" w:left="16" w:firstLineChars="157" w:firstLine="408"/>
        <w:rPr>
          <w:lang w:val="vi-VN"/>
        </w:rPr>
      </w:pPr>
      <w:r>
        <w:rPr>
          <w:lang w:val="vi-VN"/>
        </w:rPr>
        <w:t>Giao diện người dùng trực quan và dễ sử dụng.</w:t>
      </w:r>
    </w:p>
    <w:p w14:paraId="3F0D783F" w14:textId="77777777" w:rsidR="00470B2D" w:rsidRDefault="00000000">
      <w:pPr>
        <w:pStyle w:val="ListParagraph"/>
        <w:numPr>
          <w:ilvl w:val="2"/>
          <w:numId w:val="19"/>
        </w:numPr>
        <w:spacing w:before="288" w:line="276" w:lineRule="auto"/>
        <w:ind w:leftChars="6" w:left="16" w:firstLineChars="157" w:firstLine="408"/>
      </w:pPr>
      <w:r>
        <w:rPr>
          <w:lang w:val="vi-VN"/>
        </w:rPr>
        <w:t>Mạng xã hội dành cho lập trình viên với tính năng theo dõi, sao chép (star) và fork.</w:t>
      </w:r>
    </w:p>
    <w:p w14:paraId="02CADD1C" w14:textId="77777777" w:rsidR="00470B2D" w:rsidRDefault="00000000">
      <w:pPr>
        <w:spacing w:before="288" w:line="276" w:lineRule="auto"/>
        <w:ind w:leftChars="6" w:left="16" w:firstLineChars="157" w:firstLine="408"/>
      </w:pPr>
      <w:r>
        <w:t>*</w:t>
      </w:r>
      <w:r>
        <w:rPr>
          <w:lang w:val="vi-VN"/>
        </w:rPr>
        <w:t>Bitbucket:</w:t>
      </w:r>
    </w:p>
    <w:p w14:paraId="3B9134F1" w14:textId="77777777" w:rsidR="00470B2D" w:rsidRDefault="00000000">
      <w:pPr>
        <w:pStyle w:val="ListParagraph"/>
        <w:numPr>
          <w:ilvl w:val="1"/>
          <w:numId w:val="20"/>
        </w:numPr>
        <w:spacing w:before="288" w:line="276" w:lineRule="auto"/>
        <w:ind w:leftChars="6" w:left="16" w:firstLineChars="157" w:firstLine="408"/>
        <w:rPr>
          <w:lang w:val="vi-VN"/>
        </w:rPr>
      </w:pPr>
      <w:r>
        <w:rPr>
          <w:lang w:val="vi-VN"/>
        </w:rPr>
        <w:t>Tích hợp mạnh mẽ với các sản phẩm của Atlassian như Jira và Trello.</w:t>
      </w:r>
    </w:p>
    <w:p w14:paraId="4CA8DD1D" w14:textId="77777777" w:rsidR="00470B2D" w:rsidRDefault="00000000">
      <w:pPr>
        <w:pStyle w:val="ListParagraph"/>
        <w:numPr>
          <w:ilvl w:val="1"/>
          <w:numId w:val="20"/>
        </w:numPr>
        <w:spacing w:before="288" w:line="276" w:lineRule="auto"/>
        <w:ind w:leftChars="6" w:left="16" w:firstLineChars="157" w:firstLine="408"/>
        <w:rPr>
          <w:lang w:val="vi-VN"/>
        </w:rPr>
      </w:pPr>
      <w:r>
        <w:rPr>
          <w:lang w:val="vi-VN"/>
        </w:rPr>
        <w:t>Hỗ trợ cả Git và Mercurial.</w:t>
      </w:r>
    </w:p>
    <w:p w14:paraId="05379108" w14:textId="77777777" w:rsidR="00470B2D" w:rsidRDefault="00000000">
      <w:pPr>
        <w:pStyle w:val="ListParagraph"/>
        <w:numPr>
          <w:ilvl w:val="1"/>
          <w:numId w:val="20"/>
        </w:numPr>
        <w:spacing w:before="288" w:line="276" w:lineRule="auto"/>
        <w:ind w:leftChars="6" w:left="16" w:firstLineChars="157" w:firstLine="408"/>
        <w:rPr>
          <w:lang w:val="vi-VN"/>
        </w:rPr>
      </w:pPr>
      <w:r>
        <w:rPr>
          <w:lang w:val="vi-VN"/>
        </w:rPr>
        <w:t>Cung cấp kế hoạch miễn phí cho các nhóm nhỏ với tính năng CI/CD thông qua Bitbucket Pipelines.</w:t>
      </w:r>
    </w:p>
    <w:p w14:paraId="3FC39E2C" w14:textId="77777777" w:rsidR="00470B2D" w:rsidRDefault="00000000">
      <w:pPr>
        <w:pStyle w:val="ListParagraph"/>
        <w:numPr>
          <w:ilvl w:val="1"/>
          <w:numId w:val="20"/>
        </w:numPr>
        <w:spacing w:before="288" w:line="276" w:lineRule="auto"/>
        <w:ind w:leftChars="6" w:left="16" w:firstLineChars="157" w:firstLine="408"/>
        <w:rPr>
          <w:lang w:val="vi-VN"/>
        </w:rPr>
      </w:pPr>
      <w:r>
        <w:rPr>
          <w:lang w:val="vi-VN"/>
        </w:rPr>
        <w:t>Có mô hình giá cho các nhóm và doanh nghiệp lớn.</w:t>
      </w:r>
    </w:p>
    <w:p w14:paraId="4E97D5A6" w14:textId="77777777" w:rsidR="00470B2D" w:rsidRDefault="00470B2D">
      <w:pPr>
        <w:spacing w:before="288" w:line="276" w:lineRule="auto"/>
        <w:ind w:leftChars="6" w:left="16" w:firstLineChars="157" w:firstLine="408"/>
        <w:rPr>
          <w:lang w:val="vi-VN"/>
        </w:rPr>
      </w:pPr>
    </w:p>
    <w:p w14:paraId="31EC2F13" w14:textId="77777777" w:rsidR="00470B2D" w:rsidRDefault="00000000">
      <w:pPr>
        <w:pStyle w:val="Heading2"/>
        <w:ind w:leftChars="6" w:left="16" w:firstLineChars="157" w:firstLine="473"/>
      </w:pPr>
      <w:bookmarkStart w:id="117" w:name="_Toc177160270"/>
      <w:bookmarkStart w:id="118" w:name="_Toc22627"/>
      <w:bookmarkStart w:id="119" w:name="_Toc5004"/>
      <w:r>
        <w:t>Ưu và nhược điểm của GitHub so với các đối thủ cạnh tranh</w:t>
      </w:r>
      <w:bookmarkEnd w:id="117"/>
      <w:bookmarkEnd w:id="118"/>
      <w:bookmarkEnd w:id="119"/>
    </w:p>
    <w:p w14:paraId="4CD6C9B6" w14:textId="77777777" w:rsidR="00470B2D" w:rsidRDefault="00000000">
      <w:pPr>
        <w:spacing w:before="288" w:line="276" w:lineRule="auto"/>
        <w:ind w:leftChars="6" w:left="16" w:firstLineChars="157" w:firstLine="408"/>
      </w:pPr>
      <w:r>
        <w:t>*</w:t>
      </w:r>
      <w:r>
        <w:rPr>
          <w:lang w:val="vi-VN"/>
        </w:rPr>
        <w:t>Ưu điểm:</w:t>
      </w:r>
    </w:p>
    <w:p w14:paraId="670534D7" w14:textId="77777777" w:rsidR="00470B2D" w:rsidRDefault="00000000">
      <w:pPr>
        <w:pStyle w:val="ListParagraph"/>
        <w:numPr>
          <w:ilvl w:val="0"/>
          <w:numId w:val="21"/>
        </w:numPr>
        <w:spacing w:before="288" w:line="276" w:lineRule="auto"/>
        <w:ind w:leftChars="6" w:left="16" w:firstLineChars="157" w:firstLine="408"/>
        <w:rPr>
          <w:lang w:val="vi-VN"/>
        </w:rPr>
      </w:pPr>
      <w:r>
        <w:rPr>
          <w:lang w:val="vi-VN"/>
        </w:rPr>
        <w:t>Cộng đồng lớn nhất, có lợi cho việc tìm kiếm và cộng tác.</w:t>
      </w:r>
    </w:p>
    <w:p w14:paraId="4DC90142" w14:textId="77777777" w:rsidR="00470B2D" w:rsidRDefault="00000000">
      <w:pPr>
        <w:pStyle w:val="ListParagraph"/>
        <w:numPr>
          <w:ilvl w:val="0"/>
          <w:numId w:val="21"/>
        </w:numPr>
        <w:spacing w:before="288" w:line="276" w:lineRule="auto"/>
        <w:ind w:leftChars="6" w:left="16" w:firstLineChars="157" w:firstLine="408"/>
        <w:rPr>
          <w:lang w:val="vi-VN"/>
        </w:rPr>
      </w:pPr>
      <w:r>
        <w:rPr>
          <w:lang w:val="vi-VN"/>
        </w:rPr>
        <w:t>Giao diện người dùng thân thiện và dễ sử dụng.</w:t>
      </w:r>
    </w:p>
    <w:p w14:paraId="3342230F" w14:textId="77777777" w:rsidR="00470B2D" w:rsidRDefault="00000000">
      <w:pPr>
        <w:pStyle w:val="ListParagraph"/>
        <w:numPr>
          <w:ilvl w:val="0"/>
          <w:numId w:val="21"/>
        </w:numPr>
        <w:spacing w:before="288" w:line="276" w:lineRule="auto"/>
        <w:ind w:leftChars="6" w:left="16" w:firstLineChars="157" w:firstLine="408"/>
        <w:rPr>
          <w:lang w:val="vi-VN"/>
        </w:rPr>
      </w:pPr>
      <w:r>
        <w:rPr>
          <w:lang w:val="vi-VN"/>
        </w:rPr>
        <w:t>Tích hợp mạnh với nhiều công cụ và dịch vụ bên ngoài.</w:t>
      </w:r>
    </w:p>
    <w:p w14:paraId="0B47C760" w14:textId="77777777" w:rsidR="00470B2D" w:rsidRDefault="00000000">
      <w:pPr>
        <w:pStyle w:val="ListParagraph"/>
        <w:numPr>
          <w:ilvl w:val="0"/>
          <w:numId w:val="21"/>
        </w:numPr>
        <w:spacing w:before="288" w:line="276" w:lineRule="auto"/>
        <w:ind w:leftChars="6" w:left="16" w:firstLineChars="157" w:firstLine="408"/>
      </w:pPr>
      <w:r>
        <w:rPr>
          <w:lang w:val="vi-VN"/>
        </w:rPr>
        <w:t>GitHub Actions và GitHub Pages là các tính năng mạnh mẽ cho tự động hóa và triển khai web.</w:t>
      </w:r>
    </w:p>
    <w:p w14:paraId="5BB867F1" w14:textId="77777777" w:rsidR="00470B2D" w:rsidRDefault="00000000">
      <w:pPr>
        <w:spacing w:before="288" w:line="276" w:lineRule="auto"/>
        <w:ind w:leftChars="6" w:left="16" w:firstLineChars="157" w:firstLine="408"/>
      </w:pPr>
      <w:r>
        <w:t>*</w:t>
      </w:r>
      <w:r>
        <w:rPr>
          <w:lang w:val="vi-VN"/>
        </w:rPr>
        <w:t>Nhược điểm:</w:t>
      </w:r>
    </w:p>
    <w:p w14:paraId="4C787FFC" w14:textId="77777777" w:rsidR="00470B2D" w:rsidRDefault="00000000">
      <w:pPr>
        <w:pStyle w:val="ListParagraph"/>
        <w:numPr>
          <w:ilvl w:val="0"/>
          <w:numId w:val="22"/>
        </w:numPr>
        <w:spacing w:before="288" w:line="276" w:lineRule="auto"/>
        <w:ind w:leftChars="6" w:left="16" w:firstLineChars="157" w:firstLine="408"/>
        <w:rPr>
          <w:lang w:val="vi-VN"/>
        </w:rPr>
      </w:pPr>
      <w:r>
        <w:rPr>
          <w:lang w:val="vi-VN"/>
        </w:rPr>
        <w:t>Các kế hoạch miễn phí có giới hạn về tính năng so với phiên bản trả phí.</w:t>
      </w:r>
    </w:p>
    <w:p w14:paraId="45D2D4EB" w14:textId="77777777" w:rsidR="00470B2D" w:rsidRDefault="00000000">
      <w:pPr>
        <w:pStyle w:val="ListParagraph"/>
        <w:numPr>
          <w:ilvl w:val="0"/>
          <w:numId w:val="22"/>
        </w:numPr>
        <w:spacing w:before="288" w:line="276" w:lineRule="auto"/>
        <w:ind w:leftChars="6" w:left="16" w:firstLineChars="157" w:firstLine="408"/>
        <w:rPr>
          <w:lang w:val="vi-VN"/>
        </w:rPr>
      </w:pPr>
      <w:r>
        <w:rPr>
          <w:lang w:val="vi-VN"/>
        </w:rPr>
        <w:t>Các kế hoạch trả phí có thể đắt đỏ so với các đối thủ cung cấp nhiều tính năng tương tự.</w:t>
      </w:r>
    </w:p>
    <w:p w14:paraId="443F0434" w14:textId="77777777" w:rsidR="00470B2D" w:rsidRDefault="00000000">
      <w:pPr>
        <w:pStyle w:val="ListParagraph"/>
        <w:numPr>
          <w:ilvl w:val="0"/>
          <w:numId w:val="22"/>
        </w:numPr>
        <w:spacing w:before="288" w:line="276" w:lineRule="auto"/>
        <w:ind w:leftChars="6" w:left="16" w:firstLineChars="157" w:firstLine="408"/>
      </w:pPr>
      <w:r>
        <w:rPr>
          <w:lang w:val="vi-VN"/>
        </w:rPr>
        <w:t>Không có phiên bản tự chủ (self-hosted) như GitLab.</w:t>
      </w:r>
    </w:p>
    <w:p w14:paraId="409107A5" w14:textId="77777777" w:rsidR="00470B2D" w:rsidRDefault="00000000">
      <w:pPr>
        <w:pStyle w:val="Heading1"/>
        <w:ind w:leftChars="6" w:left="16" w:firstLineChars="157" w:firstLine="504"/>
      </w:pPr>
      <w:bookmarkStart w:id="120" w:name="_Toc177160271"/>
      <w:bookmarkStart w:id="121" w:name="_Toc17746"/>
      <w:bookmarkStart w:id="122" w:name="_Toc22532"/>
      <w:r>
        <w:t>Kết luận</w:t>
      </w:r>
      <w:bookmarkEnd w:id="120"/>
      <w:bookmarkEnd w:id="121"/>
      <w:bookmarkEnd w:id="122"/>
    </w:p>
    <w:p w14:paraId="16DF2D18" w14:textId="77777777" w:rsidR="00470B2D" w:rsidRDefault="00000000">
      <w:pPr>
        <w:spacing w:before="288" w:line="276" w:lineRule="auto"/>
        <w:ind w:leftChars="6" w:left="16" w:firstLineChars="157" w:firstLine="410"/>
        <w:rPr>
          <w:b/>
          <w:bCs/>
          <w:lang w:val="vi-VN"/>
        </w:rPr>
      </w:pPr>
      <w:r>
        <w:rPr>
          <w:b/>
          <w:bCs/>
          <w:lang w:val="vi-VN"/>
        </w:rPr>
        <w:t>Tóm tắt những điểm chính đã được thảo luận</w:t>
      </w:r>
    </w:p>
    <w:p w14:paraId="0AD1B7A1" w14:textId="77777777" w:rsidR="00470B2D" w:rsidRDefault="00000000">
      <w:pPr>
        <w:spacing w:before="288" w:line="276" w:lineRule="auto"/>
        <w:ind w:leftChars="6" w:left="16" w:firstLineChars="157" w:firstLine="408"/>
        <w:rPr>
          <w:lang w:val="vi-VN"/>
        </w:rPr>
      </w:pPr>
      <w:r>
        <w:rPr>
          <w:lang w:val="vi-VN"/>
        </w:rPr>
        <w:t>- GitHub là một nền tảng phổ biến dành cho quản lý mã nguồn và cộng tác dự án, với các tính năng như repository, branch và pull request, issues và projects, GitHub Actions, và GitHub Pages.</w:t>
      </w:r>
    </w:p>
    <w:p w14:paraId="2A7E6106" w14:textId="77777777" w:rsidR="00470B2D" w:rsidRDefault="00000000">
      <w:pPr>
        <w:spacing w:before="288" w:line="276" w:lineRule="auto"/>
        <w:ind w:leftChars="6" w:left="16" w:firstLineChars="157" w:firstLine="408"/>
        <w:rPr>
          <w:lang w:val="vi-VN"/>
        </w:rPr>
      </w:pPr>
      <w:r>
        <w:rPr>
          <w:lang w:val="vi-VN"/>
        </w:rPr>
        <w:t>- GitHub được so sánh với GitLab và Bitbucket dựa trên các tiêu chí như tính năng tự động hóa, quản lý vòng đời phần mềm, cộng đồng người dùng, tích hợp với các công cụ khác, và mô hình giá cả.</w:t>
      </w:r>
    </w:p>
    <w:p w14:paraId="4D5CEC3C" w14:textId="77777777" w:rsidR="00470B2D" w:rsidRDefault="00000000">
      <w:pPr>
        <w:spacing w:before="288" w:line="276" w:lineRule="auto"/>
        <w:ind w:leftChars="6" w:left="16" w:firstLineChars="157" w:firstLine="408"/>
      </w:pPr>
      <w:r>
        <w:rPr>
          <w:lang w:val="vi-VN"/>
        </w:rPr>
        <w:t>- Mỗi nền tảng có ưu và nhược điểm riêng, và lựa chọn tốt nhất phụ thuộc vào nhu cầu cụ thể của dự án và đội ngũ phát triển. GitHub nổi bật nhờ cộng đồng lớn và giao diện người dùng thuận tiện, trong khi GitLab và Bitbucket cung cấp tính năng CI/CD tích hợp và kế hoạch giá có lợi cho các nhóm và doanh nghiệp.</w:t>
      </w:r>
    </w:p>
    <w:p w14:paraId="00DF9776" w14:textId="77777777" w:rsidR="00470B2D" w:rsidRDefault="00000000">
      <w:pPr>
        <w:spacing w:before="288" w:line="276" w:lineRule="auto"/>
        <w:ind w:leftChars="6" w:left="16" w:firstLineChars="157" w:firstLine="408"/>
        <w:rPr>
          <w:lang w:val="vi-VN"/>
        </w:rPr>
      </w:pPr>
      <w:r>
        <w:rPr>
          <w:lang w:val="vi-VN"/>
        </w:rPr>
        <w:t>Khi lựa chọn nền tảng, các đội ngũ và tổ chức cần xem xét kỹ lưỡng các yếu tố như mức độ hỗ trợ tự động hóa, tính năng cộng tác, chi phí, và tính tương thích với công cụ hiện có để đạt được hiệu quả làm việc tối ưu.</w:t>
      </w:r>
    </w:p>
    <w:p w14:paraId="1CC23F4B" w14:textId="77777777" w:rsidR="00470B2D" w:rsidRDefault="00000000">
      <w:pPr>
        <w:spacing w:before="288" w:line="276" w:lineRule="auto"/>
        <w:ind w:leftChars="6" w:left="16" w:firstLineChars="157" w:firstLine="408"/>
        <w:jc w:val="center"/>
        <w:outlineLvl w:val="0"/>
        <w:rPr>
          <w:b/>
          <w:bCs/>
          <w:sz w:val="32"/>
        </w:rPr>
      </w:pPr>
      <w:bookmarkStart w:id="123" w:name="_Toc13291"/>
      <w:bookmarkStart w:id="124" w:name="_Toc15714"/>
      <w:r>
        <w:br w:type="column"/>
      </w:r>
      <w:r>
        <w:rPr>
          <w:b/>
          <w:bCs/>
          <w:sz w:val="32"/>
        </w:rPr>
        <w:lastRenderedPageBreak/>
        <w:t>TÀI LIỆU THAM KHẢO</w:t>
      </w:r>
      <w:bookmarkEnd w:id="123"/>
      <w:bookmarkEnd w:id="124"/>
    </w:p>
    <w:p w14:paraId="6302E747" w14:textId="77777777" w:rsidR="00470B2D" w:rsidRDefault="00000000">
      <w:pPr>
        <w:pStyle w:val="ListParagraph"/>
        <w:numPr>
          <w:ilvl w:val="0"/>
          <w:numId w:val="23"/>
        </w:numPr>
        <w:spacing w:before="288" w:line="276" w:lineRule="auto"/>
        <w:ind w:leftChars="6" w:left="16" w:firstLineChars="157" w:firstLine="440"/>
        <w:outlineLvl w:val="0"/>
        <w:rPr>
          <w:color w:val="262626" w:themeColor="text1" w:themeTint="D9"/>
          <w:sz w:val="28"/>
          <w:szCs w:val="28"/>
        </w:rPr>
      </w:pPr>
      <w:bookmarkStart w:id="125" w:name="_Toc12511"/>
      <w:bookmarkStart w:id="126" w:name="_Toc26025"/>
      <w:r>
        <w:rPr>
          <w:color w:val="262626" w:themeColor="text1" w:themeTint="D9"/>
          <w:sz w:val="28"/>
          <w:szCs w:val="28"/>
        </w:rPr>
        <w:t>Github là gì:</w:t>
      </w:r>
      <w:bookmarkEnd w:id="125"/>
      <w:bookmarkEnd w:id="126"/>
    </w:p>
    <w:p w14:paraId="016F7BA1" w14:textId="77777777" w:rsidR="00470B2D" w:rsidRDefault="00000000">
      <w:pPr>
        <w:pStyle w:val="ListParagraph"/>
        <w:spacing w:before="288" w:line="276" w:lineRule="auto"/>
        <w:ind w:leftChars="6" w:left="16" w:firstLineChars="157" w:firstLine="408"/>
        <w:rPr>
          <w:color w:val="262626" w:themeColor="text1" w:themeTint="D9"/>
          <w:sz w:val="28"/>
          <w:szCs w:val="28"/>
        </w:rPr>
      </w:pPr>
      <w:hyperlink r:id="rId19" w:history="1">
        <w:r>
          <w:rPr>
            <w:rStyle w:val="Hyperlink"/>
            <w:color w:val="5592A3" w:themeColor="hyperlink" w:themeTint="D9"/>
            <w:sz w:val="28"/>
            <w:szCs w:val="28"/>
          </w:rPr>
          <w:t>https://topdev.vn/blog/github-la-gi/</w:t>
        </w:r>
      </w:hyperlink>
      <w:r>
        <w:rPr>
          <w:color w:val="262626" w:themeColor="text1" w:themeTint="D9"/>
          <w:sz w:val="28"/>
          <w:szCs w:val="28"/>
        </w:rPr>
        <w:t xml:space="preserve"> [Truy cập ngày 12/09/2024]</w:t>
      </w:r>
    </w:p>
    <w:p w14:paraId="2CE68FC7" w14:textId="77777777" w:rsidR="00470B2D" w:rsidRDefault="00000000">
      <w:pPr>
        <w:pStyle w:val="ListParagraph"/>
        <w:numPr>
          <w:ilvl w:val="0"/>
          <w:numId w:val="23"/>
        </w:numPr>
        <w:spacing w:before="288" w:line="276" w:lineRule="auto"/>
        <w:ind w:leftChars="6" w:left="16" w:firstLineChars="157" w:firstLine="440"/>
        <w:outlineLvl w:val="0"/>
        <w:rPr>
          <w:color w:val="262626" w:themeColor="text1" w:themeTint="D9"/>
          <w:sz w:val="28"/>
          <w:szCs w:val="28"/>
        </w:rPr>
      </w:pPr>
      <w:bookmarkStart w:id="127" w:name="_Toc25845"/>
      <w:bookmarkStart w:id="128" w:name="_Toc20894"/>
      <w:r>
        <w:rPr>
          <w:color w:val="262626" w:themeColor="text1" w:themeTint="D9"/>
          <w:sz w:val="28"/>
          <w:szCs w:val="28"/>
        </w:rPr>
        <w:t>Kiến trúc và công nghệ github:</w:t>
      </w:r>
      <w:bookmarkEnd w:id="127"/>
      <w:bookmarkEnd w:id="128"/>
    </w:p>
    <w:p w14:paraId="2426994A" w14:textId="77777777" w:rsidR="00470B2D" w:rsidRDefault="00000000">
      <w:pPr>
        <w:pStyle w:val="ListParagraph"/>
        <w:spacing w:before="288" w:line="276" w:lineRule="auto"/>
        <w:ind w:leftChars="6" w:left="16" w:firstLineChars="157" w:firstLine="408"/>
        <w:rPr>
          <w:color w:val="262626" w:themeColor="text1" w:themeTint="D9"/>
          <w:sz w:val="28"/>
          <w:szCs w:val="28"/>
        </w:rPr>
      </w:pPr>
      <w:hyperlink r:id="rId20" w:history="1">
        <w:r>
          <w:rPr>
            <w:rStyle w:val="Hyperlink"/>
            <w:color w:val="5592A3" w:themeColor="hyperlink" w:themeTint="D9"/>
            <w:sz w:val="28"/>
            <w:szCs w:val="28"/>
          </w:rPr>
          <w:t>https://github.com/hocchudong/thuctap032016/blob/master/ThaiPH/OpenStack/ThaiPH_baocaotimhieucloudcomputingvaopenstack.md</w:t>
        </w:r>
      </w:hyperlink>
      <w:r>
        <w:rPr>
          <w:color w:val="262626" w:themeColor="text1" w:themeTint="D9"/>
          <w:sz w:val="28"/>
          <w:szCs w:val="28"/>
        </w:rPr>
        <w:t xml:space="preserve"> [Truy cập ngày 12/09/2024]</w:t>
      </w:r>
    </w:p>
    <w:p w14:paraId="77D3829C" w14:textId="77777777" w:rsidR="00470B2D" w:rsidRDefault="00000000">
      <w:pPr>
        <w:pStyle w:val="ListParagraph"/>
        <w:numPr>
          <w:ilvl w:val="0"/>
          <w:numId w:val="23"/>
        </w:numPr>
        <w:spacing w:before="288" w:line="276" w:lineRule="auto"/>
        <w:ind w:leftChars="6" w:left="16" w:firstLineChars="157" w:firstLine="440"/>
        <w:outlineLvl w:val="0"/>
        <w:rPr>
          <w:color w:val="262626" w:themeColor="text1" w:themeTint="D9"/>
          <w:sz w:val="28"/>
          <w:szCs w:val="28"/>
        </w:rPr>
      </w:pPr>
      <w:bookmarkStart w:id="129" w:name="_Toc30800"/>
      <w:bookmarkStart w:id="130" w:name="_Toc21910"/>
      <w:r>
        <w:rPr>
          <w:color w:val="262626" w:themeColor="text1" w:themeTint="D9"/>
          <w:sz w:val="28"/>
          <w:szCs w:val="28"/>
        </w:rPr>
        <w:t>Các tính năng của github:</w:t>
      </w:r>
      <w:bookmarkEnd w:id="129"/>
      <w:bookmarkEnd w:id="130"/>
    </w:p>
    <w:p w14:paraId="08469140" w14:textId="77777777" w:rsidR="00470B2D" w:rsidRDefault="00000000">
      <w:pPr>
        <w:pStyle w:val="ListParagraph"/>
        <w:spacing w:before="288" w:line="276" w:lineRule="auto"/>
        <w:ind w:leftChars="6" w:left="16" w:firstLineChars="157" w:firstLine="408"/>
        <w:rPr>
          <w:color w:val="262626" w:themeColor="text1" w:themeTint="D9"/>
          <w:sz w:val="28"/>
          <w:szCs w:val="28"/>
        </w:rPr>
      </w:pPr>
      <w:hyperlink r:id="rId21" w:history="1">
        <w:r>
          <w:rPr>
            <w:rStyle w:val="Hyperlink"/>
            <w:color w:val="5592A3" w:themeColor="hyperlink" w:themeTint="D9"/>
            <w:sz w:val="28"/>
            <w:szCs w:val="28"/>
          </w:rPr>
          <w:t>https://blog.haposoft.com/github-va-cac-chuc-nang-chinh/</w:t>
        </w:r>
      </w:hyperlink>
      <w:r>
        <w:rPr>
          <w:color w:val="262626" w:themeColor="text1" w:themeTint="D9"/>
          <w:sz w:val="28"/>
          <w:szCs w:val="28"/>
        </w:rPr>
        <w:t xml:space="preserve"> [Truy cập ngày 12/09/2024]</w:t>
      </w:r>
    </w:p>
    <w:p w14:paraId="163EF5C8" w14:textId="77777777" w:rsidR="00470B2D" w:rsidRDefault="00000000">
      <w:pPr>
        <w:pStyle w:val="ListParagraph"/>
        <w:numPr>
          <w:ilvl w:val="0"/>
          <w:numId w:val="23"/>
        </w:numPr>
        <w:spacing w:before="288" w:line="276" w:lineRule="auto"/>
        <w:ind w:leftChars="6" w:left="16" w:firstLineChars="157" w:firstLine="440"/>
        <w:outlineLvl w:val="0"/>
        <w:rPr>
          <w:color w:val="262626" w:themeColor="text1" w:themeTint="D9"/>
          <w:sz w:val="28"/>
          <w:szCs w:val="28"/>
        </w:rPr>
      </w:pPr>
      <w:bookmarkStart w:id="131" w:name="_Toc24090"/>
      <w:bookmarkStart w:id="132" w:name="_Toc20372"/>
      <w:r>
        <w:rPr>
          <w:color w:val="262626" w:themeColor="text1" w:themeTint="D9"/>
          <w:sz w:val="28"/>
          <w:szCs w:val="28"/>
        </w:rPr>
        <w:t>Github hỗ trợ cộng đồng lập trình viên:</w:t>
      </w:r>
      <w:bookmarkEnd w:id="131"/>
      <w:bookmarkEnd w:id="132"/>
    </w:p>
    <w:p w14:paraId="0867AF9C" w14:textId="77777777" w:rsidR="00470B2D" w:rsidRDefault="00000000">
      <w:pPr>
        <w:pStyle w:val="ListParagraph"/>
        <w:spacing w:before="288" w:line="276" w:lineRule="auto"/>
        <w:ind w:leftChars="6" w:left="16" w:firstLineChars="157" w:firstLine="408"/>
        <w:rPr>
          <w:color w:val="262626" w:themeColor="text1" w:themeTint="D9"/>
          <w:sz w:val="28"/>
          <w:szCs w:val="28"/>
        </w:rPr>
      </w:pPr>
      <w:hyperlink r:id="rId22" w:anchor="6-loi-ich-cua-github-doi-voi-cac-lap-trinh-vien" w:history="1">
        <w:r>
          <w:rPr>
            <w:rStyle w:val="Hyperlink"/>
            <w:sz w:val="28"/>
            <w:szCs w:val="28"/>
          </w:rPr>
          <w:t>https://wiki.matbao.net/github-la-gi-top-7-loi-ich-github-mang-lai-cho-lap-trinh-vien/#6-loi-ich-cua-github-doi-voi-cac-lap-trinh-vien</w:t>
        </w:r>
      </w:hyperlink>
      <w:r>
        <w:rPr>
          <w:color w:val="262626" w:themeColor="text1" w:themeTint="D9"/>
          <w:sz w:val="28"/>
          <w:szCs w:val="28"/>
        </w:rPr>
        <w:t>[Truy cập ngày 12/09/2024]</w:t>
      </w:r>
    </w:p>
    <w:p w14:paraId="0CC89EC2" w14:textId="77777777" w:rsidR="00470B2D" w:rsidRDefault="00000000">
      <w:pPr>
        <w:pStyle w:val="ListParagraph"/>
        <w:spacing w:before="288" w:line="276" w:lineRule="auto"/>
        <w:ind w:leftChars="6" w:left="16" w:firstLineChars="157" w:firstLine="408"/>
        <w:rPr>
          <w:color w:val="262626" w:themeColor="text1" w:themeTint="D9"/>
          <w:sz w:val="28"/>
          <w:szCs w:val="28"/>
        </w:rPr>
      </w:pPr>
      <w:hyperlink r:id="rId23" w:history="1">
        <w:r>
          <w:rPr>
            <w:rStyle w:val="Hyperlink"/>
            <w:sz w:val="28"/>
            <w:szCs w:val="28"/>
          </w:rPr>
          <w:t>https://mytour.vn/vi/blog/bai-viet/du-an-nha-tai-tro-cua-github-gio-cho-phep-nguoi-dung-ung-ho-cac-du-an-ma-nguon-mo-wired.html</w:t>
        </w:r>
      </w:hyperlink>
      <w:r>
        <w:rPr>
          <w:color w:val="262626" w:themeColor="text1" w:themeTint="D9"/>
          <w:sz w:val="28"/>
          <w:szCs w:val="28"/>
        </w:rPr>
        <w:t>[Truy cập ngày 12/09/2024]</w:t>
      </w:r>
    </w:p>
    <w:p w14:paraId="077F3CF7" w14:textId="77777777" w:rsidR="00470B2D" w:rsidRDefault="00000000">
      <w:pPr>
        <w:pStyle w:val="ListParagraph"/>
        <w:numPr>
          <w:ilvl w:val="0"/>
          <w:numId w:val="23"/>
        </w:numPr>
        <w:spacing w:before="288" w:line="276" w:lineRule="auto"/>
        <w:ind w:leftChars="6" w:left="16" w:firstLineChars="157" w:firstLine="440"/>
        <w:outlineLvl w:val="0"/>
        <w:rPr>
          <w:color w:val="262626" w:themeColor="text1" w:themeTint="D9"/>
          <w:sz w:val="28"/>
          <w:szCs w:val="28"/>
        </w:rPr>
      </w:pPr>
      <w:bookmarkStart w:id="133" w:name="_Toc280"/>
      <w:bookmarkStart w:id="134" w:name="_Toc30616"/>
      <w:r>
        <w:rPr>
          <w:color w:val="262626" w:themeColor="text1" w:themeTint="D9"/>
          <w:sz w:val="28"/>
          <w:szCs w:val="28"/>
        </w:rPr>
        <w:t>Các ứng dụng thực tiễn của github</w:t>
      </w:r>
      <w:bookmarkEnd w:id="133"/>
      <w:bookmarkEnd w:id="134"/>
    </w:p>
    <w:p w14:paraId="375283F5" w14:textId="77777777" w:rsidR="00470B2D" w:rsidRDefault="00000000">
      <w:pPr>
        <w:pStyle w:val="ListParagraph"/>
        <w:numPr>
          <w:ilvl w:val="1"/>
          <w:numId w:val="23"/>
        </w:numPr>
        <w:spacing w:before="288"/>
        <w:ind w:leftChars="6" w:left="16" w:firstLineChars="157" w:firstLine="440"/>
        <w:rPr>
          <w:sz w:val="28"/>
          <w:szCs w:val="28"/>
        </w:rPr>
      </w:pPr>
      <w:r>
        <w:rPr>
          <w:sz w:val="28"/>
          <w:szCs w:val="28"/>
        </w:rPr>
        <w:t>Tại sao nên chọn GitHub cho doanh nghiệp?</w:t>
      </w:r>
    </w:p>
    <w:p w14:paraId="739D18A1" w14:textId="77777777" w:rsidR="00470B2D" w:rsidRDefault="00000000">
      <w:pPr>
        <w:pStyle w:val="ListParagraph"/>
        <w:spacing w:before="288"/>
        <w:ind w:leftChars="6" w:left="16" w:firstLineChars="157" w:firstLine="408"/>
        <w:rPr>
          <w:sz w:val="28"/>
          <w:szCs w:val="28"/>
        </w:rPr>
      </w:pPr>
      <w:hyperlink r:id="rId24" w:history="1">
        <w:r>
          <w:rPr>
            <w:rStyle w:val="Hyperlink"/>
            <w:sz w:val="28"/>
            <w:szCs w:val="28"/>
          </w:rPr>
          <w:t>https://docs.github.com/en/enterprise-cloud@latest/admin/overview/about-github-for-enterprises</w:t>
        </w:r>
      </w:hyperlink>
    </w:p>
    <w:p w14:paraId="6CC6D564" w14:textId="77777777" w:rsidR="00470B2D" w:rsidRDefault="00000000">
      <w:pPr>
        <w:pStyle w:val="ListParagraph"/>
        <w:numPr>
          <w:ilvl w:val="1"/>
          <w:numId w:val="23"/>
        </w:numPr>
        <w:spacing w:before="288"/>
        <w:ind w:leftChars="6" w:left="16" w:firstLineChars="157" w:firstLine="440"/>
        <w:rPr>
          <w:sz w:val="28"/>
          <w:szCs w:val="28"/>
        </w:rPr>
      </w:pPr>
      <w:r>
        <w:rPr>
          <w:sz w:val="28"/>
          <w:szCs w:val="28"/>
        </w:rPr>
        <w:t>Githud leand</w:t>
      </w:r>
    </w:p>
    <w:p w14:paraId="22F555BD" w14:textId="77777777" w:rsidR="00470B2D" w:rsidRDefault="00000000">
      <w:pPr>
        <w:pStyle w:val="ListParagraph"/>
        <w:spacing w:before="288"/>
        <w:ind w:leftChars="6" w:left="16" w:firstLineChars="157" w:firstLine="408"/>
        <w:rPr>
          <w:sz w:val="28"/>
          <w:szCs w:val="28"/>
        </w:rPr>
      </w:pPr>
      <w:hyperlink r:id="rId25" w:anchor=":~:text=Collaboration%3A%20GitHub%20is%20a%20popular,contribute%20to%20open%2Dsource%20projects" w:history="1">
        <w:r>
          <w:rPr>
            <w:rStyle w:val="Hyperlink"/>
            <w:sz w:val="28"/>
            <w:szCs w:val="28"/>
          </w:rPr>
          <w:t>https://www.linkedin.com/pulse/why-essential-cse-student-learn-github-adib-reza#:~:text=Collaboration%3A%20GitHub%20is%20a%20popular,contribute%20to%20open%2Dsource%20projects</w:t>
        </w:r>
      </w:hyperlink>
    </w:p>
    <w:p w14:paraId="38E7099B" w14:textId="77777777" w:rsidR="00470B2D" w:rsidRDefault="00000000">
      <w:pPr>
        <w:pStyle w:val="ListParagraph"/>
        <w:numPr>
          <w:ilvl w:val="1"/>
          <w:numId w:val="23"/>
        </w:numPr>
        <w:spacing w:before="288"/>
        <w:ind w:leftChars="6" w:left="16" w:firstLineChars="157" w:firstLine="440"/>
        <w:rPr>
          <w:sz w:val="28"/>
          <w:szCs w:val="28"/>
        </w:rPr>
      </w:pPr>
      <w:r>
        <w:rPr>
          <w:sz w:val="28"/>
          <w:szCs w:val="28"/>
        </w:rPr>
        <w:t>Tích hợp GitHub với các công cụ CI/CD, IDE và các công cụ quản lý dự án.</w:t>
      </w:r>
    </w:p>
    <w:p w14:paraId="12683FE6" w14:textId="77777777" w:rsidR="00470B2D" w:rsidRDefault="00000000">
      <w:pPr>
        <w:spacing w:before="288"/>
        <w:ind w:leftChars="6" w:left="16" w:firstLineChars="157" w:firstLine="408"/>
        <w:rPr>
          <w:b/>
          <w:bCs/>
          <w:sz w:val="28"/>
          <w:szCs w:val="28"/>
        </w:rPr>
      </w:pPr>
      <w:hyperlink r:id="rId26" w:history="1">
        <w:r>
          <w:rPr>
            <w:rStyle w:val="Hyperlink"/>
            <w:sz w:val="28"/>
            <w:szCs w:val="28"/>
          </w:rPr>
          <w:t>https://dev.to/pratik_kale/integrating-github-with-other-tools-5g7g?utm_source=zalo&amp;utm_medium=zalo&amp;utm_campaign=zalo</w:t>
        </w:r>
      </w:hyperlink>
    </w:p>
    <w:p w14:paraId="4468240F" w14:textId="77777777" w:rsidR="00470B2D" w:rsidRDefault="00470B2D">
      <w:pPr>
        <w:spacing w:before="288" w:line="276" w:lineRule="auto"/>
        <w:ind w:leftChars="6" w:left="16" w:firstLineChars="157" w:firstLine="502"/>
        <w:rPr>
          <w:color w:val="262626" w:themeColor="text1" w:themeTint="D9"/>
          <w:sz w:val="32"/>
        </w:rPr>
      </w:pPr>
    </w:p>
    <w:sectPr w:rsidR="00470B2D">
      <w:footerReference w:type="default" r:id="rId27"/>
      <w:pgSz w:w="11906" w:h="16838"/>
      <w:pgMar w:top="1440" w:right="1134" w:bottom="1440"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BCC8C" w14:textId="77777777" w:rsidR="001921AF" w:rsidRDefault="001921AF">
      <w:pPr>
        <w:spacing w:before="288" w:after="0"/>
      </w:pPr>
      <w:r>
        <w:separator/>
      </w:r>
    </w:p>
  </w:endnote>
  <w:endnote w:type="continuationSeparator" w:id="0">
    <w:p w14:paraId="02F9A3DA" w14:textId="77777777" w:rsidR="001921AF" w:rsidRDefault="001921AF">
      <w:pPr>
        <w:spacing w:before="288"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029A2" w14:textId="77777777" w:rsidR="00B92043" w:rsidRDefault="00B92043">
    <w:pPr>
      <w:pStyle w:val="Footer"/>
      <w:spacing w:before="28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5E52" w14:textId="12EADA70" w:rsidR="00B92043" w:rsidRDefault="00B92043" w:rsidP="00B92043">
    <w:pPr>
      <w:pStyle w:val="Footer"/>
      <w:spacing w:before="288"/>
      <w:ind w:firstLine="0"/>
    </w:pPr>
  </w:p>
  <w:p w14:paraId="44151DD5" w14:textId="77777777" w:rsidR="00470B2D" w:rsidRDefault="00470B2D">
    <w:pPr>
      <w:spacing w:before="28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5E8DD" w14:textId="77777777" w:rsidR="00B92043" w:rsidRDefault="00B92043">
    <w:pPr>
      <w:pStyle w:val="Footer"/>
      <w:spacing w:before="28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764A" w14:textId="77777777" w:rsidR="00470B2D" w:rsidRDefault="00470B2D">
    <w:pPr>
      <w:pStyle w:val="Footer"/>
      <w:spacing w:before="288"/>
      <w:jc w:val="center"/>
    </w:pPr>
  </w:p>
  <w:p w14:paraId="0EA4CCA1" w14:textId="77777777" w:rsidR="00470B2D" w:rsidRDefault="00470B2D">
    <w:pPr>
      <w:pStyle w:val="Footer"/>
      <w:spacing w:before="288"/>
    </w:pPr>
  </w:p>
  <w:p w14:paraId="634AE480" w14:textId="77777777" w:rsidR="00470B2D" w:rsidRDefault="00470B2D">
    <w:pPr>
      <w:spacing w:before="28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8078A" w14:textId="77777777" w:rsidR="00470B2D" w:rsidRDefault="00470B2D">
    <w:pPr>
      <w:pStyle w:val="Footer"/>
      <w:spacing w:before="28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55992" w14:textId="0ACEF042" w:rsidR="00B92043" w:rsidRDefault="00B92043" w:rsidP="00B92043">
    <w:pPr>
      <w:pStyle w:val="Footer"/>
      <w:spacing w:before="288"/>
      <w:ind w:firstLine="0"/>
    </w:pPr>
  </w:p>
  <w:p w14:paraId="31094FBD" w14:textId="77777777" w:rsidR="00470B2D" w:rsidRDefault="00470B2D">
    <w:pPr>
      <w:spacing w:before="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2F9A9" w14:textId="77777777" w:rsidR="001921AF" w:rsidRDefault="001921AF">
      <w:pPr>
        <w:spacing w:before="288" w:after="0"/>
      </w:pPr>
      <w:r>
        <w:separator/>
      </w:r>
    </w:p>
  </w:footnote>
  <w:footnote w:type="continuationSeparator" w:id="0">
    <w:p w14:paraId="2A3C92C4" w14:textId="77777777" w:rsidR="001921AF" w:rsidRDefault="001921AF">
      <w:pPr>
        <w:spacing w:before="288"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1FADB" w14:textId="77777777" w:rsidR="00B92043" w:rsidRDefault="00B92043">
    <w:pPr>
      <w:pStyle w:val="Header"/>
      <w:spacing w:before="2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DDD5" w14:textId="77777777" w:rsidR="00470B2D" w:rsidRDefault="00470B2D">
    <w:pPr>
      <w:pStyle w:val="Header"/>
      <w:spacing w:before="288"/>
      <w:ind w:firstLine="0"/>
    </w:pPr>
  </w:p>
  <w:p w14:paraId="060A30FD" w14:textId="77777777" w:rsidR="00470B2D" w:rsidRDefault="00470B2D">
    <w:pPr>
      <w:spacing w:before="28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52096" w14:textId="77777777" w:rsidR="00B92043" w:rsidRDefault="00B92043">
    <w:pPr>
      <w:pStyle w:val="Header"/>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7FD"/>
    <w:multiLevelType w:val="multilevel"/>
    <w:tmpl w:val="002827FD"/>
    <w:lvl w:ilvl="0">
      <w:start w:val="1"/>
      <w:numFmt w:val="bullet"/>
      <w:lvlText w:val=""/>
      <w:lvlJc w:val="left"/>
      <w:pPr>
        <w:ind w:left="720" w:hanging="360"/>
      </w:pPr>
      <w:rPr>
        <w:rFonts w:ascii="Wingdings" w:eastAsia="SimSu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6D5349"/>
    <w:multiLevelType w:val="multilevel"/>
    <w:tmpl w:val="016D5349"/>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4057265"/>
    <w:multiLevelType w:val="multilevel"/>
    <w:tmpl w:val="04057265"/>
    <w:lvl w:ilvl="0">
      <w:start w:val="1"/>
      <w:numFmt w:val="decimal"/>
      <w:pStyle w:val="Heading6"/>
      <w:lvlText w:val="3.%1"/>
      <w:lvlJc w:val="left"/>
      <w:pPr>
        <w:ind w:left="144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7376DF9"/>
    <w:multiLevelType w:val="multilevel"/>
    <w:tmpl w:val="07376DF9"/>
    <w:lvl w:ilvl="0">
      <w:start w:val="1"/>
      <w:numFmt w:val="upperRoman"/>
      <w:pStyle w:val="Heading1"/>
      <w:lvlText w:val="%1."/>
      <w:lvlJc w:val="right"/>
      <w:pPr>
        <w:ind w:left="1156" w:hanging="360"/>
      </w:pPr>
    </w:lvl>
    <w:lvl w:ilvl="1">
      <w:start w:val="1"/>
      <w:numFmt w:val="decimal"/>
      <w:pStyle w:val="Heading2"/>
      <w:isLgl/>
      <w:lvlText w:val="%1.%2."/>
      <w:lvlJc w:val="left"/>
      <w:pPr>
        <w:ind w:left="2160" w:hanging="720"/>
      </w:pPr>
      <w:rPr>
        <w:rFonts w:hint="default"/>
        <w:b/>
        <w:bCs/>
      </w:rPr>
    </w:lvl>
    <w:lvl w:ilvl="2">
      <w:start w:val="1"/>
      <w:numFmt w:val="decimal"/>
      <w:isLgl/>
      <w:lvlText w:val="%1.%2.%3."/>
      <w:lvlJc w:val="left"/>
      <w:pPr>
        <w:ind w:left="2804" w:hanging="720"/>
      </w:pPr>
      <w:rPr>
        <w:rFonts w:hint="default"/>
      </w:rPr>
    </w:lvl>
    <w:lvl w:ilvl="3">
      <w:start w:val="1"/>
      <w:numFmt w:val="decimal"/>
      <w:isLgl/>
      <w:lvlText w:val="%1.%2.%3.%4."/>
      <w:lvlJc w:val="left"/>
      <w:pPr>
        <w:ind w:left="3808" w:hanging="1080"/>
      </w:pPr>
      <w:rPr>
        <w:rFonts w:hint="default"/>
      </w:rPr>
    </w:lvl>
    <w:lvl w:ilvl="4">
      <w:start w:val="1"/>
      <w:numFmt w:val="decimal"/>
      <w:isLgl/>
      <w:lvlText w:val="%1.%2.%3.%4.%5."/>
      <w:lvlJc w:val="left"/>
      <w:pPr>
        <w:ind w:left="4812" w:hanging="1440"/>
      </w:pPr>
      <w:rPr>
        <w:rFonts w:hint="default"/>
      </w:rPr>
    </w:lvl>
    <w:lvl w:ilvl="5">
      <w:start w:val="1"/>
      <w:numFmt w:val="decimal"/>
      <w:isLgl/>
      <w:lvlText w:val="%1.%2.%3.%4.%5.%6."/>
      <w:lvlJc w:val="left"/>
      <w:pPr>
        <w:ind w:left="5456" w:hanging="1440"/>
      </w:pPr>
      <w:rPr>
        <w:rFonts w:hint="default"/>
      </w:rPr>
    </w:lvl>
    <w:lvl w:ilvl="6">
      <w:start w:val="1"/>
      <w:numFmt w:val="decimal"/>
      <w:isLgl/>
      <w:lvlText w:val="%1.%2.%3.%4.%5.%6.%7."/>
      <w:lvlJc w:val="left"/>
      <w:pPr>
        <w:ind w:left="6460" w:hanging="1800"/>
      </w:pPr>
      <w:rPr>
        <w:rFonts w:hint="default"/>
      </w:rPr>
    </w:lvl>
    <w:lvl w:ilvl="7">
      <w:start w:val="1"/>
      <w:numFmt w:val="decimal"/>
      <w:isLgl/>
      <w:lvlText w:val="%1.%2.%3.%4.%5.%6.%7.%8."/>
      <w:lvlJc w:val="left"/>
      <w:pPr>
        <w:ind w:left="7104" w:hanging="1800"/>
      </w:pPr>
      <w:rPr>
        <w:rFonts w:hint="default"/>
      </w:rPr>
    </w:lvl>
    <w:lvl w:ilvl="8">
      <w:start w:val="1"/>
      <w:numFmt w:val="decimal"/>
      <w:isLgl/>
      <w:lvlText w:val="%1.%2.%3.%4.%5.%6.%7.%8.%9."/>
      <w:lvlJc w:val="left"/>
      <w:pPr>
        <w:ind w:left="8108" w:hanging="2160"/>
      </w:pPr>
      <w:rPr>
        <w:rFonts w:hint="default"/>
      </w:rPr>
    </w:lvl>
  </w:abstractNum>
  <w:abstractNum w:abstractNumId="4" w15:restartNumberingAfterBreak="0">
    <w:nsid w:val="13A96237"/>
    <w:multiLevelType w:val="multilevel"/>
    <w:tmpl w:val="13A96237"/>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E5F4C60"/>
    <w:multiLevelType w:val="multilevel"/>
    <w:tmpl w:val="1E5F4C6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564E15"/>
    <w:multiLevelType w:val="multilevel"/>
    <w:tmpl w:val="27564E15"/>
    <w:lvl w:ilvl="0">
      <w:start w:val="1"/>
      <w:numFmt w:val="bullet"/>
      <w:lvlText w:val="-"/>
      <w:lvlJc w:val="left"/>
      <w:pPr>
        <w:ind w:left="2520" w:hanging="360"/>
      </w:pPr>
      <w:rPr>
        <w:rFonts w:ascii="Times New Roman" w:eastAsiaTheme="minorHAnsi" w:hAnsi="Times New Roman" w:cs="Times New Roman"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7" w15:restartNumberingAfterBreak="0">
    <w:nsid w:val="30DE64CC"/>
    <w:multiLevelType w:val="multilevel"/>
    <w:tmpl w:val="30DE64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AA6C6A"/>
    <w:multiLevelType w:val="multilevel"/>
    <w:tmpl w:val="32AA6C6A"/>
    <w:lvl w:ilvl="0">
      <w:start w:val="1"/>
      <w:numFmt w:val="decimal"/>
      <w:lvlText w:val="%1."/>
      <w:lvlJc w:val="left"/>
      <w:pPr>
        <w:ind w:left="1080" w:hanging="360"/>
      </w:pPr>
      <w:rPr>
        <w:rFonts w:hint="default"/>
        <w:color w:val="auto"/>
      </w:rPr>
    </w:lvl>
    <w:lvl w:ilvl="1">
      <w:start w:val="1"/>
      <w:numFmt w:val="decimal"/>
      <w:isLgl/>
      <w:lvlText w:val="%1.%2."/>
      <w:lvlJc w:val="left"/>
      <w:pPr>
        <w:ind w:left="1800" w:hanging="720"/>
      </w:pPr>
      <w:rPr>
        <w:rFonts w:hint="default"/>
        <w:b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880" w:hanging="1080"/>
      </w:pPr>
      <w:rPr>
        <w:rFonts w:hint="default"/>
        <w:b w:val="0"/>
      </w:rPr>
    </w:lvl>
    <w:lvl w:ilvl="4">
      <w:start w:val="1"/>
      <w:numFmt w:val="decimal"/>
      <w:isLgl/>
      <w:lvlText w:val="%1.%2.%3.%4.%5."/>
      <w:lvlJc w:val="left"/>
      <w:pPr>
        <w:ind w:left="3240" w:hanging="1080"/>
      </w:pPr>
      <w:rPr>
        <w:rFonts w:hint="default"/>
        <w:b w:val="0"/>
      </w:rPr>
    </w:lvl>
    <w:lvl w:ilvl="5">
      <w:start w:val="1"/>
      <w:numFmt w:val="decimal"/>
      <w:isLgl/>
      <w:lvlText w:val="%1.%2.%3.%4.%5.%6."/>
      <w:lvlJc w:val="left"/>
      <w:pPr>
        <w:ind w:left="3960" w:hanging="1440"/>
      </w:pPr>
      <w:rPr>
        <w:rFonts w:hint="default"/>
        <w:b w:val="0"/>
      </w:rPr>
    </w:lvl>
    <w:lvl w:ilvl="6">
      <w:start w:val="1"/>
      <w:numFmt w:val="decimal"/>
      <w:isLgl/>
      <w:lvlText w:val="%1.%2.%3.%4.%5.%6.%7."/>
      <w:lvlJc w:val="left"/>
      <w:pPr>
        <w:ind w:left="4320" w:hanging="1440"/>
      </w:pPr>
      <w:rPr>
        <w:rFonts w:hint="default"/>
        <w:b w:val="0"/>
      </w:rPr>
    </w:lvl>
    <w:lvl w:ilvl="7">
      <w:start w:val="1"/>
      <w:numFmt w:val="decimal"/>
      <w:isLgl/>
      <w:lvlText w:val="%1.%2.%3.%4.%5.%6.%7.%8."/>
      <w:lvlJc w:val="left"/>
      <w:pPr>
        <w:ind w:left="5040" w:hanging="1800"/>
      </w:pPr>
      <w:rPr>
        <w:rFonts w:hint="default"/>
        <w:b w:val="0"/>
      </w:rPr>
    </w:lvl>
    <w:lvl w:ilvl="8">
      <w:start w:val="1"/>
      <w:numFmt w:val="decimal"/>
      <w:isLgl/>
      <w:lvlText w:val="%1.%2.%3.%4.%5.%6.%7.%8.%9."/>
      <w:lvlJc w:val="left"/>
      <w:pPr>
        <w:ind w:left="5400" w:hanging="1800"/>
      </w:pPr>
      <w:rPr>
        <w:rFonts w:hint="default"/>
        <w:b w:val="0"/>
      </w:rPr>
    </w:lvl>
  </w:abstractNum>
  <w:abstractNum w:abstractNumId="9" w15:restartNumberingAfterBreak="0">
    <w:nsid w:val="3BD81A7D"/>
    <w:multiLevelType w:val="multilevel"/>
    <w:tmpl w:val="3BD81A7D"/>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360"/>
      </w:pPr>
      <w:rPr>
        <w:rFonts w:ascii="Times New Roman" w:eastAsiaTheme="minorHAnsi"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DBA535C"/>
    <w:multiLevelType w:val="multilevel"/>
    <w:tmpl w:val="3DBA535C"/>
    <w:lvl w:ilvl="0">
      <w:start w:val="1"/>
      <w:numFmt w:val="decimal"/>
      <w:pStyle w:val="Heading8"/>
      <w:lvlText w:val="7.%1"/>
      <w:lvlJc w:val="left"/>
      <w:pPr>
        <w:ind w:left="144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0483CAC"/>
    <w:multiLevelType w:val="multilevel"/>
    <w:tmpl w:val="40483CAC"/>
    <w:lvl w:ilvl="0">
      <w:start w:val="1"/>
      <w:numFmt w:val="decimal"/>
      <w:pStyle w:val="Heading9"/>
      <w:lvlText w:val="5.1.%1"/>
      <w:lvlJc w:val="left"/>
      <w:pPr>
        <w:ind w:left="144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097111A"/>
    <w:multiLevelType w:val="multilevel"/>
    <w:tmpl w:val="4097111A"/>
    <w:lvl w:ilvl="0">
      <w:start w:val="1"/>
      <w:numFmt w:val="decimal"/>
      <w:pStyle w:val="Heading5"/>
      <w:lvlText w:val="2.%1"/>
      <w:lvlJc w:val="left"/>
      <w:pPr>
        <w:ind w:left="144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2FB6665"/>
    <w:multiLevelType w:val="multilevel"/>
    <w:tmpl w:val="42FB6665"/>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89F4B92"/>
    <w:multiLevelType w:val="multilevel"/>
    <w:tmpl w:val="489F4B92"/>
    <w:lvl w:ilvl="0">
      <w:start w:val="1"/>
      <w:numFmt w:val="decimal"/>
      <w:pStyle w:val="Heading7"/>
      <w:lvlText w:val="4.%1"/>
      <w:lvlJc w:val="left"/>
      <w:pPr>
        <w:ind w:left="144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125393A"/>
    <w:multiLevelType w:val="multilevel"/>
    <w:tmpl w:val="5125393A"/>
    <w:lvl w:ilvl="0">
      <w:start w:val="1"/>
      <w:numFmt w:val="bullet"/>
      <w:lvlText w:val="-"/>
      <w:lvlJc w:val="left"/>
      <w:pPr>
        <w:ind w:left="2520" w:hanging="360"/>
      </w:pPr>
      <w:rPr>
        <w:rFonts w:ascii="Times New Roman" w:eastAsiaTheme="minorHAnsi" w:hAnsi="Times New Roman" w:cs="Times New Roman"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6" w15:restartNumberingAfterBreak="0">
    <w:nsid w:val="5F3247E4"/>
    <w:multiLevelType w:val="multilevel"/>
    <w:tmpl w:val="5F3247E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E57BEC"/>
    <w:multiLevelType w:val="multilevel"/>
    <w:tmpl w:val="60E57B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FF00F0C"/>
    <w:multiLevelType w:val="multilevel"/>
    <w:tmpl w:val="6FF00F0C"/>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
      <w:lvlJc w:val="left"/>
      <w:pPr>
        <w:ind w:left="2520" w:hanging="360"/>
      </w:pPr>
      <w:rPr>
        <w:rFonts w:ascii="Times New Roman" w:eastAsiaTheme="minorHAnsi" w:hAnsi="Times New Roman"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705820B3"/>
    <w:multiLevelType w:val="multilevel"/>
    <w:tmpl w:val="705820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4150E78"/>
    <w:multiLevelType w:val="multilevel"/>
    <w:tmpl w:val="74150E78"/>
    <w:lvl w:ilvl="0">
      <w:start w:val="1"/>
      <w:numFmt w:val="decimal"/>
      <w:pStyle w:val="Heading"/>
      <w:lvlText w:val="5.3.%1"/>
      <w:lvlJc w:val="left"/>
      <w:pPr>
        <w:ind w:left="2160" w:hanging="360"/>
      </w:pPr>
      <w:rPr>
        <w:rFonts w:ascii="Times New Roman" w:hAnsi="Times New Roman" w:hint="default"/>
        <w:b/>
        <w:i w:val="0"/>
        <w:sz w:val="3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780C29ED"/>
    <w:multiLevelType w:val="multilevel"/>
    <w:tmpl w:val="780C29ED"/>
    <w:lvl w:ilvl="0">
      <w:start w:val="5"/>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7B263F59"/>
    <w:multiLevelType w:val="multilevel"/>
    <w:tmpl w:val="7B263F59"/>
    <w:lvl w:ilvl="0">
      <w:start w:val="1"/>
      <w:numFmt w:val="decimal"/>
      <w:pStyle w:val="Title"/>
      <w:lvlText w:val="5.2.%1"/>
      <w:lvlJc w:val="left"/>
      <w:pPr>
        <w:ind w:left="1800" w:hanging="360"/>
      </w:pPr>
      <w:rPr>
        <w:rFonts w:ascii="Times New Roman" w:hAnsi="Times New Roman" w:hint="default"/>
        <w:b/>
        <w:i w:val="0"/>
        <w:sz w:val="3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652878200">
    <w:abstractNumId w:val="3"/>
  </w:num>
  <w:num w:numId="2" w16cid:durableId="1031220382">
    <w:abstractNumId w:val="12"/>
  </w:num>
  <w:num w:numId="3" w16cid:durableId="2037002225">
    <w:abstractNumId w:val="2"/>
  </w:num>
  <w:num w:numId="4" w16cid:durableId="698122160">
    <w:abstractNumId w:val="14"/>
  </w:num>
  <w:num w:numId="5" w16cid:durableId="678242916">
    <w:abstractNumId w:val="10"/>
  </w:num>
  <w:num w:numId="6" w16cid:durableId="2073961668">
    <w:abstractNumId w:val="11"/>
  </w:num>
  <w:num w:numId="7" w16cid:durableId="1192063955">
    <w:abstractNumId w:val="22"/>
  </w:num>
  <w:num w:numId="8" w16cid:durableId="274792617">
    <w:abstractNumId w:val="20"/>
  </w:num>
  <w:num w:numId="9" w16cid:durableId="1889604836">
    <w:abstractNumId w:val="19"/>
  </w:num>
  <w:num w:numId="10" w16cid:durableId="1819956836">
    <w:abstractNumId w:val="13"/>
  </w:num>
  <w:num w:numId="11" w16cid:durableId="2019850002">
    <w:abstractNumId w:val="21"/>
  </w:num>
  <w:num w:numId="12" w16cid:durableId="920991607">
    <w:abstractNumId w:val="0"/>
  </w:num>
  <w:num w:numId="13" w16cid:durableId="1991666945">
    <w:abstractNumId w:val="7"/>
  </w:num>
  <w:num w:numId="14" w16cid:durableId="1778598847">
    <w:abstractNumId w:val="5"/>
  </w:num>
  <w:num w:numId="15" w16cid:durableId="663093337">
    <w:abstractNumId w:val="16"/>
  </w:num>
  <w:num w:numId="16" w16cid:durableId="1246307108">
    <w:abstractNumId w:val="17"/>
  </w:num>
  <w:num w:numId="17" w16cid:durableId="1379892992">
    <w:abstractNumId w:val="6"/>
  </w:num>
  <w:num w:numId="18" w16cid:durableId="197471838">
    <w:abstractNumId w:val="15"/>
  </w:num>
  <w:num w:numId="19" w16cid:durableId="1285305599">
    <w:abstractNumId w:val="9"/>
  </w:num>
  <w:num w:numId="20" w16cid:durableId="346055954">
    <w:abstractNumId w:val="18"/>
  </w:num>
  <w:num w:numId="21" w16cid:durableId="235013560">
    <w:abstractNumId w:val="1"/>
  </w:num>
  <w:num w:numId="22" w16cid:durableId="1319532420">
    <w:abstractNumId w:val="4"/>
  </w:num>
  <w:num w:numId="23" w16cid:durableId="807630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drawingGridHorizontalSpacing w:val="13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35D"/>
    <w:rsid w:val="00112851"/>
    <w:rsid w:val="00182194"/>
    <w:rsid w:val="001921AF"/>
    <w:rsid w:val="001E1C6E"/>
    <w:rsid w:val="002D5C7E"/>
    <w:rsid w:val="003F24D0"/>
    <w:rsid w:val="00403DE1"/>
    <w:rsid w:val="004537C3"/>
    <w:rsid w:val="00470B2D"/>
    <w:rsid w:val="00484604"/>
    <w:rsid w:val="004C008B"/>
    <w:rsid w:val="004C4519"/>
    <w:rsid w:val="004D535D"/>
    <w:rsid w:val="005429C4"/>
    <w:rsid w:val="005979D2"/>
    <w:rsid w:val="005A4EE0"/>
    <w:rsid w:val="005E27E7"/>
    <w:rsid w:val="006742AD"/>
    <w:rsid w:val="0080082A"/>
    <w:rsid w:val="00855345"/>
    <w:rsid w:val="00857F2C"/>
    <w:rsid w:val="00870C3F"/>
    <w:rsid w:val="008919AF"/>
    <w:rsid w:val="008A3BE6"/>
    <w:rsid w:val="008F5FDD"/>
    <w:rsid w:val="009D123F"/>
    <w:rsid w:val="00A3232C"/>
    <w:rsid w:val="00A754A0"/>
    <w:rsid w:val="00B03A73"/>
    <w:rsid w:val="00B10FCC"/>
    <w:rsid w:val="00B22BDF"/>
    <w:rsid w:val="00B41D19"/>
    <w:rsid w:val="00B64290"/>
    <w:rsid w:val="00B92043"/>
    <w:rsid w:val="00C01B37"/>
    <w:rsid w:val="00C43587"/>
    <w:rsid w:val="00C70732"/>
    <w:rsid w:val="00C72F7A"/>
    <w:rsid w:val="00CD0492"/>
    <w:rsid w:val="00CE4A00"/>
    <w:rsid w:val="00D1732C"/>
    <w:rsid w:val="00DD52C1"/>
    <w:rsid w:val="00DE4C94"/>
    <w:rsid w:val="00ED56DC"/>
    <w:rsid w:val="00EE7788"/>
    <w:rsid w:val="00F46DB2"/>
    <w:rsid w:val="00F74F63"/>
    <w:rsid w:val="00F93362"/>
    <w:rsid w:val="00F96C64"/>
    <w:rsid w:val="00F97A1C"/>
    <w:rsid w:val="00FC5900"/>
    <w:rsid w:val="0A1E3F70"/>
    <w:rsid w:val="27ED02B9"/>
    <w:rsid w:val="2B6A1FCE"/>
    <w:rsid w:val="3E8C7843"/>
    <w:rsid w:val="671962B5"/>
    <w:rsid w:val="74C81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E042DE9"/>
  <w15:docId w15:val="{F4F0D37B-8E65-4B4C-A0E4-2E44C6B6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Lines="120" w:before="120" w:after="120"/>
      <w:ind w:firstLine="720"/>
    </w:pPr>
    <w:rPr>
      <w:sz w:val="26"/>
      <w:szCs w:val="32"/>
    </w:rPr>
  </w:style>
  <w:style w:type="paragraph" w:styleId="Heading1">
    <w:name w:val="heading 1"/>
    <w:basedOn w:val="Normal"/>
    <w:next w:val="Normal"/>
    <w:link w:val="Heading1Char"/>
    <w:autoRedefine/>
    <w:uiPriority w:val="9"/>
    <w:qFormat/>
    <w:pPr>
      <w:keepNext/>
      <w:keepLines/>
      <w:numPr>
        <w:numId w:val="1"/>
      </w:numPr>
      <w:spacing w:before="288" w:afterLines="120" w:after="288" w:line="276" w:lineRule="auto"/>
      <w:outlineLvl w:val="0"/>
    </w:pPr>
    <w:rPr>
      <w:rFonts w:eastAsia="Times New Roman"/>
      <w:b/>
      <w:color w:val="FF0000"/>
      <w:sz w:val="32"/>
      <w:szCs w:val="24"/>
      <w:lang w:val="vi-VN"/>
    </w:rPr>
  </w:style>
  <w:style w:type="paragraph" w:styleId="Heading2">
    <w:name w:val="heading 2"/>
    <w:basedOn w:val="Heading10"/>
    <w:next w:val="Normal"/>
    <w:link w:val="Heading2Char"/>
    <w:autoRedefine/>
    <w:uiPriority w:val="9"/>
    <w:unhideWhenUsed/>
    <w:pPr>
      <w:numPr>
        <w:ilvl w:val="1"/>
        <w:numId w:val="1"/>
      </w:numPr>
      <w:outlineLvl w:val="1"/>
    </w:pPr>
  </w:style>
  <w:style w:type="paragraph" w:styleId="Heading3">
    <w:name w:val="heading 3"/>
    <w:basedOn w:val="Normal"/>
    <w:next w:val="Normal"/>
    <w:link w:val="Heading3Char"/>
    <w:autoRedefine/>
    <w:uiPriority w:val="9"/>
    <w:unhideWhenUsed/>
    <w:qFormat/>
    <w:pPr>
      <w:keepNext/>
      <w:keepLines/>
      <w:spacing w:before="288" w:after="0"/>
      <w:ind w:firstLine="0"/>
      <w:outlineLvl w:val="2"/>
    </w:pPr>
    <w:rPr>
      <w:rFonts w:eastAsiaTheme="majorEastAsia" w:cstheme="majorBidi"/>
      <w:b/>
      <w:color w:val="60CAF3" w:themeColor="accent4" w:themeTint="99"/>
      <w:sz w:val="28"/>
      <w:szCs w:val="24"/>
    </w:rPr>
  </w:style>
  <w:style w:type="paragraph" w:styleId="Heading4">
    <w:name w:val="heading 4"/>
    <w:basedOn w:val="Normal"/>
    <w:next w:val="Normal"/>
    <w:link w:val="Heading4Char"/>
    <w:uiPriority w:val="9"/>
    <w:unhideWhenUsed/>
    <w:qFormat/>
    <w:pPr>
      <w:keepNext/>
      <w:keepLines/>
      <w:spacing w:before="80" w:after="40"/>
      <w:ind w:firstLine="0"/>
      <w:outlineLvl w:val="3"/>
    </w:pPr>
    <w:rPr>
      <w:rFonts w:eastAsiaTheme="majorEastAsia" w:cstheme="majorBidi"/>
      <w:b/>
      <w:iCs/>
      <w:color w:val="0F4761" w:themeColor="accent1" w:themeShade="BF"/>
      <w:sz w:val="30"/>
    </w:rPr>
  </w:style>
  <w:style w:type="paragraph" w:styleId="Heading5">
    <w:name w:val="heading 5"/>
    <w:basedOn w:val="Normal"/>
    <w:next w:val="Normal"/>
    <w:link w:val="Heading5Char"/>
    <w:uiPriority w:val="9"/>
    <w:unhideWhenUsed/>
    <w:qFormat/>
    <w:pPr>
      <w:keepNext/>
      <w:keepLines/>
      <w:numPr>
        <w:numId w:val="2"/>
      </w:numPr>
      <w:spacing w:before="80" w:after="40"/>
      <w:outlineLvl w:val="4"/>
    </w:pPr>
    <w:rPr>
      <w:rFonts w:eastAsiaTheme="majorEastAsia" w:cstheme="majorBidi"/>
      <w:b/>
      <w:color w:val="0F4761" w:themeColor="accent1" w:themeShade="BF"/>
      <w:sz w:val="30"/>
    </w:rPr>
  </w:style>
  <w:style w:type="paragraph" w:styleId="Heading6">
    <w:name w:val="heading 6"/>
    <w:basedOn w:val="Normal"/>
    <w:next w:val="Normal"/>
    <w:link w:val="Heading6Char"/>
    <w:uiPriority w:val="9"/>
    <w:unhideWhenUsed/>
    <w:qFormat/>
    <w:pPr>
      <w:keepNext/>
      <w:keepLines/>
      <w:numPr>
        <w:numId w:val="3"/>
      </w:numPr>
      <w:spacing w:before="40" w:after="0"/>
      <w:outlineLvl w:val="5"/>
    </w:pPr>
    <w:rPr>
      <w:rFonts w:eastAsiaTheme="majorEastAsia" w:cstheme="majorBidi"/>
      <w:b/>
      <w:iCs/>
      <w:color w:val="0F4761" w:themeColor="accent1" w:themeShade="BF"/>
      <w:sz w:val="30"/>
    </w:rPr>
  </w:style>
  <w:style w:type="paragraph" w:styleId="Heading7">
    <w:name w:val="heading 7"/>
    <w:basedOn w:val="Normal"/>
    <w:next w:val="Normal"/>
    <w:link w:val="Heading7Char"/>
    <w:uiPriority w:val="9"/>
    <w:unhideWhenUsed/>
    <w:qFormat/>
    <w:pPr>
      <w:keepNext/>
      <w:keepLines/>
      <w:numPr>
        <w:numId w:val="4"/>
      </w:numPr>
      <w:spacing w:before="40" w:after="0"/>
      <w:outlineLvl w:val="6"/>
    </w:pPr>
    <w:rPr>
      <w:rFonts w:eastAsiaTheme="majorEastAsia" w:cstheme="majorBidi"/>
      <w:b/>
      <w:color w:val="0F4761" w:themeColor="accent1" w:themeShade="BF"/>
      <w:sz w:val="30"/>
    </w:rPr>
  </w:style>
  <w:style w:type="paragraph" w:styleId="Heading8">
    <w:name w:val="heading 8"/>
    <w:basedOn w:val="Normal"/>
    <w:next w:val="Normal"/>
    <w:link w:val="Heading8Char"/>
    <w:uiPriority w:val="9"/>
    <w:unhideWhenUsed/>
    <w:qFormat/>
    <w:pPr>
      <w:keepNext/>
      <w:keepLines/>
      <w:numPr>
        <w:numId w:val="5"/>
      </w:numPr>
      <w:spacing w:after="0"/>
      <w:outlineLvl w:val="7"/>
    </w:pPr>
    <w:rPr>
      <w:rFonts w:eastAsiaTheme="majorEastAsia" w:cstheme="majorBidi"/>
      <w:b/>
      <w:iCs/>
      <w:color w:val="0F4761" w:themeColor="accent1" w:themeShade="BF"/>
      <w:sz w:val="30"/>
    </w:rPr>
  </w:style>
  <w:style w:type="paragraph" w:styleId="Heading9">
    <w:name w:val="heading 9"/>
    <w:basedOn w:val="Normal"/>
    <w:next w:val="Normal"/>
    <w:link w:val="Heading9Char"/>
    <w:uiPriority w:val="9"/>
    <w:unhideWhenUsed/>
    <w:qFormat/>
    <w:pPr>
      <w:keepNext/>
      <w:keepLines/>
      <w:numPr>
        <w:numId w:val="6"/>
      </w:numPr>
      <w:spacing w:after="0"/>
      <w:ind w:left="1800"/>
      <w:outlineLvl w:val="8"/>
    </w:pPr>
    <w:rPr>
      <w:rFonts w:eastAsiaTheme="majorEastAsia" w:cstheme="majorBidi"/>
      <w:b/>
      <w:color w:val="60CAF3" w:themeColor="accent4" w:themeTint="9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0"/>
    <w:basedOn w:val="Normal"/>
    <w:next w:val="Normal"/>
    <w:link w:val="Heading10Char"/>
    <w:qFormat/>
    <w:pPr>
      <w:spacing w:before="288"/>
      <w:ind w:firstLine="0"/>
    </w:pPr>
    <w:rPr>
      <w:b/>
      <w:bCs/>
      <w:color w:val="0F4761" w:themeColor="accent1" w:themeShade="BF"/>
      <w:sz w:val="30"/>
    </w:rPr>
  </w:style>
  <w:style w:type="paragraph" w:styleId="Footer">
    <w:name w:val="footer"/>
    <w:basedOn w:val="Normal"/>
    <w:link w:val="FooterChar"/>
    <w:uiPriority w:val="99"/>
    <w:unhideWhenUsed/>
    <w:pPr>
      <w:tabs>
        <w:tab w:val="center" w:pos="4513"/>
        <w:tab w:val="right" w:pos="9026"/>
      </w:tabs>
      <w:spacing w:after="0"/>
    </w:pPr>
  </w:style>
  <w:style w:type="paragraph" w:styleId="Header">
    <w:name w:val="header"/>
    <w:basedOn w:val="Normal"/>
    <w:link w:val="HeaderChar"/>
    <w:uiPriority w:val="99"/>
    <w:unhideWhenUsed/>
    <w:pPr>
      <w:tabs>
        <w:tab w:val="center" w:pos="4513"/>
        <w:tab w:val="right" w:pos="9026"/>
      </w:tabs>
      <w:spacing w:after="0"/>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pPr>
      <w:spacing w:beforeLines="120" w:before="120" w:beforeAutospacing="1" w:afterAutospacing="1"/>
    </w:pPr>
    <w:rPr>
      <w:rFonts w:eastAsia="SimSun"/>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pPr>
      <w:ind w:left="720"/>
    </w:pPr>
    <w:rPr>
      <w:rFonts w:eastAsiaTheme="majorEastAsia" w:cstheme="majorBidi"/>
      <w:color w:val="595959" w:themeColor="text1" w:themeTint="A6"/>
      <w:spacing w:val="15"/>
      <w:sz w:val="28"/>
      <w:szCs w:val="28"/>
    </w:rPr>
  </w:style>
  <w:style w:type="table" w:styleId="TableGrid">
    <w:name w:val="Table Grid"/>
    <w:basedOn w:val="TableNormal"/>
    <w:uiPriority w:val="59"/>
    <w:unhideWhenUsed/>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numPr>
        <w:numId w:val="7"/>
      </w:numPr>
      <w:spacing w:after="80"/>
      <w:contextualSpacing/>
    </w:pPr>
    <w:rPr>
      <w:rFonts w:eastAsiaTheme="majorEastAsia" w:cstheme="majorBidi"/>
      <w:b/>
      <w:color w:val="60CAF3" w:themeColor="accent4" w:themeTint="99"/>
      <w:spacing w:val="-10"/>
      <w:kern w:val="28"/>
      <w:sz w:val="28"/>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tabs>
        <w:tab w:val="right" w:leader="dot" w:pos="9061"/>
      </w:tabs>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eastAsia="Times New Roman"/>
      <w:b/>
      <w:color w:val="FF0000"/>
      <w:sz w:val="32"/>
      <w:szCs w:val="24"/>
      <w:lang w:val="vi-VN"/>
    </w:rPr>
  </w:style>
  <w:style w:type="character" w:customStyle="1" w:styleId="Heading2Char">
    <w:name w:val="Heading 2 Char"/>
    <w:basedOn w:val="DefaultParagraphFont"/>
    <w:link w:val="Heading2"/>
    <w:uiPriority w:val="9"/>
    <w:rPr>
      <w:b/>
      <w:bCs/>
      <w:color w:val="0F4761" w:themeColor="accent1" w:themeShade="BF"/>
      <w:sz w:val="30"/>
    </w:rPr>
  </w:style>
  <w:style w:type="character" w:customStyle="1" w:styleId="Heading3Char">
    <w:name w:val="Heading 3 Char"/>
    <w:basedOn w:val="DefaultParagraphFont"/>
    <w:link w:val="Heading3"/>
    <w:uiPriority w:val="9"/>
    <w:rPr>
      <w:rFonts w:eastAsiaTheme="majorEastAsia" w:cstheme="majorBidi"/>
      <w:b/>
      <w:color w:val="60CAF3" w:themeColor="accent4" w:themeTint="99"/>
      <w:sz w:val="28"/>
      <w:szCs w:val="24"/>
    </w:rPr>
  </w:style>
  <w:style w:type="character" w:customStyle="1" w:styleId="Heading4Char">
    <w:name w:val="Heading 4 Char"/>
    <w:basedOn w:val="DefaultParagraphFont"/>
    <w:link w:val="Heading4"/>
    <w:uiPriority w:val="9"/>
    <w:rPr>
      <w:rFonts w:eastAsiaTheme="majorEastAsia" w:cstheme="majorBidi"/>
      <w:b/>
      <w:iCs/>
      <w:color w:val="0F4761" w:themeColor="accent1" w:themeShade="BF"/>
      <w:sz w:val="30"/>
    </w:rPr>
  </w:style>
  <w:style w:type="character" w:customStyle="1" w:styleId="Heading5Char">
    <w:name w:val="Heading 5 Char"/>
    <w:basedOn w:val="DefaultParagraphFont"/>
    <w:link w:val="Heading5"/>
    <w:uiPriority w:val="9"/>
    <w:qFormat/>
    <w:rPr>
      <w:rFonts w:eastAsiaTheme="majorEastAsia" w:cstheme="majorBidi"/>
      <w:b/>
      <w:color w:val="0F4761" w:themeColor="accent1" w:themeShade="BF"/>
      <w:sz w:val="30"/>
    </w:rPr>
  </w:style>
  <w:style w:type="character" w:customStyle="1" w:styleId="Heading6Char">
    <w:name w:val="Heading 6 Char"/>
    <w:basedOn w:val="DefaultParagraphFont"/>
    <w:link w:val="Heading6"/>
    <w:uiPriority w:val="9"/>
    <w:rPr>
      <w:rFonts w:eastAsiaTheme="majorEastAsia" w:cstheme="majorBidi"/>
      <w:b/>
      <w:iCs/>
      <w:color w:val="0F4761" w:themeColor="accent1" w:themeShade="BF"/>
      <w:sz w:val="30"/>
    </w:rPr>
  </w:style>
  <w:style w:type="character" w:customStyle="1" w:styleId="Heading7Char">
    <w:name w:val="Heading 7 Char"/>
    <w:basedOn w:val="DefaultParagraphFont"/>
    <w:link w:val="Heading7"/>
    <w:uiPriority w:val="9"/>
    <w:rPr>
      <w:rFonts w:eastAsiaTheme="majorEastAsia" w:cstheme="majorBidi"/>
      <w:b/>
      <w:color w:val="0F4761" w:themeColor="accent1" w:themeShade="BF"/>
      <w:sz w:val="30"/>
    </w:rPr>
  </w:style>
  <w:style w:type="character" w:customStyle="1" w:styleId="Heading8Char">
    <w:name w:val="Heading 8 Char"/>
    <w:basedOn w:val="DefaultParagraphFont"/>
    <w:link w:val="Heading8"/>
    <w:uiPriority w:val="9"/>
    <w:qFormat/>
    <w:rPr>
      <w:rFonts w:eastAsiaTheme="majorEastAsia" w:cstheme="majorBidi"/>
      <w:b/>
      <w:iCs/>
      <w:color w:val="0F4761" w:themeColor="accent1" w:themeShade="BF"/>
      <w:sz w:val="30"/>
    </w:rPr>
  </w:style>
  <w:style w:type="character" w:customStyle="1" w:styleId="Heading9Char">
    <w:name w:val="Heading 9 Char"/>
    <w:basedOn w:val="DefaultParagraphFont"/>
    <w:link w:val="Heading9"/>
    <w:uiPriority w:val="9"/>
    <w:qFormat/>
    <w:rPr>
      <w:rFonts w:eastAsiaTheme="majorEastAsia" w:cstheme="majorBidi"/>
      <w:b/>
      <w:color w:val="60CAF3" w:themeColor="accent4" w:themeTint="99"/>
      <w:sz w:val="28"/>
    </w:rPr>
  </w:style>
  <w:style w:type="character" w:customStyle="1" w:styleId="TitleChar">
    <w:name w:val="Title Char"/>
    <w:basedOn w:val="DefaultParagraphFont"/>
    <w:link w:val="Title"/>
    <w:uiPriority w:val="10"/>
    <w:rPr>
      <w:rFonts w:eastAsiaTheme="majorEastAsia" w:cstheme="majorBidi"/>
      <w:b/>
      <w:color w:val="60CAF3" w:themeColor="accent4" w:themeTint="99"/>
      <w:spacing w:val="-10"/>
      <w:kern w:val="28"/>
      <w:sz w:val="28"/>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rPr>
      <w:kern w:val="0"/>
      <w14:ligatures w14:val="none"/>
    </w:rPr>
  </w:style>
  <w:style w:type="character" w:customStyle="1" w:styleId="FooterChar">
    <w:name w:val="Footer Char"/>
    <w:basedOn w:val="DefaultParagraphFont"/>
    <w:link w:val="Footer"/>
    <w:uiPriority w:val="99"/>
    <w:rPr>
      <w:kern w:val="0"/>
      <w14:ligatures w14:val="none"/>
    </w:rPr>
  </w:style>
  <w:style w:type="table" w:customStyle="1" w:styleId="PlainTable41">
    <w:name w:val="Plain Table 41"/>
    <w:basedOn w:val="TableNormal"/>
    <w:uiPriority w:val="44"/>
    <w:rPr>
      <w:lang w:val="en-AU"/>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pPr>
      <w:spacing w:beforeLines="120" w:before="120"/>
      <w:ind w:firstLine="720"/>
    </w:pPr>
    <w:rPr>
      <w:sz w:val="26"/>
      <w:szCs w:val="32"/>
    </w:rPr>
  </w:style>
  <w:style w:type="paragraph" w:customStyle="1" w:styleId="Heading">
    <w:name w:val="Heading"/>
    <w:basedOn w:val="Normal"/>
    <w:next w:val="Normal"/>
    <w:link w:val="HeadingChar"/>
    <w:qFormat/>
    <w:pPr>
      <w:numPr>
        <w:numId w:val="8"/>
      </w:numPr>
      <w:spacing w:before="288"/>
    </w:pPr>
    <w:rPr>
      <w:color w:val="60CAF3" w:themeColor="accent4" w:themeTint="99"/>
      <w:sz w:val="28"/>
    </w:rPr>
  </w:style>
  <w:style w:type="character" w:customStyle="1" w:styleId="HeadingChar">
    <w:name w:val="Heading Char"/>
    <w:basedOn w:val="TitleChar"/>
    <w:link w:val="Heading"/>
    <w:rPr>
      <w:rFonts w:eastAsiaTheme="majorEastAsia" w:cstheme="majorBidi"/>
      <w:b w:val="0"/>
      <w:color w:val="60CAF3" w:themeColor="accent4" w:themeTint="99"/>
      <w:spacing w:val="-10"/>
      <w:kern w:val="28"/>
      <w:sz w:val="28"/>
      <w:szCs w:val="56"/>
    </w:rPr>
  </w:style>
  <w:style w:type="character" w:customStyle="1" w:styleId="Heading10Char">
    <w:name w:val="Heading10 Char"/>
    <w:basedOn w:val="DefaultParagraphFont"/>
    <w:link w:val="Heading10"/>
    <w:rPr>
      <w:b/>
      <w:bCs/>
      <w:color w:val="0F4761" w:themeColor="accent1" w:themeShade="BF"/>
      <w:sz w:val="30"/>
    </w:rPr>
  </w:style>
  <w:style w:type="paragraph" w:customStyle="1" w:styleId="TOCHeading1">
    <w:name w:val="TOC Heading1"/>
    <w:basedOn w:val="Heading1"/>
    <w:next w:val="Normal"/>
    <w:uiPriority w:val="39"/>
    <w:unhideWhenUsed/>
    <w:qFormat/>
    <w:pPr>
      <w:numPr>
        <w:numId w:val="0"/>
      </w:numPr>
      <w:spacing w:beforeLines="0" w:before="240" w:afterLines="0" w:after="0" w:line="259" w:lineRule="auto"/>
      <w:outlineLvl w:val="9"/>
    </w:pPr>
    <w:rPr>
      <w:rFonts w:asciiTheme="majorHAnsi" w:eastAsiaTheme="majorEastAsia" w:hAnsiTheme="majorHAnsi" w:cstheme="majorBidi"/>
      <w:b w:val="0"/>
      <w:color w:val="0F4761" w:themeColor="accent1" w:themeShade="BF"/>
      <w:szCs w:val="32"/>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s://dev.to/pratik_kale/integrating-github-with-other-tools-5g7g?utm_source=zalo&amp;utm_medium=zalo&amp;utm_campaign=zalo" TargetMode="External"/><Relationship Id="rId3" Type="http://schemas.openxmlformats.org/officeDocument/2006/relationships/numbering" Target="numbering.xml"/><Relationship Id="rId21" Type="http://schemas.openxmlformats.org/officeDocument/2006/relationships/hyperlink" Target="https://blog.haposoft.com/github-va-cac-chuc-nang-chinh/"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www.linkedin.com/pulse/why-essential-cse-student-learn-github-adib-reza"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hocchudong/thuctap032016/blob/master/ThaiPH/OpenStack/ThaiPH_baocaotimhieucloudcomputingvaopenstack.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ocs.github.com/en/enterprise-cloud@latest/admin/overview/about-github-for-enterprises"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mytour.vn/vi/blog/bai-viet/du-an-nha-tai-tro-cua-github-gio-cho-phep-nguoi-dung-ung-ho-cac-du-an-ma-nguon-mo-wired.html"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topdev.vn/blog/github-la-g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wiki.matbao.net/github-la-gi-top-7-loi-ich-github-mang-lai-cho-lap-trinh-vien/" TargetMode="Externa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F\Documents\Zalo%20Received%20Files\CNPM_04_Thu2_123_2001220322_TruongVanThachBao_T&#236;m%20hi&#7875;u%20c&#244;ng%20ngh&#7879;%20Githu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D862658-2E35-4AD3-917F-87A1A01F77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CNPM_04_Thu2_123_2001220322_TruongVanThachBao_Tìm hiểu công nghệ Github</Template>
  <TotalTime>12</TotalTime>
  <Pages>8</Pages>
  <Words>4981</Words>
  <Characters>28392</Characters>
  <Application>Microsoft Office Word</Application>
  <DocSecurity>0</DocSecurity>
  <Lines>236</Lines>
  <Paragraphs>66</Paragraphs>
  <ScaleCrop>false</ScaleCrop>
  <Company/>
  <LinksUpToDate>false</LinksUpToDate>
  <CharactersWithSpaces>33307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dc:creator>
  <cp:lastModifiedBy>thachbao2910@gmail.com</cp:lastModifiedBy>
  <cp:revision>2</cp:revision>
  <dcterms:created xsi:type="dcterms:W3CDTF">2024-09-13T15:18:00Z</dcterms:created>
  <dcterms:modified xsi:type="dcterms:W3CDTF">2024-09-14T13:05:00Z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9B4EF7F2B0DD44A8A646A50BB618630A_12</vt:lpwstr>
  </property>
</Properties>
</file>